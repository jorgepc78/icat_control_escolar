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3A" w:rsidRDefault="000B5D0F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19050" t="19050" r="38100" b="3810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E54C7" id="Rectangle 30" o:spid="_x0000_s1026" style="position:absolute;margin-left:29.7pt;margin-top:-11.5pt;width:684pt;height:5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" o:allowincell="f" filled="f" strokecolor="#099" strokeweight="4.5pt">
                <v:stroke linestyle="thinThick"/>
              </v:rect>
            </w:pict>
          </mc:Fallback>
        </mc:AlternateContent>
      </w:r>
    </w:p>
    <w:p w:rsidR="00E4483A" w:rsidRDefault="00E4483A">
      <w:pPr>
        <w:pStyle w:val="Puesto"/>
        <w:rPr>
          <w:sz w:val="38"/>
        </w:rPr>
      </w:pPr>
    </w:p>
    <w:p w:rsidR="00E4483A" w:rsidRDefault="00EE4464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1515" cy="13182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A" w:rsidRDefault="00E4483A">
      <w:pPr>
        <w:pStyle w:val="Puesto"/>
        <w:rPr>
          <w:sz w:val="38"/>
        </w:rPr>
      </w:pPr>
    </w:p>
    <w:p w:rsidR="00E4483A" w:rsidRDefault="00E4483A">
      <w:pPr>
        <w:pStyle w:val="Puesto"/>
        <w:rPr>
          <w:sz w:val="38"/>
        </w:rPr>
      </w:pPr>
    </w:p>
    <w:p w:rsidR="00E4483A" w:rsidRPr="00162E76" w:rsidRDefault="00E4483A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E4483A" w:rsidRPr="000B5D0F" w:rsidRDefault="00E4483A">
      <w:pPr>
        <w:pStyle w:val="Ttulo7"/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B5D0F"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E4483A" w:rsidRPr="000B5D0F" w:rsidRDefault="00E4483A">
      <w:pPr>
        <w:pStyle w:val="Ttulo1"/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B5D0F"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E4483A" w:rsidRPr="000B5D0F" w:rsidRDefault="00E4483A">
      <w:pPr>
        <w:pStyle w:val="Ttulo7"/>
        <w:rPr>
          <w:rFonts w:ascii="Verdana" w:hAnsi="Verdana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B5D0F">
        <w:rPr>
          <w:rFonts w:ascii="Verdana" w:hAnsi="Verdana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E4483A" w:rsidRDefault="00E4483A" w:rsidP="00E13380">
      <w:pPr>
        <w:jc w:val="center"/>
      </w:pPr>
    </w:p>
    <w:p w:rsidR="00B2742D" w:rsidRDefault="00B2742D" w:rsidP="00E13380">
      <w:pPr>
        <w:jc w:val="center"/>
      </w:pPr>
    </w:p>
    <w:p w:rsidR="00B2742D" w:rsidRDefault="00B2742D" w:rsidP="00E13380">
      <w:pPr>
        <w:jc w:val="center"/>
      </w:pPr>
    </w:p>
    <w:p w:rsidR="00572DEB" w:rsidRDefault="00572DEB">
      <w:pPr>
        <w:pStyle w:val="Ttulo2"/>
        <w:rPr>
          <w:rFonts w:ascii="Arial Rounded MT Bold" w:hAnsi="Arial Rounded MT Bold"/>
          <w:sz w:val="36"/>
          <w:szCs w:val="36"/>
        </w:rPr>
      </w:pPr>
      <w:r w:rsidRPr="00D17F5E">
        <w:rPr>
          <w:rFonts w:ascii="Arial Rounded MT Bold" w:hAnsi="Arial Rounded MT Bold"/>
          <w:sz w:val="36"/>
          <w:szCs w:val="36"/>
        </w:rPr>
        <w:t xml:space="preserve">PROGRAMA DE CURSO </w:t>
      </w:r>
      <w:r w:rsidR="00EE4464">
        <w:rPr>
          <w:rFonts w:ascii="Arial Rounded MT Bold" w:hAnsi="Arial Rounded MT Bold"/>
          <w:sz w:val="36"/>
          <w:szCs w:val="36"/>
        </w:rPr>
        <w:t>NO REGULAR</w:t>
      </w:r>
    </w:p>
    <w:p w:rsidR="00683141" w:rsidRDefault="00683141" w:rsidP="00683141">
      <w:pPr>
        <w:rPr>
          <w:lang w:val="es-ES_tradnl"/>
        </w:rPr>
      </w:pPr>
    </w:p>
    <w:p w:rsidR="00683141" w:rsidRPr="00683141" w:rsidRDefault="00683141" w:rsidP="00683141">
      <w:pPr>
        <w:rPr>
          <w:lang w:val="es-ES_tradnl"/>
        </w:rPr>
      </w:pPr>
    </w:p>
    <w:p w:rsidR="00E4483A" w:rsidRDefault="00612B45" w:rsidP="00D64DE3">
      <w:pPr>
        <w:pStyle w:val="Ttulo2"/>
        <w:ind w:left="709" w:right="566"/>
      </w:pPr>
      <w:r>
        <w:t>“</w:t>
      </w:r>
      <w:r w:rsidR="00585E0C">
        <w:t>MANUALIDADES NAVIDEÑAS CON FOAMY</w:t>
      </w:r>
      <w:r w:rsidR="00D64DE3">
        <w:t>”</w:t>
      </w:r>
    </w:p>
    <w:p w:rsidR="007B740A" w:rsidRDefault="007B740A" w:rsidP="007B740A">
      <w:pPr>
        <w:rPr>
          <w:lang w:val="es-ES_tradnl"/>
        </w:rPr>
      </w:pPr>
      <w:bookmarkStart w:id="0" w:name="_GoBack"/>
      <w:bookmarkEnd w:id="0"/>
    </w:p>
    <w:p w:rsidR="007B740A" w:rsidRDefault="007B740A" w:rsidP="007B740A">
      <w:pPr>
        <w:rPr>
          <w:lang w:val="es-ES_tradnl"/>
        </w:rPr>
      </w:pPr>
    </w:p>
    <w:p w:rsidR="00E4483A" w:rsidRPr="007B740A" w:rsidRDefault="00E4483A">
      <w:pPr>
        <w:rPr>
          <w:lang w:val="es-ES_tradnl"/>
        </w:rPr>
      </w:pPr>
    </w:p>
    <w:p w:rsidR="00E4483A" w:rsidRDefault="000B5D0F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55880</wp:posOffset>
                </wp:positionV>
                <wp:extent cx="8686800" cy="0"/>
                <wp:effectExtent l="0" t="19050" r="19050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9C48C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4.4pt" to="713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" o:allowincell="f" strokecolor="#099" strokeweight="4.5pt">
                <v:stroke linestyle="thinThick" joinstyle="miter"/>
              </v:line>
            </w:pict>
          </mc:Fallback>
        </mc:AlternateContent>
      </w:r>
    </w:p>
    <w:p w:rsidR="00E4483A" w:rsidRDefault="001E065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585E0C">
        <w:rPr>
          <w:b/>
          <w:sz w:val="28"/>
          <w:lang w:val="es-ES_tradnl"/>
        </w:rPr>
        <w:t>2</w:t>
      </w:r>
      <w:r w:rsidR="00257659">
        <w:rPr>
          <w:b/>
          <w:sz w:val="28"/>
          <w:lang w:val="es-ES_tradnl"/>
        </w:rPr>
        <w:t>0</w:t>
      </w:r>
      <w:r w:rsidR="00800F86">
        <w:rPr>
          <w:b/>
          <w:sz w:val="28"/>
          <w:lang w:val="es-ES_tradnl"/>
        </w:rPr>
        <w:t xml:space="preserve"> 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16F13" w:rsidRDefault="00E16F1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4483A" w:rsidRDefault="00E4483A" w:rsidP="00EA782B">
            <w:pPr>
              <w:tabs>
                <w:tab w:val="left" w:pos="360"/>
              </w:tabs>
              <w:jc w:val="both"/>
              <w:rPr>
                <w:lang w:val="es-MX"/>
              </w:rPr>
            </w:pPr>
          </w:p>
          <w:p w:rsidR="00585E0C" w:rsidRDefault="00585E0C" w:rsidP="00EA782B">
            <w:pPr>
              <w:tabs>
                <w:tab w:val="left" w:pos="36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Instituto de Capacitación para el Trabajo del Estado de Quintana Roo con el interés de brindarles a todas aquellas personas interesadas en superarse y aprender alguna actividad que les permita trabajar en casa </w:t>
            </w:r>
            <w:r w:rsidR="00B9475F">
              <w:rPr>
                <w:lang w:val="es-MX"/>
              </w:rPr>
              <w:t>sin</w:t>
            </w:r>
            <w:r>
              <w:rPr>
                <w:lang w:val="es-MX"/>
              </w:rPr>
              <w:t xml:space="preserve"> descuidar a su familia  se </w:t>
            </w:r>
            <w:r w:rsidR="00B9475F">
              <w:rPr>
                <w:lang w:val="es-MX"/>
              </w:rPr>
              <w:t>creó</w:t>
            </w:r>
            <w:r>
              <w:rPr>
                <w:lang w:val="es-MX"/>
              </w:rPr>
              <w:t xml:space="preserve"> el curso </w:t>
            </w:r>
            <w:r w:rsidRPr="00585E0C">
              <w:rPr>
                <w:b/>
                <w:lang w:val="es-MX"/>
              </w:rPr>
              <w:t>“MANUALIDADES NAVIDEÑAS CON FOAMY”</w:t>
            </w:r>
            <w:r w:rsidR="00355D24">
              <w:rPr>
                <w:b/>
                <w:lang w:val="es-MX"/>
              </w:rPr>
              <w:t xml:space="preserve"> </w:t>
            </w:r>
            <w:r w:rsidR="00355D24" w:rsidRPr="00355D24">
              <w:rPr>
                <w:lang w:val="es-MX"/>
              </w:rPr>
              <w:t>dentro</w:t>
            </w:r>
            <w:r w:rsidR="00355D24">
              <w:rPr>
                <w:lang w:val="es-MX"/>
              </w:rPr>
              <w:t xml:space="preserve"> de la especialidad artesanías en pasta, pintura y acabados, en la modalidad </w:t>
            </w:r>
            <w:r w:rsidR="00B9475F">
              <w:rPr>
                <w:lang w:val="es-MX"/>
              </w:rPr>
              <w:t>Teórico</w:t>
            </w:r>
            <w:r w:rsidR="00355D24">
              <w:rPr>
                <w:lang w:val="es-MX"/>
              </w:rPr>
              <w:t>-</w:t>
            </w:r>
            <w:r w:rsidR="00B9475F">
              <w:rPr>
                <w:lang w:val="es-MX"/>
              </w:rPr>
              <w:t>Práctico</w:t>
            </w:r>
            <w:r w:rsidR="00355D24">
              <w:rPr>
                <w:lang w:val="es-MX"/>
              </w:rPr>
              <w:t>.</w:t>
            </w:r>
          </w:p>
          <w:p w:rsidR="00355D24" w:rsidRDefault="00355D24" w:rsidP="00EA782B">
            <w:pPr>
              <w:tabs>
                <w:tab w:val="left" w:pos="360"/>
              </w:tabs>
              <w:jc w:val="both"/>
              <w:rPr>
                <w:lang w:val="es-MX"/>
              </w:rPr>
            </w:pPr>
          </w:p>
          <w:p w:rsidR="00E16F13" w:rsidRDefault="00E16F13" w:rsidP="00EA782B">
            <w:pPr>
              <w:tabs>
                <w:tab w:val="left" w:pos="360"/>
              </w:tabs>
              <w:jc w:val="both"/>
              <w:rPr>
                <w:lang w:val="es-MX"/>
              </w:rPr>
            </w:pPr>
          </w:p>
          <w:p w:rsidR="00355D24" w:rsidRDefault="00355D24" w:rsidP="00EA782B">
            <w:pPr>
              <w:tabs>
                <w:tab w:val="left" w:pos="36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>Este curso taller se compone de una unidad en 3 temas:</w:t>
            </w:r>
          </w:p>
          <w:p w:rsidR="00355D24" w:rsidRDefault="00355D24" w:rsidP="00EA782B">
            <w:pPr>
              <w:tabs>
                <w:tab w:val="left" w:pos="360"/>
              </w:tabs>
              <w:jc w:val="both"/>
              <w:rPr>
                <w:lang w:val="es-MX"/>
              </w:rPr>
            </w:pPr>
          </w:p>
          <w:p w:rsidR="00355D24" w:rsidRDefault="00355D24" w:rsidP="00355D24">
            <w:pPr>
              <w:numPr>
                <w:ilvl w:val="0"/>
                <w:numId w:val="38"/>
              </w:numPr>
              <w:tabs>
                <w:tab w:val="left" w:pos="36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>Introducción y tipos de materiales</w:t>
            </w:r>
          </w:p>
          <w:p w:rsidR="00355D24" w:rsidRDefault="00355D24" w:rsidP="00355D24">
            <w:pPr>
              <w:numPr>
                <w:ilvl w:val="0"/>
                <w:numId w:val="38"/>
              </w:numPr>
              <w:tabs>
                <w:tab w:val="left" w:pos="36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>Manualidades navideñas</w:t>
            </w:r>
          </w:p>
          <w:p w:rsidR="00355D24" w:rsidRDefault="00355D24" w:rsidP="00355D24">
            <w:pPr>
              <w:numPr>
                <w:ilvl w:val="0"/>
                <w:numId w:val="38"/>
              </w:numPr>
              <w:tabs>
                <w:tab w:val="left" w:pos="36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Manualidades con </w:t>
            </w:r>
            <w:proofErr w:type="spellStart"/>
            <w:r>
              <w:rPr>
                <w:lang w:val="es-MX"/>
              </w:rPr>
              <w:t>foamy</w:t>
            </w:r>
            <w:proofErr w:type="spellEnd"/>
            <w:r>
              <w:rPr>
                <w:lang w:val="es-MX"/>
              </w:rPr>
              <w:t xml:space="preserve"> moldeable</w:t>
            </w:r>
          </w:p>
          <w:p w:rsidR="00355D24" w:rsidRDefault="00355D24" w:rsidP="00355D24">
            <w:pPr>
              <w:tabs>
                <w:tab w:val="left" w:pos="360"/>
              </w:tabs>
              <w:ind w:left="720"/>
              <w:jc w:val="both"/>
              <w:rPr>
                <w:lang w:val="es-MX"/>
              </w:rPr>
            </w:pPr>
          </w:p>
          <w:p w:rsidR="00E16F13" w:rsidRDefault="00E16F13" w:rsidP="00355D24">
            <w:pPr>
              <w:tabs>
                <w:tab w:val="left" w:pos="360"/>
              </w:tabs>
              <w:ind w:left="720"/>
              <w:jc w:val="both"/>
              <w:rPr>
                <w:lang w:val="es-MX"/>
              </w:rPr>
            </w:pPr>
          </w:p>
          <w:p w:rsidR="00355D24" w:rsidRDefault="00355D24" w:rsidP="00355D24">
            <w:pPr>
              <w:tabs>
                <w:tab w:val="left" w:pos="360"/>
              </w:tabs>
              <w:ind w:left="720"/>
              <w:jc w:val="both"/>
              <w:rPr>
                <w:lang w:val="es-MX"/>
              </w:rPr>
            </w:pPr>
          </w:p>
          <w:p w:rsidR="00355D24" w:rsidRPr="00EA782B" w:rsidRDefault="00355D24" w:rsidP="00A03FFD">
            <w:pPr>
              <w:tabs>
                <w:tab w:val="left" w:pos="36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Este curso se crea con el fin de coadyuvar en su gasto familiar </w:t>
            </w:r>
            <w:r w:rsidR="00A03FFD">
              <w:rPr>
                <w:lang w:val="es-MX"/>
              </w:rPr>
              <w:t>o bien como terapia ocupacional, en el cual se</w:t>
            </w:r>
            <w:r>
              <w:rPr>
                <w:lang w:val="es-MX"/>
              </w:rPr>
              <w:t xml:space="preserve"> realizan actividades para identificar todos los materiales, insumos, herramientas y equipo necesarios para realizar los productos, aplicando diferentes técnicas </w:t>
            </w:r>
            <w:r w:rsidR="00E16F13">
              <w:rPr>
                <w:lang w:val="es-MX"/>
              </w:rPr>
              <w:t>y diseños para darle mayor plusvalía a los productos.</w:t>
            </w:r>
          </w:p>
        </w:tc>
      </w:tr>
    </w:tbl>
    <w:p w:rsidR="00E4483A" w:rsidRDefault="00E4483A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456B2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E4483A" w:rsidRPr="00AB3F13">
        <w:trPr>
          <w:trHeight w:val="8788"/>
        </w:trPr>
        <w:tc>
          <w:tcPr>
            <w:tcW w:w="14033" w:type="dxa"/>
          </w:tcPr>
          <w:p w:rsidR="00E4483A" w:rsidRPr="00AB3F13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highlight w:val="yellow"/>
              </w:rPr>
            </w:pPr>
          </w:p>
          <w:p w:rsidR="008B491B" w:rsidRDefault="008B491B" w:rsidP="00AB3F13">
            <w:pPr>
              <w:pStyle w:val="Textodebloque"/>
              <w:ind w:left="567" w:right="922"/>
            </w:pPr>
          </w:p>
          <w:p w:rsidR="00E16F13" w:rsidRDefault="00E16F13" w:rsidP="00AB3F13">
            <w:pPr>
              <w:pStyle w:val="Textodebloque"/>
              <w:ind w:left="567" w:right="922"/>
            </w:pPr>
          </w:p>
          <w:p w:rsidR="00E16F13" w:rsidRDefault="00E16F13" w:rsidP="00AB3F13">
            <w:pPr>
              <w:pStyle w:val="Textodebloque"/>
              <w:ind w:left="567" w:right="922"/>
            </w:pPr>
          </w:p>
          <w:p w:rsidR="00E16F13" w:rsidRPr="00AB3F13" w:rsidRDefault="00A03FFD" w:rsidP="00AB3F13">
            <w:pPr>
              <w:pStyle w:val="Textodebloque"/>
              <w:ind w:left="567" w:right="922"/>
            </w:pPr>
            <w:r>
              <w:t>El Instituto de Capacitación para el Trabajo del Estado de Quintana Roo, ha elaborado este curso “</w:t>
            </w:r>
            <w:r w:rsidRPr="00E16F13">
              <w:rPr>
                <w:b/>
              </w:rPr>
              <w:t xml:space="preserve">Manualidades Navideñas con </w:t>
            </w:r>
            <w:proofErr w:type="spellStart"/>
            <w:r w:rsidRPr="00E16F13">
              <w:rPr>
                <w:b/>
              </w:rPr>
              <w:t>Foamy</w:t>
            </w:r>
            <w:proofErr w:type="spellEnd"/>
            <w:r>
              <w:rPr>
                <w:b/>
              </w:rPr>
              <w:t>”</w:t>
            </w:r>
            <w:r w:rsidR="00E16F13">
              <w:t xml:space="preserve"> de</w:t>
            </w:r>
            <w:r>
              <w:t xml:space="preserve"> </w:t>
            </w:r>
            <w:r w:rsidR="00E16F13">
              <w:t>l</w:t>
            </w:r>
            <w:r>
              <w:t>a Especialidad de Artesanías con Pastas, Pinturas y Acabados, a solicitud de las alumnas que han participado en cursos anteriores</w:t>
            </w:r>
            <w:r w:rsidR="003F201C">
              <w:t xml:space="preserve">, y desean aprender manualidades de acuerdo a esta época decembrina y de esta manera </w:t>
            </w:r>
            <w:r w:rsidR="00E16F13">
              <w:t xml:space="preserve"> contribuir al gasto familiar o bien como terapia ocupacional. </w:t>
            </w:r>
            <w:proofErr w:type="gramStart"/>
            <w:r w:rsidR="00E16F13">
              <w:t>ya</w:t>
            </w:r>
            <w:proofErr w:type="gramEnd"/>
            <w:r w:rsidR="00E16F13">
              <w:t xml:space="preserve"> sea para comercializarlos o bien para decorar sus hogares.</w:t>
            </w:r>
          </w:p>
          <w:p w:rsidR="00E4483A" w:rsidRPr="00AB3F13" w:rsidRDefault="00E4483A" w:rsidP="00BC7186">
            <w:pPr>
              <w:pStyle w:val="Textodebloque"/>
              <w:ind w:left="567" w:right="922"/>
              <w:rPr>
                <w:highlight w:val="yellow"/>
              </w:rPr>
            </w:pPr>
          </w:p>
        </w:tc>
      </w:tr>
    </w:tbl>
    <w:p w:rsidR="00E4483A" w:rsidRPr="00AB3F13" w:rsidRDefault="00E4483A">
      <w:pPr>
        <w:jc w:val="center"/>
        <w:rPr>
          <w:lang w:val="es-ES_tradnl"/>
        </w:rPr>
      </w:pPr>
    </w:p>
    <w:p w:rsidR="00E4483A" w:rsidRPr="00AB3F13" w:rsidRDefault="00E4483A">
      <w:pPr>
        <w:jc w:val="center"/>
        <w:rPr>
          <w:lang w:val="es-ES_tradnl"/>
        </w:rPr>
      </w:pPr>
      <w:r w:rsidRPr="00AB3F13"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13380" w:rsidP="00E13380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  <w:r w:rsidR="004C1D43">
              <w:rPr>
                <w:rFonts w:ascii="Arial Rounded MT Bold" w:hAnsi="Arial Rounded MT Bold"/>
                <w:spacing w:val="80"/>
                <w:lang w:val="es-ES"/>
              </w:rPr>
              <w:t>S</w:t>
            </w:r>
            <w:r>
              <w:rPr>
                <w:rFonts w:ascii="Arial Rounded MT Bold" w:hAnsi="Arial Rounded MT Bold"/>
                <w:spacing w:val="80"/>
                <w:lang w:val="es-ES"/>
              </w:rPr>
              <w:t xml:space="preserve"> 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AB3F13" w:rsidRDefault="00AB3F13" w:rsidP="00AB3F13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:rsidR="00E16F13" w:rsidRDefault="00E16F13" w:rsidP="00AB3F13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:rsidR="00E16F13" w:rsidRDefault="00E16F13" w:rsidP="00AB3F13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:rsidR="00E16F13" w:rsidRPr="00E16F13" w:rsidRDefault="00E16F13" w:rsidP="00AB3F13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Al finalizar el curso </w:t>
            </w:r>
            <w:r w:rsidR="003F201C">
              <w:rPr>
                <w:rFonts w:ascii="Arial Rounded MT Bold" w:hAnsi="Arial Rounded MT Bold"/>
                <w:sz w:val="28"/>
              </w:rPr>
              <w:t>“</w:t>
            </w:r>
            <w:r w:rsidR="003F201C" w:rsidRPr="00E16F13">
              <w:rPr>
                <w:rFonts w:ascii="Arial Rounded MT Bold" w:hAnsi="Arial Rounded MT Bold"/>
                <w:b/>
                <w:sz w:val="28"/>
              </w:rPr>
              <w:t xml:space="preserve">Manualidades Navideñas con </w:t>
            </w:r>
            <w:proofErr w:type="spellStart"/>
            <w:r w:rsidR="003F201C" w:rsidRPr="00E16F13">
              <w:rPr>
                <w:rFonts w:ascii="Arial Rounded MT Bold" w:hAnsi="Arial Rounded MT Bold"/>
                <w:b/>
                <w:sz w:val="28"/>
              </w:rPr>
              <w:t>Foamy</w:t>
            </w:r>
            <w:proofErr w:type="spellEnd"/>
            <w:r w:rsidR="003F201C">
              <w:rPr>
                <w:rFonts w:ascii="Arial Rounded MT Bold" w:hAnsi="Arial Rounded MT Bold"/>
                <w:b/>
                <w:sz w:val="28"/>
              </w:rPr>
              <w:t>”</w:t>
            </w:r>
            <w:r w:rsidR="003F201C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 xml:space="preserve">el participante será capaz de elaborar </w:t>
            </w:r>
            <w:r w:rsidR="003F201C">
              <w:rPr>
                <w:rFonts w:ascii="Arial Rounded MT Bold" w:hAnsi="Arial Rounded MT Bold"/>
                <w:sz w:val="28"/>
              </w:rPr>
              <w:t>decoraciones</w:t>
            </w:r>
            <w:r w:rsidRPr="00E16F13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 xml:space="preserve">y figuras representativas para </w:t>
            </w:r>
            <w:r w:rsidR="003F201C">
              <w:rPr>
                <w:rFonts w:ascii="Arial Rounded MT Bold" w:hAnsi="Arial Rounded MT Bold"/>
                <w:sz w:val="28"/>
              </w:rPr>
              <w:t>esta</w:t>
            </w:r>
            <w:r>
              <w:rPr>
                <w:rFonts w:ascii="Arial Rounded MT Bold" w:hAnsi="Arial Rounded MT Bold"/>
                <w:sz w:val="28"/>
              </w:rPr>
              <w:t xml:space="preserve"> ocasión </w:t>
            </w:r>
            <w:r w:rsidR="003F201C">
              <w:rPr>
                <w:rFonts w:ascii="Arial Rounded MT Bold" w:hAnsi="Arial Rounded MT Bold"/>
                <w:sz w:val="28"/>
              </w:rPr>
              <w:t xml:space="preserve">decembrina a un bajo costo, </w:t>
            </w:r>
            <w:r>
              <w:rPr>
                <w:rFonts w:ascii="Arial Rounded MT Bold" w:hAnsi="Arial Rounded MT Bold"/>
                <w:sz w:val="28"/>
              </w:rPr>
              <w:t xml:space="preserve">con el fin de utilizarlo para </w:t>
            </w:r>
            <w:r w:rsidR="003F201C">
              <w:rPr>
                <w:rFonts w:ascii="Arial Rounded MT Bold" w:hAnsi="Arial Rounded MT Bold"/>
                <w:sz w:val="28"/>
              </w:rPr>
              <w:t>el decorado del hogar</w:t>
            </w:r>
            <w:r>
              <w:rPr>
                <w:rFonts w:ascii="Arial Rounded MT Bold" w:hAnsi="Arial Rounded MT Bold"/>
                <w:sz w:val="28"/>
              </w:rPr>
              <w:t xml:space="preserve"> o comercializarlo y obtener un ingreso familiar</w:t>
            </w:r>
            <w:r w:rsidR="003F201C">
              <w:rPr>
                <w:rFonts w:ascii="Arial Rounded MT Bold" w:hAnsi="Arial Rounded MT Bold"/>
                <w:sz w:val="28"/>
              </w:rPr>
              <w:t>, utilizando las técnicas correctas y apoyarse en la economía familiar</w:t>
            </w:r>
            <w:r>
              <w:rPr>
                <w:rFonts w:ascii="Arial Rounded MT Bold" w:hAnsi="Arial Rounded MT Bold"/>
                <w:sz w:val="28"/>
              </w:rPr>
              <w:t>.</w:t>
            </w:r>
          </w:p>
          <w:p w:rsidR="00612B45" w:rsidRPr="00E16F13" w:rsidRDefault="00612B45" w:rsidP="00B03499">
            <w:pPr>
              <w:spacing w:line="360" w:lineRule="auto"/>
              <w:ind w:left="1489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:rsidR="004C1D43" w:rsidRPr="00DF75CA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A7126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2B5B7F" w:rsidRPr="002B5B7F" w:rsidRDefault="002B5B7F" w:rsidP="002B5B7F">
            <w:pPr>
              <w:spacing w:line="360" w:lineRule="auto"/>
              <w:ind w:left="780" w:right="1064"/>
              <w:jc w:val="both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 xml:space="preserve">El curso </w:t>
            </w:r>
            <w:r w:rsidRPr="002B5B7F">
              <w:rPr>
                <w:rFonts w:ascii="Arial Rounded MT Bold" w:hAnsi="Arial Rounded MT Bold"/>
                <w:b/>
                <w:sz w:val="28"/>
              </w:rPr>
              <w:t xml:space="preserve">“Manualidades Navideñas con </w:t>
            </w:r>
            <w:proofErr w:type="spellStart"/>
            <w:r w:rsidRPr="002B5B7F">
              <w:rPr>
                <w:rFonts w:ascii="Arial Rounded MT Bold" w:hAnsi="Arial Rounded MT Bold"/>
                <w:b/>
                <w:sz w:val="28"/>
              </w:rPr>
              <w:t>Foamy</w:t>
            </w:r>
            <w:proofErr w:type="spellEnd"/>
            <w:r w:rsidRPr="002B5B7F">
              <w:rPr>
                <w:rFonts w:ascii="Arial Rounded MT Bold" w:hAnsi="Arial Rounded MT Bold"/>
                <w:sz w:val="28"/>
              </w:rPr>
              <w:t>”  está dirigido al público en general.</w:t>
            </w:r>
          </w:p>
          <w:p w:rsidR="002B5B7F" w:rsidRPr="002B5B7F" w:rsidRDefault="002B5B7F" w:rsidP="002B5B7F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:rsidR="002B5B7F" w:rsidRPr="002B5B7F" w:rsidRDefault="002B5B7F" w:rsidP="002B5B7F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 xml:space="preserve">El aspirante que desee ingresar a este curso, deberá cubrir los siguientes requisitos: </w:t>
            </w:r>
          </w:p>
          <w:p w:rsidR="002B5B7F" w:rsidRPr="002B5B7F" w:rsidRDefault="002B5B7F" w:rsidP="002B5B7F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/>
                <w:sz w:val="28"/>
              </w:rPr>
            </w:pPr>
          </w:p>
          <w:p w:rsidR="002B5B7F" w:rsidRPr="002B5B7F" w:rsidRDefault="002B5B7F" w:rsidP="002B5B7F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>Aplicar la comunicación verbal</w:t>
            </w:r>
          </w:p>
          <w:p w:rsidR="002B5B7F" w:rsidRPr="002B5B7F" w:rsidRDefault="002B5B7F" w:rsidP="002B5B7F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>Saber leer y escribir</w:t>
            </w:r>
          </w:p>
          <w:p w:rsidR="002B5B7F" w:rsidRPr="002B5B7F" w:rsidRDefault="002B5B7F" w:rsidP="002B5B7F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>Aplicar las cuatro operaciones aritméticas básicas</w:t>
            </w:r>
          </w:p>
          <w:p w:rsidR="002B5B7F" w:rsidRPr="002B5B7F" w:rsidRDefault="002B5B7F" w:rsidP="002B5B7F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>Edad mínima de 15 años</w:t>
            </w:r>
          </w:p>
          <w:p w:rsidR="002B5B7F" w:rsidRPr="002B5B7F" w:rsidRDefault="002B5B7F" w:rsidP="002B5B7F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>Ganas de aprender</w:t>
            </w:r>
          </w:p>
          <w:p w:rsidR="002B5B7F" w:rsidRPr="002B5B7F" w:rsidRDefault="002B5B7F" w:rsidP="002B5B7F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>Además para poder inscribirse, el aspirante deberá entregar la documentación siguiente:</w:t>
            </w:r>
          </w:p>
          <w:p w:rsidR="002B5B7F" w:rsidRPr="002B5B7F" w:rsidRDefault="002B5B7F" w:rsidP="002B5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</w:pPr>
            <w:r w:rsidRPr="002B5B7F"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  <w:t>Acta de nacimiento</w:t>
            </w:r>
          </w:p>
          <w:p w:rsidR="002B5B7F" w:rsidRPr="002B5B7F" w:rsidRDefault="002B5B7F" w:rsidP="002B5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</w:pPr>
            <w:r w:rsidRPr="002B5B7F"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  <w:t>Comprobante de domicilio</w:t>
            </w:r>
          </w:p>
          <w:p w:rsidR="002B5B7F" w:rsidRPr="002B5B7F" w:rsidRDefault="002B5B7F" w:rsidP="002B5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</w:pPr>
            <w:r w:rsidRPr="002B5B7F"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  <w:t>CURP</w:t>
            </w:r>
          </w:p>
          <w:p w:rsidR="002B5B7F" w:rsidRPr="002B5B7F" w:rsidRDefault="002B5B7F" w:rsidP="002B5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</w:pPr>
            <w:r w:rsidRPr="002B5B7F"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  <w:t>Comprobante del último grado de estudios</w:t>
            </w:r>
          </w:p>
          <w:p w:rsidR="002B5B7F" w:rsidRPr="002B5B7F" w:rsidRDefault="002B5B7F" w:rsidP="002B5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</w:pPr>
            <w:r w:rsidRPr="002B5B7F">
              <w:rPr>
                <w:rFonts w:ascii="Arial Rounded MT Bold" w:eastAsia="Times New Roman" w:hAnsi="Arial Rounded MT Bold"/>
                <w:sz w:val="28"/>
                <w:szCs w:val="20"/>
                <w:lang w:val="es-ES" w:eastAsia="es-ES"/>
              </w:rPr>
              <w:t>Solicitud de inscripción con los datos requeridos</w:t>
            </w:r>
          </w:p>
          <w:p w:rsidR="002B5B7F" w:rsidRPr="002B5B7F" w:rsidRDefault="002B5B7F" w:rsidP="002B5B7F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 Rounded MT Bold" w:hAnsi="Arial Rounded MT Bold"/>
                <w:sz w:val="28"/>
              </w:rPr>
            </w:pPr>
          </w:p>
          <w:p w:rsidR="002B5B7F" w:rsidRPr="002B5B7F" w:rsidRDefault="002B5B7F" w:rsidP="002B5B7F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Arial Rounded MT Bold" w:hAnsi="Arial Rounded MT Bold"/>
                <w:sz w:val="28"/>
              </w:rPr>
            </w:pPr>
            <w:r w:rsidRPr="002B5B7F">
              <w:rPr>
                <w:rFonts w:ascii="Arial Rounded MT Bold" w:hAnsi="Arial Rounded MT Bold"/>
                <w:sz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:rsidR="00C44954" w:rsidRDefault="00C44954" w:rsidP="00C44954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E4483A" w:rsidRDefault="00E4483A" w:rsidP="002B5B7F">
      <w:pPr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E4483A" w:rsidRDefault="00E4483A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4483A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</w:pPr>
            <w:r>
              <w:rPr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E4483A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</w:p>
        </w:tc>
      </w:tr>
      <w:tr w:rsidR="00FD2193">
        <w:trPr>
          <w:trHeight w:val="440"/>
          <w:jc w:val="center"/>
        </w:trPr>
        <w:tc>
          <w:tcPr>
            <w:tcW w:w="1778" w:type="dxa"/>
            <w:vAlign w:val="center"/>
          </w:tcPr>
          <w:p w:rsidR="00FD2193" w:rsidRDefault="00257659" w:rsidP="00A43A1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vAlign w:val="center"/>
          </w:tcPr>
          <w:p w:rsidR="00FD2193" w:rsidRDefault="00FD2193" w:rsidP="00A43A16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D2193" w:rsidRPr="00714128" w:rsidRDefault="00FD2193" w:rsidP="00714128">
            <w:pPr>
              <w:rPr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193" w:rsidRDefault="003F201C" w:rsidP="00683141">
            <w:pPr>
              <w:ind w:right="-566"/>
              <w:rPr>
                <w:b/>
              </w:rPr>
            </w:pPr>
            <w:r>
              <w:rPr>
                <w:b/>
              </w:rPr>
              <w:t>ELABORACIÓ</w:t>
            </w:r>
            <w:r w:rsidR="00346D6A">
              <w:rPr>
                <w:b/>
              </w:rPr>
              <w:t>N DE MANUALIDADES EN FOAMY TERMOFORMADO</w:t>
            </w:r>
          </w:p>
        </w:tc>
      </w:tr>
      <w:tr w:rsidR="00E4483A">
        <w:trPr>
          <w:trHeight w:val="440"/>
          <w:jc w:val="center"/>
        </w:trPr>
        <w:tc>
          <w:tcPr>
            <w:tcW w:w="1778" w:type="dxa"/>
            <w:vAlign w:val="center"/>
          </w:tcPr>
          <w:p w:rsidR="00E4483A" w:rsidRDefault="00E4483A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483A" w:rsidRPr="00FD2193" w:rsidRDefault="00FD2193" w:rsidP="00A43A16">
            <w:pPr>
              <w:jc w:val="center"/>
              <w:rPr>
                <w:b/>
                <w:lang w:val="es-ES_tradnl"/>
              </w:rPr>
            </w:pPr>
            <w:r w:rsidRPr="00FD2193">
              <w:rPr>
                <w:b/>
                <w:lang w:val="es-ES_tradnl"/>
              </w:rPr>
              <w:t>1</w:t>
            </w:r>
            <w:r w:rsidR="003C753D">
              <w:rPr>
                <w:b/>
                <w:lang w:val="es-ES_tradnl"/>
              </w:rPr>
              <w:t>.1.</w:t>
            </w:r>
          </w:p>
        </w:tc>
        <w:tc>
          <w:tcPr>
            <w:tcW w:w="1890" w:type="dxa"/>
            <w:vAlign w:val="center"/>
          </w:tcPr>
          <w:p w:rsidR="00E4483A" w:rsidRPr="00714128" w:rsidRDefault="00E4483A" w:rsidP="00714128">
            <w:pPr>
              <w:rPr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83A" w:rsidRPr="003F201C" w:rsidRDefault="00346D6A" w:rsidP="00683141">
            <w:pPr>
              <w:ind w:right="-566"/>
              <w:rPr>
                <w:b/>
              </w:rPr>
            </w:pPr>
            <w:r w:rsidRPr="003F201C">
              <w:rPr>
                <w:b/>
              </w:rPr>
              <w:t>Introducción y tipos de materiales</w:t>
            </w:r>
            <w:r w:rsidR="00C85829">
              <w:rPr>
                <w:b/>
              </w:rPr>
              <w:t xml:space="preserve"> e insumos</w:t>
            </w: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FD2193">
            <w:pPr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8D4174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CC4C09" w:rsidRDefault="008D4174" w:rsidP="00FB188F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 e higiene</w:t>
            </w:r>
          </w:p>
        </w:tc>
      </w:tr>
      <w:tr w:rsidR="008D4174">
        <w:trPr>
          <w:trHeight w:val="531"/>
          <w:jc w:val="center"/>
        </w:trPr>
        <w:tc>
          <w:tcPr>
            <w:tcW w:w="1778" w:type="dxa"/>
            <w:vAlign w:val="center"/>
          </w:tcPr>
          <w:p w:rsidR="008D4174" w:rsidRDefault="008D4174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A43A1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CC4C09" w:rsidRDefault="008D4174" w:rsidP="00CC4C09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</w:p>
        </w:tc>
      </w:tr>
      <w:tr w:rsidR="008D4174">
        <w:trPr>
          <w:trHeight w:val="531"/>
          <w:jc w:val="center"/>
        </w:trPr>
        <w:tc>
          <w:tcPr>
            <w:tcW w:w="1778" w:type="dxa"/>
            <w:vAlign w:val="center"/>
          </w:tcPr>
          <w:p w:rsidR="008D4174" w:rsidRDefault="008D4174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1.2.</w:t>
            </w: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3F201C" w:rsidRDefault="008D4174" w:rsidP="00FB188F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b/>
                <w:szCs w:val="24"/>
                <w:lang w:val="es-ES_tradnl"/>
              </w:rPr>
            </w:pPr>
            <w:r w:rsidRPr="003F201C">
              <w:rPr>
                <w:rFonts w:cs="Arial"/>
                <w:b/>
                <w:szCs w:val="24"/>
                <w:lang w:val="es-ES_tradnl"/>
              </w:rPr>
              <w:t xml:space="preserve">Manualidades con </w:t>
            </w:r>
            <w:proofErr w:type="spellStart"/>
            <w:r w:rsidRPr="003F201C">
              <w:rPr>
                <w:rFonts w:cs="Arial"/>
                <w:b/>
                <w:szCs w:val="24"/>
                <w:lang w:val="es-ES_tradnl"/>
              </w:rPr>
              <w:t>foamy</w:t>
            </w:r>
            <w:proofErr w:type="spellEnd"/>
            <w:r w:rsidRPr="003F201C">
              <w:rPr>
                <w:rFonts w:cs="Arial"/>
                <w:b/>
                <w:szCs w:val="24"/>
                <w:lang w:val="es-ES_tradnl"/>
              </w:rPr>
              <w:t xml:space="preserve"> </w:t>
            </w:r>
            <w:proofErr w:type="spellStart"/>
            <w:r w:rsidRPr="003F201C">
              <w:rPr>
                <w:rFonts w:cs="Arial"/>
                <w:b/>
                <w:szCs w:val="24"/>
                <w:lang w:val="es-ES_tradnl"/>
              </w:rPr>
              <w:t>termoformado</w:t>
            </w:r>
            <w:proofErr w:type="spellEnd"/>
          </w:p>
        </w:tc>
      </w:tr>
      <w:tr w:rsidR="008D4174">
        <w:trPr>
          <w:trHeight w:val="487"/>
          <w:jc w:val="center"/>
        </w:trPr>
        <w:tc>
          <w:tcPr>
            <w:tcW w:w="1778" w:type="dxa"/>
            <w:vAlign w:val="center"/>
          </w:tcPr>
          <w:p w:rsidR="008D4174" w:rsidRDefault="008D4174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CC4C09" w:rsidRDefault="008D4174" w:rsidP="009C52A3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Figuras navideñas tipo toalla, peluche y tela.</w:t>
            </w:r>
          </w:p>
        </w:tc>
      </w:tr>
      <w:tr w:rsidR="008D4174">
        <w:trPr>
          <w:trHeight w:val="379"/>
          <w:jc w:val="center"/>
        </w:trPr>
        <w:tc>
          <w:tcPr>
            <w:tcW w:w="1778" w:type="dxa"/>
            <w:vAlign w:val="center"/>
          </w:tcPr>
          <w:p w:rsidR="008D4174" w:rsidRDefault="008D4174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DF75CA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CC4C09" w:rsidRDefault="008D4174" w:rsidP="003F201C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</w:p>
        </w:tc>
      </w:tr>
      <w:tr w:rsidR="008D4174">
        <w:trPr>
          <w:trHeight w:val="551"/>
          <w:jc w:val="center"/>
        </w:trPr>
        <w:tc>
          <w:tcPr>
            <w:tcW w:w="1778" w:type="dxa"/>
            <w:vAlign w:val="center"/>
          </w:tcPr>
          <w:p w:rsidR="008D4174" w:rsidRDefault="008D4174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3F201C" w:rsidRDefault="008D4174" w:rsidP="00FB188F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rPr>
                <w:rFonts w:cs="Arial"/>
                <w:b/>
                <w:szCs w:val="24"/>
                <w:lang w:val="es-ES_tradnl"/>
              </w:rPr>
            </w:pPr>
            <w:r w:rsidRPr="003F201C">
              <w:rPr>
                <w:rFonts w:cs="Arial"/>
                <w:b/>
                <w:szCs w:val="24"/>
                <w:lang w:val="es-ES_tradnl"/>
              </w:rPr>
              <w:t xml:space="preserve">Manualidades con </w:t>
            </w:r>
            <w:proofErr w:type="spellStart"/>
            <w:r w:rsidRPr="003F201C">
              <w:rPr>
                <w:rFonts w:cs="Arial"/>
                <w:b/>
                <w:szCs w:val="24"/>
                <w:lang w:val="es-ES_tradnl"/>
              </w:rPr>
              <w:t>foamy</w:t>
            </w:r>
            <w:proofErr w:type="spellEnd"/>
            <w:r w:rsidRPr="003F201C">
              <w:rPr>
                <w:rFonts w:cs="Arial"/>
                <w:b/>
                <w:szCs w:val="24"/>
                <w:lang w:val="es-ES_tradnl"/>
              </w:rPr>
              <w:t xml:space="preserve"> moldeable</w:t>
            </w:r>
          </w:p>
        </w:tc>
      </w:tr>
      <w:tr w:rsidR="008D4174">
        <w:trPr>
          <w:trHeight w:val="381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FB188F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8D4174" w:rsidP="00FB188F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Figuras para lapiceros, dulceros, diademas.</w:t>
            </w:r>
          </w:p>
        </w:tc>
      </w:tr>
      <w:tr w:rsidR="008D4174" w:rsidTr="00FD2193">
        <w:trPr>
          <w:trHeight w:val="395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356BE9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356BE9" w:rsidP="003F201C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Presupuesto y costo de los productos</w:t>
            </w:r>
          </w:p>
        </w:tc>
      </w:tr>
      <w:tr w:rsidR="008D4174" w:rsidTr="00FD2193">
        <w:trPr>
          <w:trHeight w:val="415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8D4174" w:rsidP="007953D6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</w:rPr>
            </w:pPr>
          </w:p>
        </w:tc>
      </w:tr>
      <w:tr w:rsidR="008D4174" w:rsidTr="00FD2193">
        <w:trPr>
          <w:trHeight w:val="415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Default="008D4174" w:rsidP="007953D6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FD2193" w:rsidRDefault="008D4174" w:rsidP="007953D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8D4174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8D4174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8D4174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FD2193" w:rsidRDefault="008D4174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FD2193" w:rsidRDefault="008D4174" w:rsidP="00113DE1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FD2193" w:rsidRDefault="008D4174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b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Pr="007953D6" w:rsidRDefault="008D4174" w:rsidP="007953D6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</w:p>
        </w:tc>
      </w:tr>
      <w:tr w:rsidR="008D4174">
        <w:trPr>
          <w:trHeight w:val="440"/>
          <w:jc w:val="center"/>
        </w:trPr>
        <w:tc>
          <w:tcPr>
            <w:tcW w:w="1778" w:type="dxa"/>
            <w:vAlign w:val="center"/>
          </w:tcPr>
          <w:p w:rsidR="008D4174" w:rsidRDefault="008D4174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D4174" w:rsidRPr="00D3380A" w:rsidRDefault="008D4174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4174" w:rsidRDefault="008D4174" w:rsidP="00FD2193"/>
        </w:tc>
      </w:tr>
    </w:tbl>
    <w:p w:rsidR="00B67B2C" w:rsidRDefault="00B67B2C" w:rsidP="00F0461E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E4483A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 w:rsidTr="003643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 w:rsidP="003643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36433A" w:rsidP="0036433A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</w:tc>
        <w:tc>
          <w:tcPr>
            <w:tcW w:w="2976" w:type="dxa"/>
            <w:vAlign w:val="center"/>
          </w:tcPr>
          <w:p w:rsidR="00E4483A" w:rsidRDefault="0036433A" w:rsidP="002B5B7F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 w:rsidTr="003643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E4483A" w:rsidRDefault="00E4483A" w:rsidP="003643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 w:rsidP="003643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 w:rsidP="003643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 w:rsidTr="003643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 w:rsidP="003643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36433A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  <w:p w:rsidR="00E4483A" w:rsidRDefault="00E4483A" w:rsidP="003643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BD671C" w:rsidP="002B5B7F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 w:rsidTr="003643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4483A" w:rsidRDefault="00E4483A" w:rsidP="003643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 w:rsidP="003643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 w:rsidP="003643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 w:rsidTr="003643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 w:rsidP="003643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36433A" w:rsidP="0036433A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162E76">
              <w:rPr>
                <w:sz w:val="28"/>
                <w:lang w:val="es-ES_tradnl"/>
              </w:rPr>
              <w:t>0</w:t>
            </w:r>
          </w:p>
          <w:p w:rsidR="00E4483A" w:rsidRDefault="00E4483A" w:rsidP="003643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2B5B7F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64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</w:p>
          <w:p w:rsidR="00E4483A" w:rsidRDefault="00E4483A">
            <w:pPr>
              <w:pStyle w:val="Ttulo5"/>
            </w:pPr>
            <w:r>
              <w:t>MÍNIMO REQUERIDO</w:t>
            </w:r>
          </w:p>
          <w:p w:rsidR="00E4483A" w:rsidRDefault="00E4483A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E4483A" w:rsidRDefault="00F0461E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2</w:t>
            </w:r>
            <w:r w:rsidR="008B491B">
              <w:rPr>
                <w:sz w:val="32"/>
                <w:lang w:val="es-ES_tradnl"/>
              </w:rPr>
              <w:t>0</w:t>
            </w:r>
          </w:p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Pr="00F84ADB" w:rsidRDefault="0036433A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</w:p>
        </w:tc>
      </w:tr>
    </w:tbl>
    <w:p w:rsidR="00F0461E" w:rsidRDefault="00F0461E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7912DB" w:rsidRDefault="007912DB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7912DB" w:rsidRDefault="007912DB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763BD8" w:rsidRPr="0007464A" w:rsidRDefault="00763BD8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  <w:r w:rsidRPr="0007464A">
        <w:rPr>
          <w:rFonts w:ascii="Arial Rounded MT Bold" w:hAnsi="Arial Rounded MT Bold"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"/>
        <w:gridCol w:w="3402"/>
        <w:gridCol w:w="185"/>
        <w:gridCol w:w="3969"/>
        <w:gridCol w:w="2268"/>
        <w:gridCol w:w="3118"/>
        <w:gridCol w:w="1176"/>
        <w:gridCol w:w="199"/>
      </w:tblGrid>
      <w:tr w:rsidR="00763BD8" w:rsidTr="00304403">
        <w:trPr>
          <w:gridBefore w:val="1"/>
          <w:wBefore w:w="199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63BD8" w:rsidRDefault="00763BD8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  <w:r w:rsidR="003C753D">
              <w:rPr>
                <w:b/>
                <w:lang w:val="es-ES_tradnl"/>
              </w:rPr>
              <w:t xml:space="preserve"> 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763BD8" w:rsidRPr="004D7A46" w:rsidRDefault="0036433A" w:rsidP="00DC1AB4">
            <w:pPr>
              <w:rPr>
                <w:b/>
              </w:rPr>
            </w:pPr>
            <w:r>
              <w:rPr>
                <w:b/>
              </w:rPr>
              <w:t>1.- ELABORACIÓN DE MANUALIDADES EN FOAMY TERMOFORMADO</w:t>
            </w:r>
          </w:p>
        </w:tc>
      </w:tr>
      <w:tr w:rsidR="00763BD8" w:rsidTr="00304403">
        <w:trPr>
          <w:gridBefore w:val="1"/>
          <w:wBefore w:w="199" w:type="dxa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763BD8" w:rsidRDefault="00763BD8" w:rsidP="00DC1AB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:rsidR="00763BD8" w:rsidRDefault="00763BD8" w:rsidP="00DC1AB4">
            <w:pPr>
              <w:rPr>
                <w:b/>
                <w:sz w:val="6"/>
                <w:lang w:val="es-ES_tradnl"/>
              </w:rPr>
            </w:pPr>
          </w:p>
        </w:tc>
      </w:tr>
      <w:tr w:rsidR="00DF75CA" w:rsidTr="00304403">
        <w:trPr>
          <w:gridBefore w:val="1"/>
          <w:wBefore w:w="199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F75CA" w:rsidRDefault="00DF75CA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F0461E" w:rsidRPr="00313C9A" w:rsidRDefault="005279F0" w:rsidP="00B238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 </w:t>
            </w:r>
            <w:r w:rsidR="00F0461E">
              <w:rPr>
                <w:rFonts w:cs="Arial"/>
                <w:sz w:val="20"/>
              </w:rPr>
              <w:t xml:space="preserve">finalizar </w:t>
            </w:r>
            <w:r w:rsidR="00B2385D">
              <w:rPr>
                <w:rFonts w:cs="Arial"/>
                <w:sz w:val="20"/>
              </w:rPr>
              <w:t>el curso</w:t>
            </w:r>
            <w:r w:rsidR="00F0461E">
              <w:rPr>
                <w:rFonts w:cs="Arial"/>
                <w:sz w:val="20"/>
              </w:rPr>
              <w:t xml:space="preserve"> los participantes </w:t>
            </w:r>
            <w:r w:rsidR="00B9475F">
              <w:rPr>
                <w:rFonts w:cs="Arial"/>
                <w:sz w:val="20"/>
              </w:rPr>
              <w:t>adquirirán</w:t>
            </w:r>
            <w:r w:rsidR="00F0461E">
              <w:rPr>
                <w:rFonts w:cs="Arial"/>
                <w:sz w:val="20"/>
              </w:rPr>
              <w:t xml:space="preserve"> los conocimientos y habilidades básicas para realizar Manualidades con </w:t>
            </w:r>
            <w:proofErr w:type="spellStart"/>
            <w:r w:rsidR="00F0461E">
              <w:rPr>
                <w:rFonts w:cs="Arial"/>
                <w:sz w:val="20"/>
              </w:rPr>
              <w:t>Foamy</w:t>
            </w:r>
            <w:proofErr w:type="spellEnd"/>
            <w:r w:rsidR="00F0461E">
              <w:rPr>
                <w:rFonts w:cs="Arial"/>
                <w:sz w:val="20"/>
              </w:rPr>
              <w:t xml:space="preserve"> tomando en cuenta los </w:t>
            </w:r>
            <w:r w:rsidR="00B2385D">
              <w:rPr>
                <w:rFonts w:cs="Arial"/>
                <w:sz w:val="20"/>
              </w:rPr>
              <w:t>diseños del evento, de acuerdo a las medidas de seguridad e higiene.</w:t>
            </w:r>
          </w:p>
        </w:tc>
      </w:tr>
      <w:tr w:rsidR="00E4483A" w:rsidTr="009C52A3">
        <w:tblPrEx>
          <w:jc w:val="center"/>
        </w:tblPrEx>
        <w:trPr>
          <w:gridAfter w:val="1"/>
          <w:wAfter w:w="199" w:type="dxa"/>
          <w:cantSplit/>
          <w:jc w:val="center"/>
        </w:trPr>
        <w:tc>
          <w:tcPr>
            <w:tcW w:w="3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ESTRATEGIA DIDÁCTICA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DE4A04" w:rsidRPr="00763BD8" w:rsidTr="009C52A3">
        <w:tblPrEx>
          <w:jc w:val="center"/>
        </w:tblPrEx>
        <w:trPr>
          <w:gridAfter w:val="1"/>
          <w:wAfter w:w="199" w:type="dxa"/>
          <w:cantSplit/>
          <w:trHeight w:val="7639"/>
          <w:jc w:val="center"/>
        </w:trPr>
        <w:tc>
          <w:tcPr>
            <w:tcW w:w="3786" w:type="dxa"/>
            <w:gridSpan w:val="3"/>
            <w:tcBorders>
              <w:top w:val="single" w:sz="4" w:space="0" w:color="auto"/>
            </w:tcBorders>
          </w:tcPr>
          <w:p w:rsidR="00DE4A04" w:rsidRDefault="00DE4A04" w:rsidP="004D7A46">
            <w:pPr>
              <w:ind w:right="-566"/>
              <w:rPr>
                <w:rFonts w:cs="Arial"/>
                <w:b/>
                <w:sz w:val="16"/>
                <w:szCs w:val="16"/>
              </w:rPr>
            </w:pPr>
          </w:p>
          <w:p w:rsidR="003C753D" w:rsidRDefault="003C753D" w:rsidP="003C753D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</w:rPr>
            </w:pPr>
          </w:p>
          <w:p w:rsidR="002E3FAC" w:rsidRPr="009C52A3" w:rsidRDefault="008D4174" w:rsidP="008D4174">
            <w:pPr>
              <w:pStyle w:val="Prrafodelista"/>
              <w:widowControl w:val="0"/>
              <w:numPr>
                <w:ilvl w:val="1"/>
                <w:numId w:val="42"/>
              </w:numPr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</w:rPr>
            </w:pPr>
            <w:r w:rsidRPr="009C52A3">
              <w:rPr>
                <w:rFonts w:cs="Arial"/>
                <w:b/>
                <w:sz w:val="20"/>
              </w:rPr>
              <w:t>Introducción y tipos de materiales</w:t>
            </w:r>
            <w:r w:rsidR="00C85829">
              <w:rPr>
                <w:rFonts w:cs="Arial"/>
                <w:b/>
                <w:sz w:val="20"/>
              </w:rPr>
              <w:t xml:space="preserve"> e insumos</w:t>
            </w:r>
          </w:p>
          <w:p w:rsidR="008D4174" w:rsidRDefault="008D4174" w:rsidP="008D4174">
            <w:pPr>
              <w:pStyle w:val="Prrafodelista"/>
              <w:widowControl w:val="0"/>
              <w:numPr>
                <w:ilvl w:val="2"/>
                <w:numId w:val="42"/>
              </w:numPr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Seguridad e higiene</w:t>
            </w:r>
          </w:p>
          <w:p w:rsidR="008D4174" w:rsidRDefault="008D4174" w:rsidP="008D4174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sz w:val="20"/>
              </w:rPr>
            </w:pPr>
          </w:p>
          <w:p w:rsidR="009C52A3" w:rsidRDefault="009C52A3" w:rsidP="008D4174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sz w:val="20"/>
              </w:rPr>
            </w:pPr>
          </w:p>
          <w:p w:rsidR="008D4174" w:rsidRPr="009C52A3" w:rsidRDefault="008D4174" w:rsidP="008D4174">
            <w:pPr>
              <w:pStyle w:val="Prrafodelista"/>
              <w:widowControl w:val="0"/>
              <w:numPr>
                <w:ilvl w:val="1"/>
                <w:numId w:val="42"/>
              </w:numPr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</w:rPr>
            </w:pPr>
            <w:r w:rsidRPr="009C52A3">
              <w:rPr>
                <w:rFonts w:cs="Arial"/>
                <w:b/>
                <w:sz w:val="20"/>
              </w:rPr>
              <w:t xml:space="preserve">Manualidades con </w:t>
            </w:r>
            <w:proofErr w:type="spellStart"/>
            <w:r w:rsidRPr="009C52A3">
              <w:rPr>
                <w:rFonts w:cs="Arial"/>
                <w:b/>
                <w:sz w:val="20"/>
              </w:rPr>
              <w:t>foamy</w:t>
            </w:r>
            <w:proofErr w:type="spellEnd"/>
            <w:r w:rsidRPr="009C52A3">
              <w:rPr>
                <w:rFonts w:cs="Arial"/>
                <w:b/>
                <w:sz w:val="20"/>
              </w:rPr>
              <w:t xml:space="preserve"> </w:t>
            </w:r>
            <w:proofErr w:type="spellStart"/>
            <w:r w:rsidRPr="009C52A3">
              <w:rPr>
                <w:rFonts w:cs="Arial"/>
                <w:b/>
                <w:sz w:val="20"/>
              </w:rPr>
              <w:t>termoformado</w:t>
            </w:r>
            <w:proofErr w:type="spellEnd"/>
            <w:r w:rsidRPr="009C52A3">
              <w:rPr>
                <w:rFonts w:cs="Arial"/>
                <w:b/>
                <w:sz w:val="20"/>
              </w:rPr>
              <w:t xml:space="preserve"> </w:t>
            </w:r>
          </w:p>
          <w:p w:rsidR="008D4174" w:rsidRDefault="008D4174" w:rsidP="009C52A3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1.2.1 Figuras navid</w:t>
            </w:r>
            <w:r w:rsidR="009C52A3">
              <w:rPr>
                <w:rFonts w:cs="Arial"/>
                <w:sz w:val="20"/>
              </w:rPr>
              <w:t>eñas, tipo toalla, peluche y tela</w:t>
            </w:r>
          </w:p>
          <w:p w:rsidR="009C52A3" w:rsidRDefault="009C52A3" w:rsidP="009C52A3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</w:p>
          <w:p w:rsidR="009C52A3" w:rsidRDefault="009C52A3" w:rsidP="009C52A3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</w:p>
          <w:p w:rsidR="008D4174" w:rsidRPr="009C52A3" w:rsidRDefault="008D4174" w:rsidP="009C52A3">
            <w:pPr>
              <w:pStyle w:val="Prrafodelista"/>
              <w:widowControl w:val="0"/>
              <w:numPr>
                <w:ilvl w:val="1"/>
                <w:numId w:val="42"/>
              </w:numPr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</w:rPr>
            </w:pPr>
            <w:r w:rsidRPr="009C52A3">
              <w:rPr>
                <w:rFonts w:cs="Arial"/>
                <w:b/>
                <w:sz w:val="20"/>
              </w:rPr>
              <w:t xml:space="preserve">Manualidades con </w:t>
            </w:r>
            <w:proofErr w:type="spellStart"/>
            <w:r w:rsidRPr="009C52A3">
              <w:rPr>
                <w:rFonts w:cs="Arial"/>
                <w:b/>
                <w:sz w:val="20"/>
              </w:rPr>
              <w:t>foamy</w:t>
            </w:r>
            <w:proofErr w:type="spellEnd"/>
            <w:r w:rsidRPr="009C52A3">
              <w:rPr>
                <w:rFonts w:cs="Arial"/>
                <w:b/>
                <w:sz w:val="20"/>
              </w:rPr>
              <w:t xml:space="preserve"> moldeable</w:t>
            </w:r>
          </w:p>
          <w:p w:rsidR="009C52A3" w:rsidRDefault="00130A21" w:rsidP="00130A21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1.3.1 </w:t>
            </w:r>
            <w:r w:rsidR="009C52A3">
              <w:rPr>
                <w:rFonts w:cs="Arial"/>
                <w:sz w:val="20"/>
              </w:rPr>
              <w:t>Figuras para lapiceros, dulceros, diademas</w:t>
            </w:r>
          </w:p>
          <w:p w:rsidR="00130A21" w:rsidRPr="009C52A3" w:rsidRDefault="00130A21" w:rsidP="00130A21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1.3.2    Presupuesto y costos de los productos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E62272" w:rsidRDefault="00E62272" w:rsidP="00E6227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DE4A04" w:rsidRDefault="00DE4A04" w:rsidP="00A234BC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77" w:right="-71" w:hanging="214"/>
              <w:rPr>
                <w:rFonts w:cs="Arial"/>
                <w:sz w:val="20"/>
              </w:rPr>
            </w:pPr>
          </w:p>
          <w:p w:rsidR="002E3FAC" w:rsidRPr="00C85829" w:rsidRDefault="009C52A3" w:rsidP="002E3FAC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 w:rsidRPr="00C85829">
              <w:rPr>
                <w:rFonts w:asciiTheme="minorHAnsi" w:hAnsiTheme="minorHAnsi"/>
                <w:sz w:val="20"/>
              </w:rPr>
              <w:t>A</w:t>
            </w:r>
            <w:r w:rsidR="002E3FAC" w:rsidRPr="00C85829">
              <w:rPr>
                <w:rFonts w:asciiTheme="minorHAnsi" w:hAnsiTheme="minorHAnsi"/>
                <w:sz w:val="20"/>
              </w:rPr>
              <w:t xml:space="preserve">plicar la técnica de integración grupal e identificar las expectativas de los participantes </w:t>
            </w:r>
          </w:p>
          <w:p w:rsidR="002E3FAC" w:rsidRPr="00C85829" w:rsidRDefault="002E3FAC" w:rsidP="002E3FAC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 w:rsidRPr="00C85829">
              <w:rPr>
                <w:rFonts w:asciiTheme="minorHAnsi" w:hAnsiTheme="minorHAnsi"/>
                <w:sz w:val="20"/>
              </w:rPr>
              <w:t>presentar el curso, objetivo general, duración, forma de trabajo, evaluación inicial y final para establecer compromisos de aprendizaje.</w:t>
            </w:r>
          </w:p>
          <w:p w:rsidR="002E3FAC" w:rsidRPr="00C85829" w:rsidRDefault="002E3FAC" w:rsidP="002E3FAC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 w:rsidRPr="00C85829">
              <w:rPr>
                <w:rFonts w:asciiTheme="minorHAnsi" w:hAnsiTheme="minorHAnsi"/>
                <w:sz w:val="20"/>
              </w:rPr>
              <w:t>Aplicar instrumentos de la evaluación diagnostica al inicio del curso</w:t>
            </w:r>
          </w:p>
          <w:p w:rsidR="002E3FAC" w:rsidRPr="00C85829" w:rsidRDefault="002E3FAC" w:rsidP="002E3FAC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</w:p>
          <w:p w:rsidR="002E3FAC" w:rsidRDefault="002E3FAC" w:rsidP="002E3FAC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right="-71"/>
              <w:rPr>
                <w:sz w:val="20"/>
              </w:rPr>
            </w:pPr>
          </w:p>
          <w:p w:rsidR="002E3FAC" w:rsidRPr="00C85829" w:rsidRDefault="002E3FAC" w:rsidP="00C85829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 w:rsidRPr="00C85829">
              <w:rPr>
                <w:rFonts w:cs="Arial"/>
                <w:b/>
                <w:bCs/>
                <w:i/>
                <w:iCs/>
                <w:sz w:val="20"/>
              </w:rPr>
              <w:t>Contextualización:</w:t>
            </w:r>
          </w:p>
          <w:p w:rsidR="00C85829" w:rsidRDefault="00C85829" w:rsidP="00C85829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720" w:right="-71"/>
              <w:rPr>
                <w:rFonts w:asciiTheme="minorHAnsi" w:hAnsiTheme="minorHAnsi"/>
                <w:sz w:val="20"/>
              </w:rPr>
            </w:pPr>
          </w:p>
          <w:p w:rsidR="002E3FAC" w:rsidRPr="00C85829" w:rsidRDefault="002E3FAC" w:rsidP="002E3FAC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 w:rsidRPr="00C85829">
              <w:rPr>
                <w:rFonts w:asciiTheme="minorHAnsi" w:hAnsiTheme="minorHAnsi"/>
                <w:sz w:val="20"/>
              </w:rPr>
              <w:t>Organizar una sesión para invitar a una persona que se dedique al negocio de las manualidades como principal  ingreso con la finalidad de exponer la importancia del curso</w:t>
            </w:r>
          </w:p>
          <w:p w:rsidR="002E3FAC" w:rsidRPr="002E3FAC" w:rsidRDefault="002E3FAC" w:rsidP="002E3FAC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sz w:val="20"/>
              </w:rPr>
            </w:pPr>
            <w:r w:rsidRPr="00C85829">
              <w:rPr>
                <w:rFonts w:asciiTheme="minorHAnsi" w:hAnsiTheme="minorHAnsi"/>
                <w:sz w:val="20"/>
              </w:rPr>
              <w:t xml:space="preserve">Organizar una sesión de preguntas y respuestas para </w:t>
            </w:r>
            <w:r w:rsidR="00B9475F" w:rsidRPr="00C85829">
              <w:rPr>
                <w:rFonts w:asciiTheme="minorHAnsi" w:hAnsiTheme="minorHAnsi"/>
                <w:sz w:val="20"/>
              </w:rPr>
              <w:t>despejar</w:t>
            </w:r>
            <w:r w:rsidRPr="00C85829">
              <w:rPr>
                <w:rFonts w:asciiTheme="minorHAnsi" w:hAnsiTheme="minorHAnsi"/>
                <w:sz w:val="20"/>
              </w:rPr>
              <w:t xml:space="preserve"> dudas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62272" w:rsidRDefault="00E62272" w:rsidP="00E62272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E62272" w:rsidRDefault="00E62272" w:rsidP="000442A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5" w:line="230" w:lineRule="exact"/>
              <w:ind w:right="47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E62272" w:rsidRDefault="00E62272" w:rsidP="002E3FAC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 w:right="-20"/>
              <w:rPr>
                <w:rFonts w:cs="Arial"/>
                <w:sz w:val="20"/>
              </w:rPr>
            </w:pPr>
          </w:p>
          <w:p w:rsidR="00E62272" w:rsidRPr="00402538" w:rsidRDefault="00E62272" w:rsidP="00E62272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6"/>
                <w:szCs w:val="16"/>
              </w:rPr>
            </w:pPr>
          </w:p>
          <w:p w:rsidR="00E62272" w:rsidRDefault="00E62272" w:rsidP="00E6227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E62272" w:rsidRPr="002E3FAC" w:rsidRDefault="00E62272" w:rsidP="002E3FAC">
            <w:pPr>
              <w:widowControl w:val="0"/>
              <w:numPr>
                <w:ilvl w:val="0"/>
                <w:numId w:val="2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</w:t>
            </w:r>
          </w:p>
          <w:p w:rsidR="00E62272" w:rsidRPr="002E3FAC" w:rsidRDefault="00E62272" w:rsidP="002E3FAC">
            <w:pPr>
              <w:widowControl w:val="0"/>
              <w:numPr>
                <w:ilvl w:val="0"/>
                <w:numId w:val="2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="002E3FAC">
              <w:rPr>
                <w:rFonts w:cs="Arial"/>
                <w:sz w:val="20"/>
              </w:rPr>
              <w:t>a</w:t>
            </w:r>
            <w:r w:rsidR="00C85829">
              <w:rPr>
                <w:rFonts w:cs="Arial"/>
                <w:sz w:val="20"/>
              </w:rPr>
              <w:t>s de trabajo</w:t>
            </w:r>
          </w:p>
          <w:p w:rsidR="00E62272" w:rsidRDefault="00E62272" w:rsidP="002E3FAC">
            <w:pPr>
              <w:widowControl w:val="0"/>
              <w:tabs>
                <w:tab w:val="left" w:pos="420"/>
              </w:tabs>
              <w:autoSpaceDE w:val="0"/>
              <w:autoSpaceDN w:val="0"/>
              <w:adjustRightInd w:val="0"/>
              <w:spacing w:line="244" w:lineRule="exact"/>
              <w:ind w:left="462" w:right="-20"/>
              <w:rPr>
                <w:rFonts w:cs="Arial"/>
                <w:sz w:val="20"/>
              </w:rPr>
            </w:pPr>
          </w:p>
          <w:p w:rsidR="00402538" w:rsidRPr="00402538" w:rsidRDefault="00402538" w:rsidP="00402538">
            <w:pPr>
              <w:widowControl w:val="0"/>
              <w:tabs>
                <w:tab w:val="left" w:pos="420"/>
              </w:tabs>
              <w:autoSpaceDE w:val="0"/>
              <w:autoSpaceDN w:val="0"/>
              <w:adjustRightInd w:val="0"/>
              <w:spacing w:line="244" w:lineRule="exact"/>
              <w:ind w:left="102" w:right="-20"/>
              <w:rPr>
                <w:rFonts w:cs="Arial"/>
                <w:sz w:val="16"/>
                <w:szCs w:val="16"/>
              </w:rPr>
            </w:pPr>
          </w:p>
          <w:p w:rsidR="00402538" w:rsidRDefault="00402538" w:rsidP="002E3FAC">
            <w:pPr>
              <w:widowControl w:val="0"/>
              <w:autoSpaceDE w:val="0"/>
              <w:autoSpaceDN w:val="0"/>
              <w:adjustRightInd w:val="0"/>
              <w:spacing w:line="244" w:lineRule="exact"/>
              <w:ind w:left="720" w:right="-20"/>
              <w:rPr>
                <w:rFonts w:cs="Arial"/>
                <w:sz w:val="20"/>
              </w:rPr>
            </w:pPr>
          </w:p>
          <w:p w:rsidR="00E62272" w:rsidRPr="00402538" w:rsidRDefault="00E62272" w:rsidP="00E62272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6"/>
                <w:szCs w:val="16"/>
              </w:rPr>
            </w:pPr>
          </w:p>
          <w:p w:rsidR="00402538" w:rsidRDefault="00402538" w:rsidP="00402538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M</w:t>
            </w:r>
            <w:r w:rsidR="00C85829">
              <w:rPr>
                <w:rFonts w:cs="Arial"/>
                <w:b/>
                <w:bCs/>
                <w:i/>
                <w:iCs/>
                <w:sz w:val="20"/>
              </w:rPr>
              <w:t>aterial e insumos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135747" w:rsidRDefault="007912DB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Lápiz </w:t>
            </w:r>
          </w:p>
          <w:p w:rsidR="007912DB" w:rsidRDefault="007912DB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Foamy</w:t>
            </w:r>
            <w:proofErr w:type="spellEnd"/>
            <w:r w:rsidR="00C85829">
              <w:rPr>
                <w:rFonts w:cs="Arial"/>
                <w:sz w:val="20"/>
              </w:rPr>
              <w:t xml:space="preserve"> varios colores</w:t>
            </w:r>
          </w:p>
          <w:p w:rsidR="007912DB" w:rsidRDefault="007912DB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Telas (distintas texturas)</w:t>
            </w:r>
          </w:p>
          <w:p w:rsidR="007912DB" w:rsidRDefault="007912DB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Esferas de unicel</w:t>
            </w:r>
          </w:p>
          <w:p w:rsidR="007912DB" w:rsidRDefault="007912DB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Marcadores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Aguja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Escarcha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Lentejuelas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Resistol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Silicón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Pistola para silicón</w:t>
            </w:r>
          </w:p>
          <w:p w:rsidR="00C85829" w:rsidRDefault="00C85829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Encajes</w:t>
            </w:r>
          </w:p>
          <w:p w:rsidR="007912DB" w:rsidRPr="00A31B92" w:rsidRDefault="007912DB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85829" w:rsidRDefault="00C85829" w:rsidP="00A234BC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C85829" w:rsidRDefault="00C85829" w:rsidP="00A234BC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A234BC" w:rsidRDefault="00A234BC" w:rsidP="00A234BC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</w:p>
          <w:p w:rsidR="00A234BC" w:rsidRDefault="00A234BC" w:rsidP="00A234BC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</w:t>
            </w:r>
          </w:p>
          <w:p w:rsidR="00A234BC" w:rsidRDefault="00A234BC" w:rsidP="00A234BC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22"/>
                <w:szCs w:val="22"/>
              </w:rPr>
            </w:pPr>
          </w:p>
          <w:p w:rsidR="00A234BC" w:rsidRDefault="00A234BC" w:rsidP="00304403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304403" w:rsidRDefault="00304403" w:rsidP="00304403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</w:t>
            </w:r>
            <w:r w:rsidR="007912DB">
              <w:rPr>
                <w:rFonts w:cs="Arial"/>
                <w:sz w:val="20"/>
              </w:rPr>
              <w:t xml:space="preserve"> oral</w:t>
            </w:r>
          </w:p>
          <w:p w:rsidR="00304403" w:rsidRDefault="00304403" w:rsidP="00304403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</w:p>
          <w:p w:rsidR="007912DB" w:rsidRDefault="007912DB" w:rsidP="00304403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sz w:val="22"/>
                <w:szCs w:val="22"/>
              </w:rPr>
            </w:pPr>
          </w:p>
          <w:p w:rsidR="007912DB" w:rsidRPr="007912DB" w:rsidRDefault="00A234BC" w:rsidP="007912DB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  <w:r w:rsidR="007912DB">
              <w:rPr>
                <w:rFonts w:cs="Arial"/>
                <w:b/>
                <w:bCs/>
                <w:i/>
                <w:iCs/>
                <w:sz w:val="20"/>
              </w:rPr>
              <w:t xml:space="preserve"> </w:t>
            </w:r>
          </w:p>
          <w:p w:rsidR="00DE4A04" w:rsidRDefault="00A234BC" w:rsidP="007912D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</w:t>
            </w:r>
            <w:r w:rsidR="007912DB">
              <w:rPr>
                <w:rFonts w:cs="Arial"/>
                <w:sz w:val="20"/>
              </w:rPr>
              <w:t xml:space="preserve"> final</w:t>
            </w:r>
          </w:p>
          <w:p w:rsidR="007912DB" w:rsidRPr="007912DB" w:rsidRDefault="007912DB" w:rsidP="007912DB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Trabajos terminados</w:t>
            </w:r>
          </w:p>
          <w:p w:rsidR="007912DB" w:rsidRDefault="007912DB" w:rsidP="007912D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DE4A04" w:rsidRDefault="00DE4A04" w:rsidP="00162E76">
            <w:pPr>
              <w:jc w:val="center"/>
            </w:pPr>
          </w:p>
          <w:p w:rsidR="00DE4A04" w:rsidRPr="00C85829" w:rsidRDefault="00F0461E" w:rsidP="00B67B2C">
            <w:pPr>
              <w:rPr>
                <w:b/>
                <w:sz w:val="20"/>
              </w:rPr>
            </w:pPr>
            <w:r w:rsidRPr="00C85829">
              <w:rPr>
                <w:b/>
                <w:sz w:val="20"/>
              </w:rPr>
              <w:t xml:space="preserve">    2</w:t>
            </w:r>
            <w:r w:rsidR="003A7190" w:rsidRPr="00C85829">
              <w:rPr>
                <w:b/>
                <w:sz w:val="20"/>
              </w:rPr>
              <w:t>0</w:t>
            </w:r>
            <w:r w:rsidR="009C52A3" w:rsidRPr="00C85829">
              <w:rPr>
                <w:b/>
                <w:sz w:val="20"/>
              </w:rPr>
              <w:t xml:space="preserve"> HRS</w:t>
            </w:r>
            <w:r w:rsidR="003C753D" w:rsidRPr="00C85829">
              <w:rPr>
                <w:b/>
                <w:sz w:val="20"/>
              </w:rPr>
              <w:t>.</w:t>
            </w:r>
          </w:p>
          <w:p w:rsidR="007E1CFB" w:rsidRPr="00C85829" w:rsidRDefault="007E1CFB" w:rsidP="00B67B2C">
            <w:pPr>
              <w:rPr>
                <w:b/>
                <w:sz w:val="20"/>
              </w:rPr>
            </w:pPr>
          </w:p>
          <w:p w:rsidR="007E1CFB" w:rsidRDefault="007E1CFB" w:rsidP="00B67B2C">
            <w:pPr>
              <w:rPr>
                <w:sz w:val="20"/>
              </w:rPr>
            </w:pPr>
          </w:p>
          <w:p w:rsidR="007E1CFB" w:rsidRDefault="007E1CFB" w:rsidP="00B67B2C">
            <w:pPr>
              <w:rPr>
                <w:sz w:val="20"/>
              </w:rPr>
            </w:pPr>
          </w:p>
          <w:p w:rsidR="007E1CFB" w:rsidRDefault="007E1CFB" w:rsidP="00B67B2C">
            <w:pPr>
              <w:rPr>
                <w:sz w:val="20"/>
              </w:rPr>
            </w:pPr>
          </w:p>
          <w:p w:rsidR="007E1CFB" w:rsidRDefault="007E1CFB" w:rsidP="00B67B2C">
            <w:pPr>
              <w:rPr>
                <w:sz w:val="20"/>
              </w:rPr>
            </w:pPr>
          </w:p>
          <w:p w:rsidR="007E1CFB" w:rsidRDefault="007E1CFB" w:rsidP="00B67B2C">
            <w:pPr>
              <w:rPr>
                <w:sz w:val="20"/>
              </w:rPr>
            </w:pPr>
          </w:p>
          <w:p w:rsidR="007E1CFB" w:rsidRDefault="007E1CFB" w:rsidP="00B67B2C">
            <w:pPr>
              <w:rPr>
                <w:sz w:val="20"/>
              </w:rPr>
            </w:pPr>
          </w:p>
          <w:p w:rsidR="00DE4A04" w:rsidRDefault="00DE4A04" w:rsidP="00B67B2C"/>
          <w:p w:rsidR="00DE4A04" w:rsidRPr="00763BD8" w:rsidRDefault="00DE4A04" w:rsidP="00B67B2C"/>
        </w:tc>
      </w:tr>
    </w:tbl>
    <w:p w:rsidR="00385A75" w:rsidRDefault="00385A75" w:rsidP="007912DB">
      <w:pPr>
        <w:rPr>
          <w:rFonts w:ascii="Arial Rounded MT Bold" w:hAnsi="Arial Rounded MT Bold"/>
          <w:spacing w:val="80"/>
          <w:sz w:val="36"/>
          <w:lang w:val="es-ES_tradnl"/>
        </w:rPr>
      </w:pPr>
    </w:p>
    <w:p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C85829" w:rsidRPr="0007464A" w:rsidRDefault="00C85829" w:rsidP="00C85829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  <w:r w:rsidRPr="0007464A">
        <w:rPr>
          <w:rFonts w:ascii="Arial Rounded MT Bold" w:hAnsi="Arial Rounded MT Bold"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"/>
        <w:gridCol w:w="3402"/>
        <w:gridCol w:w="185"/>
        <w:gridCol w:w="3969"/>
        <w:gridCol w:w="2268"/>
        <w:gridCol w:w="3118"/>
        <w:gridCol w:w="1176"/>
        <w:gridCol w:w="199"/>
      </w:tblGrid>
      <w:tr w:rsidR="00C85829" w:rsidTr="00FB188F">
        <w:trPr>
          <w:gridBefore w:val="1"/>
          <w:wBefore w:w="199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85829" w:rsidRDefault="00C85829" w:rsidP="00FB188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NOMBRE DE LA UNIDAD: 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C85829" w:rsidRPr="004D7A46" w:rsidRDefault="00C85829" w:rsidP="00FB188F">
            <w:pPr>
              <w:rPr>
                <w:b/>
              </w:rPr>
            </w:pPr>
            <w:r>
              <w:rPr>
                <w:b/>
              </w:rPr>
              <w:t>1.- ELABORACIÓN DE MANUALIDADES EN FOAMY TERMOFORMADO</w:t>
            </w:r>
          </w:p>
        </w:tc>
      </w:tr>
      <w:tr w:rsidR="00C85829" w:rsidTr="00FB188F">
        <w:trPr>
          <w:gridBefore w:val="1"/>
          <w:wBefore w:w="199" w:type="dxa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85829" w:rsidRDefault="00C85829" w:rsidP="00FB188F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:rsidR="00C85829" w:rsidRDefault="00C85829" w:rsidP="00FB188F">
            <w:pPr>
              <w:rPr>
                <w:b/>
                <w:sz w:val="6"/>
                <w:lang w:val="es-ES_tradnl"/>
              </w:rPr>
            </w:pPr>
          </w:p>
        </w:tc>
      </w:tr>
      <w:tr w:rsidR="00C85829" w:rsidTr="00FB188F">
        <w:trPr>
          <w:gridBefore w:val="1"/>
          <w:wBefore w:w="199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85829" w:rsidRDefault="00C85829" w:rsidP="00FB188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C85829" w:rsidRPr="00313C9A" w:rsidRDefault="00C85829" w:rsidP="00FB188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 finalizar el curso los participantes adquirirán los conocimientos y habilidades básicas para realizar Manualidades con </w:t>
            </w:r>
            <w:proofErr w:type="spellStart"/>
            <w:r>
              <w:rPr>
                <w:rFonts w:cs="Arial"/>
                <w:sz w:val="20"/>
              </w:rPr>
              <w:t>Foamy</w:t>
            </w:r>
            <w:proofErr w:type="spellEnd"/>
            <w:r>
              <w:rPr>
                <w:rFonts w:cs="Arial"/>
                <w:sz w:val="20"/>
              </w:rPr>
              <w:t xml:space="preserve"> tomando en cuenta los diseños del evento, de acuerdo a las medidas de seguridad e higiene.</w:t>
            </w:r>
          </w:p>
        </w:tc>
      </w:tr>
      <w:tr w:rsidR="00C85829" w:rsidTr="00FB188F">
        <w:tblPrEx>
          <w:jc w:val="center"/>
        </w:tblPrEx>
        <w:trPr>
          <w:gridAfter w:val="1"/>
          <w:wAfter w:w="199" w:type="dxa"/>
          <w:cantSplit/>
          <w:jc w:val="center"/>
        </w:trPr>
        <w:tc>
          <w:tcPr>
            <w:tcW w:w="3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85829" w:rsidRDefault="00C85829" w:rsidP="00FB188F">
            <w:pPr>
              <w:pStyle w:val="Ttulo4"/>
            </w:pPr>
            <w: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85829" w:rsidRDefault="00C85829" w:rsidP="00FB188F">
            <w:pPr>
              <w:pStyle w:val="Ttulo4"/>
            </w:pPr>
            <w:r>
              <w:t>ESTRATEGIA DIDÁCTICA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85829" w:rsidRDefault="00C85829" w:rsidP="00FB188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85829" w:rsidRDefault="00C85829" w:rsidP="00FB188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85829" w:rsidRDefault="00C85829" w:rsidP="00FB188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85829" w:rsidRPr="00763BD8" w:rsidTr="00FB188F">
        <w:tblPrEx>
          <w:jc w:val="center"/>
        </w:tblPrEx>
        <w:trPr>
          <w:gridAfter w:val="1"/>
          <w:wAfter w:w="199" w:type="dxa"/>
          <w:cantSplit/>
          <w:trHeight w:val="7639"/>
          <w:jc w:val="center"/>
        </w:trPr>
        <w:tc>
          <w:tcPr>
            <w:tcW w:w="3786" w:type="dxa"/>
            <w:gridSpan w:val="3"/>
            <w:tcBorders>
              <w:top w:val="single" w:sz="4" w:space="0" w:color="auto"/>
            </w:tcBorders>
          </w:tcPr>
          <w:p w:rsidR="00C85829" w:rsidRDefault="00C85829" w:rsidP="00FB188F">
            <w:pPr>
              <w:ind w:right="-566"/>
              <w:rPr>
                <w:rFonts w:cs="Arial"/>
                <w:b/>
                <w:sz w:val="16"/>
                <w:szCs w:val="16"/>
              </w:rPr>
            </w:pPr>
          </w:p>
          <w:p w:rsidR="00C85829" w:rsidRDefault="00C85829" w:rsidP="00FB188F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</w:rPr>
            </w:pPr>
          </w:p>
          <w:p w:rsidR="00C85829" w:rsidRPr="009C52A3" w:rsidRDefault="00C85829" w:rsidP="00FB188F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C85829" w:rsidRPr="00C85829" w:rsidRDefault="00C85829" w:rsidP="00FB188F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</w:p>
          <w:p w:rsidR="00C85829" w:rsidRPr="00C85829" w:rsidRDefault="00C85829" w:rsidP="00FB188F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C85829">
              <w:rPr>
                <w:rFonts w:cs="Arial"/>
                <w:b/>
                <w:bCs/>
                <w:i/>
                <w:iCs/>
                <w:sz w:val="20"/>
              </w:rPr>
              <w:t>zación:</w:t>
            </w:r>
          </w:p>
          <w:p w:rsidR="00C85829" w:rsidRDefault="00C85829" w:rsidP="00FB188F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720" w:right="-71"/>
              <w:rPr>
                <w:rFonts w:asciiTheme="minorHAnsi" w:hAnsiTheme="minorHAnsi"/>
                <w:sz w:val="20"/>
              </w:rPr>
            </w:pPr>
          </w:p>
          <w:p w:rsidR="00C85829" w:rsidRDefault="00C85829" w:rsidP="00FB188F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instructor explicará y demostrará los tipos de materiales e insumos y sus usos para la elaboración de las manualidades.</w:t>
            </w:r>
          </w:p>
          <w:p w:rsidR="00C85829" w:rsidRDefault="00C85829" w:rsidP="00FB188F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instructor explicará la importancia de tomar</w:t>
            </w:r>
            <w:r w:rsidR="00130A21">
              <w:rPr>
                <w:rFonts w:asciiTheme="minorHAnsi" w:hAnsiTheme="minorHAnsi"/>
                <w:sz w:val="20"/>
              </w:rPr>
              <w:t xml:space="preserve"> en cuenta</w:t>
            </w:r>
            <w:r>
              <w:rPr>
                <w:rFonts w:asciiTheme="minorHAnsi" w:hAnsiTheme="minorHAnsi"/>
                <w:sz w:val="20"/>
              </w:rPr>
              <w:t xml:space="preserve"> las medidas de seguridad e higiene.</w:t>
            </w:r>
          </w:p>
          <w:p w:rsidR="00C85829" w:rsidRDefault="00C85829" w:rsidP="00FB188F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El instructor explicará y demostrará las técnicas para la elaboración de manualidades con </w:t>
            </w:r>
            <w:proofErr w:type="spellStart"/>
            <w:r>
              <w:rPr>
                <w:rFonts w:asciiTheme="minorHAnsi" w:hAnsiTheme="minorHAnsi"/>
                <w:sz w:val="20"/>
              </w:rPr>
              <w:t>foamy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="00130A21">
              <w:rPr>
                <w:rFonts w:asciiTheme="minorHAnsi" w:hAnsiTheme="minorHAnsi"/>
                <w:sz w:val="20"/>
              </w:rPr>
              <w:t>termoformado</w:t>
            </w:r>
            <w:proofErr w:type="spellEnd"/>
            <w:r w:rsidR="00130A21">
              <w:rPr>
                <w:rFonts w:asciiTheme="minorHAnsi" w:hAnsiTheme="minorHAnsi"/>
                <w:sz w:val="20"/>
              </w:rPr>
              <w:t xml:space="preserve"> (Navideñas, tipo toalla, peluche y tela)</w:t>
            </w:r>
            <w:r>
              <w:rPr>
                <w:rFonts w:asciiTheme="minorHAnsi" w:hAnsiTheme="minorHAnsi"/>
                <w:sz w:val="20"/>
              </w:rPr>
              <w:t>, de acuerdo al diseño.</w:t>
            </w:r>
          </w:p>
          <w:p w:rsidR="00C85829" w:rsidRDefault="00C85829" w:rsidP="00FB188F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instructor explicará y demostrar</w:t>
            </w:r>
            <w:r w:rsidR="00130A21">
              <w:rPr>
                <w:rFonts w:asciiTheme="minorHAnsi" w:hAnsiTheme="minorHAnsi"/>
                <w:sz w:val="20"/>
              </w:rPr>
              <w:t>á</w:t>
            </w:r>
            <w:r>
              <w:rPr>
                <w:rFonts w:asciiTheme="minorHAnsi" w:hAnsiTheme="minorHAnsi"/>
                <w:sz w:val="20"/>
              </w:rPr>
              <w:t xml:space="preserve"> las técnicas para la elaboración de manualidades con </w:t>
            </w:r>
            <w:proofErr w:type="spellStart"/>
            <w:r>
              <w:rPr>
                <w:rFonts w:asciiTheme="minorHAnsi" w:hAnsiTheme="minorHAnsi"/>
                <w:sz w:val="20"/>
              </w:rPr>
              <w:t>foamy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moldeable</w:t>
            </w:r>
            <w:r w:rsidR="00130A21">
              <w:rPr>
                <w:rFonts w:asciiTheme="minorHAnsi" w:hAnsiTheme="minorHAnsi"/>
                <w:sz w:val="20"/>
              </w:rPr>
              <w:t>: Lapiceros, dulceros, diademas</w:t>
            </w:r>
            <w:r>
              <w:rPr>
                <w:rFonts w:asciiTheme="minorHAnsi" w:hAnsiTheme="minorHAnsi"/>
                <w:sz w:val="20"/>
              </w:rPr>
              <w:t>.</w:t>
            </w:r>
          </w:p>
          <w:p w:rsidR="00356BE9" w:rsidRDefault="00356BE9" w:rsidP="00FB188F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instructor explicará y demostrará como sacar presupuestos y costo de los productos para su comercialización</w:t>
            </w:r>
          </w:p>
          <w:p w:rsidR="00130A21" w:rsidRDefault="00130A21" w:rsidP="00130A2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130A21" w:rsidRPr="00130A21" w:rsidRDefault="00130A21" w:rsidP="00130A2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 w:rsidRPr="00130A21">
              <w:rPr>
                <w:rFonts w:cs="Arial"/>
                <w:b/>
                <w:bCs/>
                <w:i/>
                <w:iCs/>
                <w:sz w:val="20"/>
              </w:rPr>
              <w:t>Ejercitación</w:t>
            </w:r>
            <w:r w:rsidR="00356BE9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130A21" w:rsidRDefault="00130A21" w:rsidP="00130A21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instructor explicará y demostrará los tipos de materiales e insumos y sus usos para la elaboración de las manualidades.</w:t>
            </w:r>
          </w:p>
          <w:p w:rsidR="00130A21" w:rsidRDefault="00130A21" w:rsidP="00130A21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instructor explicará la importancia de tomar en cuenta las medidas de seguridad e higiene.</w:t>
            </w:r>
          </w:p>
          <w:p w:rsidR="00C85829" w:rsidRPr="002E3FAC" w:rsidRDefault="00C85829" w:rsidP="00C85829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720" w:right="-71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C85829" w:rsidRPr="00A31B92" w:rsidRDefault="00C85829" w:rsidP="00FB188F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85829" w:rsidRDefault="00C85829" w:rsidP="00FB188F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C85829" w:rsidRDefault="00C85829" w:rsidP="00FB188F">
            <w:pPr>
              <w:jc w:val="center"/>
            </w:pPr>
          </w:p>
          <w:p w:rsidR="00C85829" w:rsidRDefault="00C85829" w:rsidP="00FB188F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>
            <w:pPr>
              <w:rPr>
                <w:sz w:val="20"/>
              </w:rPr>
            </w:pPr>
          </w:p>
          <w:p w:rsidR="00C85829" w:rsidRDefault="00C85829" w:rsidP="00FB188F"/>
          <w:p w:rsidR="00C85829" w:rsidRPr="00763BD8" w:rsidRDefault="00C85829" w:rsidP="00FB188F"/>
        </w:tc>
      </w:tr>
    </w:tbl>
    <w:p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E96A6B" w:rsidRDefault="00E96A6B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C85829" w:rsidRDefault="00C85829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56BE9" w:rsidRPr="0007464A" w:rsidRDefault="00356BE9" w:rsidP="00356BE9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  <w:r w:rsidRPr="0007464A">
        <w:rPr>
          <w:rFonts w:ascii="Arial Rounded MT Bold" w:hAnsi="Arial Rounded MT Bold"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"/>
        <w:gridCol w:w="3402"/>
        <w:gridCol w:w="185"/>
        <w:gridCol w:w="3969"/>
        <w:gridCol w:w="2268"/>
        <w:gridCol w:w="3118"/>
        <w:gridCol w:w="1176"/>
        <w:gridCol w:w="199"/>
      </w:tblGrid>
      <w:tr w:rsidR="00356BE9" w:rsidTr="00FB188F">
        <w:trPr>
          <w:gridBefore w:val="1"/>
          <w:wBefore w:w="199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56BE9" w:rsidRDefault="00356BE9" w:rsidP="00FB188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NOMBRE DE LA UNIDAD: 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356BE9" w:rsidRPr="004D7A46" w:rsidRDefault="00356BE9" w:rsidP="00FB188F">
            <w:pPr>
              <w:rPr>
                <w:b/>
              </w:rPr>
            </w:pPr>
            <w:r>
              <w:rPr>
                <w:b/>
              </w:rPr>
              <w:t>1.- ELABORACIÓN DE MANUALIDADES EN FOAMY TERMOFORMADO</w:t>
            </w:r>
          </w:p>
        </w:tc>
      </w:tr>
      <w:tr w:rsidR="00356BE9" w:rsidTr="00FB188F">
        <w:trPr>
          <w:gridBefore w:val="1"/>
          <w:wBefore w:w="199" w:type="dxa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356BE9" w:rsidRDefault="00356BE9" w:rsidP="00FB188F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:rsidR="00356BE9" w:rsidRDefault="00356BE9" w:rsidP="00FB188F">
            <w:pPr>
              <w:rPr>
                <w:b/>
                <w:sz w:val="6"/>
                <w:lang w:val="es-ES_tradnl"/>
              </w:rPr>
            </w:pPr>
          </w:p>
        </w:tc>
      </w:tr>
      <w:tr w:rsidR="00356BE9" w:rsidTr="00FB188F">
        <w:trPr>
          <w:gridBefore w:val="1"/>
          <w:wBefore w:w="199" w:type="dxa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56BE9" w:rsidRDefault="00356BE9" w:rsidP="00FB188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6"/>
            <w:tcBorders>
              <w:bottom w:val="single" w:sz="4" w:space="0" w:color="auto"/>
            </w:tcBorders>
            <w:vAlign w:val="center"/>
          </w:tcPr>
          <w:p w:rsidR="00356BE9" w:rsidRPr="00313C9A" w:rsidRDefault="00356BE9" w:rsidP="00FB188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 finalizar el curso los participantes adquirirán los conocimientos y habilidades básicas para realizar Manualidades con </w:t>
            </w:r>
            <w:proofErr w:type="spellStart"/>
            <w:r>
              <w:rPr>
                <w:rFonts w:cs="Arial"/>
                <w:sz w:val="20"/>
              </w:rPr>
              <w:t>Foamy</w:t>
            </w:r>
            <w:proofErr w:type="spellEnd"/>
            <w:r>
              <w:rPr>
                <w:rFonts w:cs="Arial"/>
                <w:sz w:val="20"/>
              </w:rPr>
              <w:t xml:space="preserve"> tomando en cuenta los diseños del evento, de acuerdo a las medidas de seguridad e higiene.</w:t>
            </w:r>
          </w:p>
        </w:tc>
      </w:tr>
      <w:tr w:rsidR="00356BE9" w:rsidTr="00FB188F">
        <w:tblPrEx>
          <w:jc w:val="center"/>
        </w:tblPrEx>
        <w:trPr>
          <w:gridAfter w:val="1"/>
          <w:wAfter w:w="199" w:type="dxa"/>
          <w:cantSplit/>
          <w:jc w:val="center"/>
        </w:trPr>
        <w:tc>
          <w:tcPr>
            <w:tcW w:w="3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56BE9" w:rsidRDefault="00356BE9" w:rsidP="00FB188F">
            <w:pPr>
              <w:pStyle w:val="Ttulo4"/>
            </w:pPr>
            <w: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56BE9" w:rsidRDefault="00356BE9" w:rsidP="00FB188F">
            <w:pPr>
              <w:pStyle w:val="Ttulo4"/>
            </w:pPr>
            <w:r>
              <w:t>ESTRATEGIA DIDÁCTICA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56BE9" w:rsidRDefault="00356BE9" w:rsidP="00FB188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56BE9" w:rsidRDefault="00356BE9" w:rsidP="00FB188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56BE9" w:rsidRDefault="00356BE9" w:rsidP="00FB188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56BE9" w:rsidRPr="00763BD8" w:rsidTr="00FB188F">
        <w:tblPrEx>
          <w:jc w:val="center"/>
        </w:tblPrEx>
        <w:trPr>
          <w:gridAfter w:val="1"/>
          <w:wAfter w:w="199" w:type="dxa"/>
          <w:cantSplit/>
          <w:trHeight w:val="7639"/>
          <w:jc w:val="center"/>
        </w:trPr>
        <w:tc>
          <w:tcPr>
            <w:tcW w:w="3786" w:type="dxa"/>
            <w:gridSpan w:val="3"/>
            <w:tcBorders>
              <w:top w:val="single" w:sz="4" w:space="0" w:color="auto"/>
            </w:tcBorders>
          </w:tcPr>
          <w:p w:rsidR="00356BE9" w:rsidRDefault="00356BE9" w:rsidP="00FB188F">
            <w:pPr>
              <w:ind w:right="-566"/>
              <w:rPr>
                <w:rFonts w:cs="Arial"/>
                <w:b/>
                <w:sz w:val="16"/>
                <w:szCs w:val="16"/>
              </w:rPr>
            </w:pPr>
          </w:p>
          <w:p w:rsidR="00356BE9" w:rsidRDefault="00356BE9" w:rsidP="00FB188F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right="127"/>
              <w:jc w:val="both"/>
              <w:rPr>
                <w:rFonts w:cs="Arial"/>
                <w:b/>
                <w:sz w:val="20"/>
              </w:rPr>
            </w:pPr>
          </w:p>
          <w:p w:rsidR="00356BE9" w:rsidRPr="009C52A3" w:rsidRDefault="00356BE9" w:rsidP="00FB188F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480" w:right="127"/>
              <w:jc w:val="both"/>
              <w:rPr>
                <w:rFonts w:cs="Arial"/>
                <w:sz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356BE9" w:rsidRPr="00C85829" w:rsidRDefault="00356BE9" w:rsidP="00FB188F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</w:p>
          <w:p w:rsidR="00356BE9" w:rsidRDefault="00356BE9" w:rsidP="00356BE9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El alumno elaborará con las técnicas aprendidas la elaboración de manualidades con </w:t>
            </w:r>
            <w:proofErr w:type="spellStart"/>
            <w:r>
              <w:rPr>
                <w:rFonts w:asciiTheme="minorHAnsi" w:hAnsiTheme="minorHAnsi"/>
                <w:sz w:val="20"/>
              </w:rPr>
              <w:t>foamy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termoformado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(Navideñas, tipo toalla, peluche y tela), de acuerdo al diseño.</w:t>
            </w:r>
          </w:p>
          <w:p w:rsidR="00356BE9" w:rsidRDefault="00356BE9" w:rsidP="00356BE9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El alumno elaborará las  manualidades con </w:t>
            </w:r>
            <w:proofErr w:type="spellStart"/>
            <w:r>
              <w:rPr>
                <w:rFonts w:asciiTheme="minorHAnsi" w:hAnsiTheme="minorHAnsi"/>
                <w:sz w:val="20"/>
              </w:rPr>
              <w:t>foamy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moldeable: Lapiceros, dulceros, diademas, </w:t>
            </w:r>
            <w:proofErr w:type="spellStart"/>
            <w:r>
              <w:rPr>
                <w:rFonts w:asciiTheme="minorHAnsi" w:hAnsiTheme="minorHAnsi"/>
                <w:sz w:val="20"/>
              </w:rPr>
              <w:t>dea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cuerdo a los diseños requeridos.</w:t>
            </w:r>
          </w:p>
          <w:p w:rsidR="00356BE9" w:rsidRDefault="00356BE9" w:rsidP="00356BE9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 alumno elaborará los presupuestos y costos de los productos elaborados para su comercialización.</w:t>
            </w:r>
          </w:p>
          <w:p w:rsidR="00356BE9" w:rsidRDefault="00356BE9" w:rsidP="00356BE9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asciiTheme="minorHAnsi" w:hAnsiTheme="minorHAnsi"/>
                <w:sz w:val="20"/>
              </w:rPr>
            </w:pPr>
          </w:p>
          <w:p w:rsidR="00356BE9" w:rsidRDefault="00356BE9" w:rsidP="00356BE9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asciiTheme="minorHAnsi" w:hAnsiTheme="minorHAnsi"/>
                <w:sz w:val="20"/>
              </w:rPr>
            </w:pPr>
          </w:p>
          <w:p w:rsidR="00356BE9" w:rsidRPr="00356BE9" w:rsidRDefault="00356BE9" w:rsidP="00356BE9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 w:rsidRPr="00356BE9"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356BE9" w:rsidRDefault="00356BE9" w:rsidP="00356BE9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356BE9" w:rsidRPr="00356BE9" w:rsidRDefault="00356BE9" w:rsidP="00356BE9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rFonts w:asciiTheme="minorHAnsi" w:hAnsiTheme="minorHAnsi"/>
                <w:sz w:val="20"/>
              </w:rPr>
            </w:pPr>
            <w:r w:rsidRPr="00356BE9">
              <w:rPr>
                <w:rFonts w:asciiTheme="minorHAnsi" w:hAnsiTheme="minorHAnsi"/>
                <w:sz w:val="20"/>
              </w:rPr>
              <w:t>Coordinación de sesiones de retroalimentación al desempeño del capacitando y desarrollo del curso</w:t>
            </w:r>
          </w:p>
          <w:p w:rsidR="00356BE9" w:rsidRPr="002E3FAC" w:rsidRDefault="00356BE9" w:rsidP="00356BE9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" w:line="239" w:lineRule="auto"/>
              <w:ind w:right="-71"/>
              <w:rPr>
                <w:sz w:val="20"/>
              </w:rPr>
            </w:pPr>
            <w:r w:rsidRPr="00356BE9">
              <w:rPr>
                <w:rFonts w:asciiTheme="minorHAnsi" w:hAnsiTheme="minorHAnsi"/>
                <w:sz w:val="20"/>
              </w:rPr>
              <w:t>Organización de sesiones para verificar el logro del contenido temático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56BE9" w:rsidRPr="00A31B92" w:rsidRDefault="00356BE9" w:rsidP="00FB188F">
            <w:pPr>
              <w:widowControl w:val="0"/>
              <w:autoSpaceDE w:val="0"/>
              <w:autoSpaceDN w:val="0"/>
              <w:adjustRightInd w:val="0"/>
              <w:spacing w:line="244" w:lineRule="exact"/>
              <w:ind w:right="-20"/>
              <w:rPr>
                <w:rFonts w:cs="Arial"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356BE9" w:rsidRDefault="00356BE9" w:rsidP="00FB188F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356BE9" w:rsidRDefault="00356BE9" w:rsidP="00FB188F">
            <w:pPr>
              <w:jc w:val="center"/>
            </w:pPr>
          </w:p>
          <w:p w:rsidR="00356BE9" w:rsidRDefault="00356BE9" w:rsidP="00FB188F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>
            <w:pPr>
              <w:rPr>
                <w:sz w:val="20"/>
              </w:rPr>
            </w:pPr>
          </w:p>
          <w:p w:rsidR="00356BE9" w:rsidRDefault="00356BE9" w:rsidP="00FB188F"/>
          <w:p w:rsidR="00356BE9" w:rsidRPr="00763BD8" w:rsidRDefault="00356BE9" w:rsidP="00FB188F"/>
        </w:tc>
      </w:tr>
    </w:tbl>
    <w:p w:rsidR="00C85829" w:rsidRPr="00356BE9" w:rsidRDefault="00C85829" w:rsidP="00E16ED9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C85829" w:rsidRDefault="00C85829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483A" w:rsidRDefault="00E4483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4483A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4483A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4483A" w:rsidRDefault="00E4483A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4483A" w:rsidRDefault="007912D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4483A" w:rsidRDefault="007912D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4483A" w:rsidRDefault="007912D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  <w:r w:rsidR="009457A4">
              <w:rPr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4483A" w:rsidRDefault="00356BE9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16</w:t>
            </w:r>
          </w:p>
        </w:tc>
      </w:tr>
      <w:tr w:rsidR="00E4483A" w:rsidTr="00E1001A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483A" w:rsidRDefault="00E4483A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483A" w:rsidRDefault="007912DB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483A" w:rsidRDefault="007912DB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483A" w:rsidRDefault="002D623F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2</w:t>
            </w:r>
            <w:r w:rsidR="009457A4">
              <w:rPr>
                <w:b/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483A" w:rsidRDefault="00356BE9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16</w:t>
            </w:r>
          </w:p>
        </w:tc>
      </w:tr>
    </w:tbl>
    <w:p w:rsidR="00E4483A" w:rsidRDefault="00E4483A">
      <w:pPr>
        <w:rPr>
          <w:lang w:val="es-ES_tradnl"/>
        </w:rPr>
      </w:pPr>
    </w:p>
    <w:p w:rsidR="00E4483A" w:rsidRDefault="00E4483A">
      <w:pPr>
        <w:rPr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E4483A" w:rsidRPr="005E129F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D633C2">
            <w:pPr>
              <w:pStyle w:val="Ttulo1"/>
              <w:jc w:val="both"/>
              <w:rPr>
                <w:b w:val="0"/>
              </w:rPr>
            </w:pPr>
          </w:p>
          <w:p w:rsidR="00D633C2" w:rsidRDefault="00D633C2" w:rsidP="00D633C2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D633C2" w:rsidRDefault="00D633C2" w:rsidP="00D633C2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7C1576" w:rsidRP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C401F6">
              <w:rPr>
                <w:rFonts w:ascii="Arial Rounded MT Bold" w:hAnsi="Arial Rounded MT Bold"/>
                <w:sz w:val="28"/>
                <w:lang w:val="es-MX"/>
              </w:rPr>
              <w:t>FOAMY FACIAL</w:t>
            </w:r>
          </w:p>
          <w:p w:rsidR="00C401F6" w:rsidRP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C401F6">
              <w:rPr>
                <w:rFonts w:ascii="Arial Rounded MT Bold" w:hAnsi="Arial Rounded MT Bold"/>
                <w:sz w:val="28"/>
                <w:lang w:val="es-MX"/>
              </w:rPr>
              <w:t>SUPERNOVA  2003</w:t>
            </w:r>
          </w:p>
          <w:p w:rsidR="00C401F6" w:rsidRP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C401F6">
              <w:rPr>
                <w:rFonts w:ascii="Arial Rounded MT Bold" w:hAnsi="Arial Rounded MT Bold"/>
                <w:sz w:val="28"/>
                <w:lang w:val="es-MX"/>
              </w:rPr>
              <w:t>DIANA LUZ DE LUNA</w:t>
            </w:r>
          </w:p>
          <w:p w:rsid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MANUALIDADES PARA NIÑAS</w:t>
            </w:r>
          </w:p>
          <w:p w:rsid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EDICIÓN ESPECIAL</w:t>
            </w:r>
          </w:p>
          <w:p w:rsidR="00C401F6" w:rsidRPr="00C401F6" w:rsidRDefault="00C401F6" w:rsidP="00C401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2013</w:t>
            </w:r>
          </w:p>
          <w:p w:rsidR="00C401F6" w:rsidRPr="00C401F6" w:rsidRDefault="00C401F6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2D623F" w:rsidRPr="007C1576" w:rsidRDefault="002D623F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A003ED" w:rsidRPr="007C1576" w:rsidRDefault="00A003E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A003ED" w:rsidRPr="007C1576" w:rsidRDefault="00A003E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E4483A" w:rsidRPr="005E129F" w:rsidRDefault="00E4483A" w:rsidP="00BD7180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E4483A" w:rsidRPr="005E129F" w:rsidRDefault="00E448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5E129F">
              <w:rPr>
                <w:b w:val="0"/>
                <w:lang w:val="es-ES"/>
              </w:rP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8B4ACB">
        <w:trPr>
          <w:trHeight w:val="8788"/>
        </w:trPr>
        <w:tc>
          <w:tcPr>
            <w:tcW w:w="14033" w:type="dxa"/>
          </w:tcPr>
          <w:p w:rsidR="008B4ACB" w:rsidRDefault="008B4ACB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 PARA EL TRABAJO DEL ESTADO DE QUINTANA ROO</w:t>
            </w:r>
          </w:p>
          <w:p w:rsidR="005279F0" w:rsidRDefault="005279F0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Unidad Chetumal</w:t>
            </w:r>
          </w:p>
          <w:p w:rsidR="008B491B" w:rsidRDefault="008B491B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214ECD" w:rsidRDefault="00214ECD" w:rsidP="00214EC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8B4ACB" w:rsidRDefault="00BD7180" w:rsidP="00EA519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INSTRUC</w:t>
            </w:r>
            <w:r w:rsidR="002D623F">
              <w:rPr>
                <w:rFonts w:ascii="Arial Rounded MT Bold" w:hAnsi="Arial Rounded MT Bold"/>
                <w:sz w:val="28"/>
              </w:rPr>
              <w:t>TORA: EVA ISABEL TAPIA PEREGRINO</w:t>
            </w:r>
          </w:p>
          <w:p w:rsidR="00EA5197" w:rsidRDefault="00EA5197" w:rsidP="00EA519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REVISÓ: </w:t>
            </w:r>
          </w:p>
          <w:p w:rsidR="00EA5197" w:rsidRPr="00EA5197" w:rsidRDefault="00EA5197" w:rsidP="00EA519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JULIA ELENI PADILLA LEDESMA </w:t>
            </w:r>
          </w:p>
        </w:tc>
      </w:tr>
    </w:tbl>
    <w:p w:rsidR="00E4483A" w:rsidRDefault="00E4483A">
      <w:pPr>
        <w:jc w:val="both"/>
        <w:rPr>
          <w:sz w:val="28"/>
          <w:lang w:val="es-ES_tradnl"/>
        </w:rPr>
      </w:pPr>
    </w:p>
    <w:sectPr w:rsidR="00E4483A" w:rsidSect="0007464A">
      <w:pgSz w:w="15842" w:h="12242" w:orient="landscape" w:code="1"/>
      <w:pgMar w:top="737" w:right="675" w:bottom="73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16C"/>
    <w:multiLevelType w:val="multilevel"/>
    <w:tmpl w:val="00E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3E0C"/>
    <w:multiLevelType w:val="multilevel"/>
    <w:tmpl w:val="36B4F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abstractNum w:abstractNumId="2">
    <w:nsid w:val="058D2EC7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num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8E0088"/>
    <w:multiLevelType w:val="singleLevel"/>
    <w:tmpl w:val="9650E4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BED422C"/>
    <w:multiLevelType w:val="hybridMultilevel"/>
    <w:tmpl w:val="9F7CCB52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D6387"/>
    <w:multiLevelType w:val="multilevel"/>
    <w:tmpl w:val="04A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91AC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DCC6EB2"/>
    <w:multiLevelType w:val="hybridMultilevel"/>
    <w:tmpl w:val="F8C65346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>
    <w:nsid w:val="10AE1B0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2C72A5"/>
    <w:multiLevelType w:val="hybridMultilevel"/>
    <w:tmpl w:val="EF623AF6"/>
    <w:lvl w:ilvl="0" w:tplc="3BCEC2FC">
      <w:start w:val="2"/>
      <w:numFmt w:val="bullet"/>
      <w:lvlText w:val=""/>
      <w:lvlJc w:val="left"/>
      <w:pPr>
        <w:ind w:left="186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193366CA"/>
    <w:multiLevelType w:val="hybridMultilevel"/>
    <w:tmpl w:val="3C4A69C0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F39B0"/>
    <w:multiLevelType w:val="hybridMultilevel"/>
    <w:tmpl w:val="856AA6CA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1BB10B85"/>
    <w:multiLevelType w:val="hybridMultilevel"/>
    <w:tmpl w:val="461E3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F371E7"/>
    <w:multiLevelType w:val="hybridMultilevel"/>
    <w:tmpl w:val="C0B8EAD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4">
    <w:nsid w:val="1C55318D"/>
    <w:multiLevelType w:val="hybridMultilevel"/>
    <w:tmpl w:val="66F65FF6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1F292439"/>
    <w:multiLevelType w:val="multilevel"/>
    <w:tmpl w:val="E636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23A76AB6"/>
    <w:multiLevelType w:val="multilevel"/>
    <w:tmpl w:val="190C69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90322BB"/>
    <w:multiLevelType w:val="hybridMultilevel"/>
    <w:tmpl w:val="326E2514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74417C"/>
    <w:multiLevelType w:val="hybridMultilevel"/>
    <w:tmpl w:val="E612DC90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>
    <w:nsid w:val="32121D69"/>
    <w:multiLevelType w:val="multilevel"/>
    <w:tmpl w:val="D4D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2A6853"/>
    <w:multiLevelType w:val="multilevel"/>
    <w:tmpl w:val="36B4F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abstractNum w:abstractNumId="22">
    <w:nsid w:val="3B5619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BA50E8"/>
    <w:multiLevelType w:val="hybridMultilevel"/>
    <w:tmpl w:val="3A58A7CC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4">
    <w:nsid w:val="44F2462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41461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7">
    <w:nsid w:val="4BAA71AD"/>
    <w:multiLevelType w:val="hybridMultilevel"/>
    <w:tmpl w:val="8B5A7B4C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>
    <w:nsid w:val="4E0E474C"/>
    <w:multiLevelType w:val="multilevel"/>
    <w:tmpl w:val="026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553B6C"/>
    <w:multiLevelType w:val="hybridMultilevel"/>
    <w:tmpl w:val="1C564F96"/>
    <w:lvl w:ilvl="0" w:tplc="CE7C2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108638C"/>
    <w:multiLevelType w:val="hybridMultilevel"/>
    <w:tmpl w:val="523C31C4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7A92C3F8">
      <w:start w:val="3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C0A9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4">
    <w:nsid w:val="57EB2633"/>
    <w:multiLevelType w:val="multilevel"/>
    <w:tmpl w:val="44F0F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92C40B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C707A3F"/>
    <w:multiLevelType w:val="singleLevel"/>
    <w:tmpl w:val="56E6443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7">
    <w:nsid w:val="62CA359A"/>
    <w:multiLevelType w:val="hybridMultilevel"/>
    <w:tmpl w:val="12F24294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452823"/>
    <w:multiLevelType w:val="hybridMultilevel"/>
    <w:tmpl w:val="15AE1CC0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8651B"/>
    <w:multiLevelType w:val="multilevel"/>
    <w:tmpl w:val="356CBE2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59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abstractNum w:abstractNumId="40">
    <w:nsid w:val="77E308B4"/>
    <w:multiLevelType w:val="hybridMultilevel"/>
    <w:tmpl w:val="0BBEF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7E085365"/>
    <w:multiLevelType w:val="hybridMultilevel"/>
    <w:tmpl w:val="02FE32AA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2C0B8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0"/>
  </w:num>
  <w:num w:numId="3">
    <w:abstractNumId w:val="36"/>
  </w:num>
  <w:num w:numId="4">
    <w:abstractNumId w:val="35"/>
  </w:num>
  <w:num w:numId="5">
    <w:abstractNumId w:val="2"/>
  </w:num>
  <w:num w:numId="6">
    <w:abstractNumId w:val="43"/>
  </w:num>
  <w:num w:numId="7">
    <w:abstractNumId w:val="24"/>
  </w:num>
  <w:num w:numId="8">
    <w:abstractNumId w:val="22"/>
  </w:num>
  <w:num w:numId="9">
    <w:abstractNumId w:val="18"/>
  </w:num>
  <w:num w:numId="10">
    <w:abstractNumId w:val="32"/>
  </w:num>
  <w:num w:numId="11">
    <w:abstractNumId w:val="6"/>
  </w:num>
  <w:num w:numId="12">
    <w:abstractNumId w:val="8"/>
  </w:num>
  <w:num w:numId="13">
    <w:abstractNumId w:val="25"/>
  </w:num>
  <w:num w:numId="14">
    <w:abstractNumId w:val="3"/>
  </w:num>
  <w:num w:numId="15">
    <w:abstractNumId w:val="41"/>
  </w:num>
  <w:num w:numId="16">
    <w:abstractNumId w:val="20"/>
  </w:num>
  <w:num w:numId="17">
    <w:abstractNumId w:val="0"/>
  </w:num>
  <w:num w:numId="18">
    <w:abstractNumId w:val="28"/>
  </w:num>
  <w:num w:numId="19">
    <w:abstractNumId w:val="5"/>
  </w:num>
  <w:num w:numId="20">
    <w:abstractNumId w:val="13"/>
  </w:num>
  <w:num w:numId="21">
    <w:abstractNumId w:val="16"/>
  </w:num>
  <w:num w:numId="22">
    <w:abstractNumId w:val="1"/>
  </w:num>
  <w:num w:numId="23">
    <w:abstractNumId w:val="21"/>
  </w:num>
  <w:num w:numId="24">
    <w:abstractNumId w:val="39"/>
  </w:num>
  <w:num w:numId="25">
    <w:abstractNumId w:val="23"/>
  </w:num>
  <w:num w:numId="26">
    <w:abstractNumId w:val="7"/>
  </w:num>
  <w:num w:numId="27">
    <w:abstractNumId w:val="4"/>
  </w:num>
  <w:num w:numId="28">
    <w:abstractNumId w:val="38"/>
  </w:num>
  <w:num w:numId="29">
    <w:abstractNumId w:val="10"/>
  </w:num>
  <w:num w:numId="30">
    <w:abstractNumId w:val="37"/>
  </w:num>
  <w:num w:numId="31">
    <w:abstractNumId w:val="31"/>
  </w:num>
  <w:num w:numId="32">
    <w:abstractNumId w:val="27"/>
  </w:num>
  <w:num w:numId="33">
    <w:abstractNumId w:val="19"/>
  </w:num>
  <w:num w:numId="34">
    <w:abstractNumId w:val="14"/>
  </w:num>
  <w:num w:numId="35">
    <w:abstractNumId w:val="42"/>
  </w:num>
  <w:num w:numId="36">
    <w:abstractNumId w:val="26"/>
  </w:num>
  <w:num w:numId="37">
    <w:abstractNumId w:val="9"/>
  </w:num>
  <w:num w:numId="38">
    <w:abstractNumId w:val="40"/>
  </w:num>
  <w:num w:numId="39">
    <w:abstractNumId w:val="34"/>
  </w:num>
  <w:num w:numId="40">
    <w:abstractNumId w:val="11"/>
  </w:num>
  <w:num w:numId="41">
    <w:abstractNumId w:val="12"/>
  </w:num>
  <w:num w:numId="42">
    <w:abstractNumId w:val="17"/>
  </w:num>
  <w:num w:numId="43">
    <w:abstractNumId w:val="15"/>
  </w:num>
  <w:num w:numId="44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64"/>
    <w:rsid w:val="000045F0"/>
    <w:rsid w:val="00011FE7"/>
    <w:rsid w:val="000314DC"/>
    <w:rsid w:val="000442A4"/>
    <w:rsid w:val="00046637"/>
    <w:rsid w:val="0007043B"/>
    <w:rsid w:val="0007464A"/>
    <w:rsid w:val="000B5D0F"/>
    <w:rsid w:val="000D40DB"/>
    <w:rsid w:val="000F5BFC"/>
    <w:rsid w:val="001050A2"/>
    <w:rsid w:val="00112289"/>
    <w:rsid w:val="00113DE1"/>
    <w:rsid w:val="001173EC"/>
    <w:rsid w:val="00130A21"/>
    <w:rsid w:val="00135747"/>
    <w:rsid w:val="00155CCC"/>
    <w:rsid w:val="00162E76"/>
    <w:rsid w:val="001A0E1B"/>
    <w:rsid w:val="001B594F"/>
    <w:rsid w:val="001D443B"/>
    <w:rsid w:val="001E0658"/>
    <w:rsid w:val="001E1907"/>
    <w:rsid w:val="001E6165"/>
    <w:rsid w:val="001F3083"/>
    <w:rsid w:val="00214ECD"/>
    <w:rsid w:val="0022286C"/>
    <w:rsid w:val="0023063B"/>
    <w:rsid w:val="00231C14"/>
    <w:rsid w:val="002326AE"/>
    <w:rsid w:val="0024048E"/>
    <w:rsid w:val="00257659"/>
    <w:rsid w:val="002A3EAA"/>
    <w:rsid w:val="002B5B7F"/>
    <w:rsid w:val="002B7F31"/>
    <w:rsid w:val="002C303D"/>
    <w:rsid w:val="002D49A8"/>
    <w:rsid w:val="002D623F"/>
    <w:rsid w:val="002E3FAC"/>
    <w:rsid w:val="002F155C"/>
    <w:rsid w:val="002F4E50"/>
    <w:rsid w:val="00304403"/>
    <w:rsid w:val="0030751D"/>
    <w:rsid w:val="00313C9A"/>
    <w:rsid w:val="00316E2B"/>
    <w:rsid w:val="003219BB"/>
    <w:rsid w:val="003228D7"/>
    <w:rsid w:val="00333503"/>
    <w:rsid w:val="00346D6A"/>
    <w:rsid w:val="00355D24"/>
    <w:rsid w:val="00356BE9"/>
    <w:rsid w:val="0036433A"/>
    <w:rsid w:val="00367444"/>
    <w:rsid w:val="00385A75"/>
    <w:rsid w:val="00391A17"/>
    <w:rsid w:val="003A7190"/>
    <w:rsid w:val="003B488A"/>
    <w:rsid w:val="003B76FE"/>
    <w:rsid w:val="003C753D"/>
    <w:rsid w:val="003D1B12"/>
    <w:rsid w:val="003E0822"/>
    <w:rsid w:val="003F201C"/>
    <w:rsid w:val="003F6E13"/>
    <w:rsid w:val="004000BE"/>
    <w:rsid w:val="00402538"/>
    <w:rsid w:val="00435247"/>
    <w:rsid w:val="004414CA"/>
    <w:rsid w:val="00441F70"/>
    <w:rsid w:val="00456B23"/>
    <w:rsid w:val="00457EEE"/>
    <w:rsid w:val="0047023A"/>
    <w:rsid w:val="00495E46"/>
    <w:rsid w:val="004B31A7"/>
    <w:rsid w:val="004C1D43"/>
    <w:rsid w:val="004D7A46"/>
    <w:rsid w:val="00505DEE"/>
    <w:rsid w:val="00515FEF"/>
    <w:rsid w:val="005279F0"/>
    <w:rsid w:val="00542246"/>
    <w:rsid w:val="00561DAE"/>
    <w:rsid w:val="00572DEB"/>
    <w:rsid w:val="00585E0C"/>
    <w:rsid w:val="005C4BD0"/>
    <w:rsid w:val="005D1827"/>
    <w:rsid w:val="005E129F"/>
    <w:rsid w:val="005E276F"/>
    <w:rsid w:val="00612B45"/>
    <w:rsid w:val="006546F7"/>
    <w:rsid w:val="00681D75"/>
    <w:rsid w:val="00683141"/>
    <w:rsid w:val="00683815"/>
    <w:rsid w:val="00694162"/>
    <w:rsid w:val="00697952"/>
    <w:rsid w:val="006B0EA6"/>
    <w:rsid w:val="006B28FA"/>
    <w:rsid w:val="006B51EA"/>
    <w:rsid w:val="0070463E"/>
    <w:rsid w:val="00706A36"/>
    <w:rsid w:val="007078EB"/>
    <w:rsid w:val="00714128"/>
    <w:rsid w:val="007503CE"/>
    <w:rsid w:val="00762014"/>
    <w:rsid w:val="00763BD8"/>
    <w:rsid w:val="0078095E"/>
    <w:rsid w:val="007912DB"/>
    <w:rsid w:val="007953D6"/>
    <w:rsid w:val="007A2AD9"/>
    <w:rsid w:val="007B740A"/>
    <w:rsid w:val="007C1576"/>
    <w:rsid w:val="007D6334"/>
    <w:rsid w:val="007E1CFB"/>
    <w:rsid w:val="00800F86"/>
    <w:rsid w:val="008034FB"/>
    <w:rsid w:val="00843136"/>
    <w:rsid w:val="00854175"/>
    <w:rsid w:val="008A5417"/>
    <w:rsid w:val="008B491B"/>
    <w:rsid w:val="008B4ACB"/>
    <w:rsid w:val="008B7629"/>
    <w:rsid w:val="008C7B10"/>
    <w:rsid w:val="008D0EF6"/>
    <w:rsid w:val="008D4174"/>
    <w:rsid w:val="008F28F1"/>
    <w:rsid w:val="008F5842"/>
    <w:rsid w:val="00913054"/>
    <w:rsid w:val="00931611"/>
    <w:rsid w:val="009453D9"/>
    <w:rsid w:val="009457A4"/>
    <w:rsid w:val="0095472B"/>
    <w:rsid w:val="00961287"/>
    <w:rsid w:val="009801DF"/>
    <w:rsid w:val="00985900"/>
    <w:rsid w:val="009B27F8"/>
    <w:rsid w:val="009C52A3"/>
    <w:rsid w:val="009C77B2"/>
    <w:rsid w:val="009D4A1D"/>
    <w:rsid w:val="00A003ED"/>
    <w:rsid w:val="00A005C1"/>
    <w:rsid w:val="00A03FFD"/>
    <w:rsid w:val="00A234BC"/>
    <w:rsid w:val="00A31B92"/>
    <w:rsid w:val="00A3406C"/>
    <w:rsid w:val="00A43A16"/>
    <w:rsid w:val="00A71262"/>
    <w:rsid w:val="00A80BBA"/>
    <w:rsid w:val="00AA531F"/>
    <w:rsid w:val="00AB3F13"/>
    <w:rsid w:val="00AC03E6"/>
    <w:rsid w:val="00AC13B8"/>
    <w:rsid w:val="00B03499"/>
    <w:rsid w:val="00B2385D"/>
    <w:rsid w:val="00B2742D"/>
    <w:rsid w:val="00B45B4E"/>
    <w:rsid w:val="00B474EB"/>
    <w:rsid w:val="00B50A50"/>
    <w:rsid w:val="00B67B2C"/>
    <w:rsid w:val="00B90D64"/>
    <w:rsid w:val="00B91EB4"/>
    <w:rsid w:val="00B9475F"/>
    <w:rsid w:val="00BA4040"/>
    <w:rsid w:val="00BC7186"/>
    <w:rsid w:val="00BD671C"/>
    <w:rsid w:val="00BD6AD5"/>
    <w:rsid w:val="00BD7180"/>
    <w:rsid w:val="00BD75B7"/>
    <w:rsid w:val="00BE330A"/>
    <w:rsid w:val="00C032B8"/>
    <w:rsid w:val="00C03EBD"/>
    <w:rsid w:val="00C10103"/>
    <w:rsid w:val="00C12EF2"/>
    <w:rsid w:val="00C276C3"/>
    <w:rsid w:val="00C401F6"/>
    <w:rsid w:val="00C44954"/>
    <w:rsid w:val="00C56C32"/>
    <w:rsid w:val="00C62B58"/>
    <w:rsid w:val="00C85829"/>
    <w:rsid w:val="00CA5E30"/>
    <w:rsid w:val="00CC2012"/>
    <w:rsid w:val="00CC25A5"/>
    <w:rsid w:val="00CC4C09"/>
    <w:rsid w:val="00CD0D3D"/>
    <w:rsid w:val="00CF29CA"/>
    <w:rsid w:val="00D13394"/>
    <w:rsid w:val="00D17F5E"/>
    <w:rsid w:val="00D3380A"/>
    <w:rsid w:val="00D544E6"/>
    <w:rsid w:val="00D633C2"/>
    <w:rsid w:val="00D64DE3"/>
    <w:rsid w:val="00D76D70"/>
    <w:rsid w:val="00D80811"/>
    <w:rsid w:val="00DA5801"/>
    <w:rsid w:val="00DC1AB4"/>
    <w:rsid w:val="00DE4A04"/>
    <w:rsid w:val="00DF4E78"/>
    <w:rsid w:val="00DF75CA"/>
    <w:rsid w:val="00E1001A"/>
    <w:rsid w:val="00E107DD"/>
    <w:rsid w:val="00E13380"/>
    <w:rsid w:val="00E16ED9"/>
    <w:rsid w:val="00E16F13"/>
    <w:rsid w:val="00E1769D"/>
    <w:rsid w:val="00E3519E"/>
    <w:rsid w:val="00E4483A"/>
    <w:rsid w:val="00E62272"/>
    <w:rsid w:val="00E80EEF"/>
    <w:rsid w:val="00E96A6B"/>
    <w:rsid w:val="00E97244"/>
    <w:rsid w:val="00EA21A8"/>
    <w:rsid w:val="00EA5197"/>
    <w:rsid w:val="00EA782B"/>
    <w:rsid w:val="00EC33B4"/>
    <w:rsid w:val="00ED64D9"/>
    <w:rsid w:val="00EE0BED"/>
    <w:rsid w:val="00EE4464"/>
    <w:rsid w:val="00EE6C47"/>
    <w:rsid w:val="00EF34A1"/>
    <w:rsid w:val="00F0461E"/>
    <w:rsid w:val="00F16DB3"/>
    <w:rsid w:val="00F84ADB"/>
    <w:rsid w:val="00F964B3"/>
    <w:rsid w:val="00F974ED"/>
    <w:rsid w:val="00FA5EA6"/>
    <w:rsid w:val="00FD2193"/>
    <w:rsid w:val="00FD560D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DEF369-DB22-485D-8C0E-9D5BCAE4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Pr>
      <w:sz w:val="32"/>
      <w:lang w:val="es-MX"/>
    </w:rPr>
  </w:style>
  <w:style w:type="paragraph" w:styleId="Subttulo">
    <w:name w:val="Subtitle"/>
    <w:basedOn w:val="Normal"/>
    <w:qFormat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loque">
    <w:name w:val="Block Text"/>
    <w:basedOn w:val="Normal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Textonotapie">
    <w:name w:val="footnote text"/>
    <w:basedOn w:val="Normal"/>
    <w:semiHidden/>
    <w:rsid w:val="00D3380A"/>
    <w:rPr>
      <w:rFonts w:ascii="Times New Roman" w:hAnsi="Times New Roman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17F5E"/>
    <w:pPr>
      <w:tabs>
        <w:tab w:val="center" w:pos="4252"/>
        <w:tab w:val="right" w:pos="8504"/>
      </w:tabs>
    </w:pPr>
    <w:rPr>
      <w:rFonts w:ascii="Bookman Old Style" w:hAnsi="Bookman Old Style"/>
    </w:rPr>
  </w:style>
  <w:style w:type="paragraph" w:customStyle="1" w:styleId="Default">
    <w:name w:val="Default"/>
    <w:rsid w:val="0071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rsid w:val="00B45B4E"/>
    <w:rPr>
      <w:color w:val="0000FF"/>
      <w:u w:val="single"/>
    </w:rPr>
  </w:style>
  <w:style w:type="character" w:customStyle="1" w:styleId="postbody">
    <w:name w:val="postbody"/>
    <w:basedOn w:val="Fuentedeprrafopredeter"/>
    <w:rsid w:val="001D443B"/>
  </w:style>
  <w:style w:type="paragraph" w:styleId="NormalWeb">
    <w:name w:val="Normal (Web)"/>
    <w:basedOn w:val="Normal"/>
    <w:rsid w:val="001D44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ecipeheader">
    <w:name w:val="recipe_header"/>
    <w:basedOn w:val="Fuentedeprrafopredeter"/>
    <w:rsid w:val="009D4A1D"/>
  </w:style>
  <w:style w:type="paragraph" w:styleId="Prrafodelista">
    <w:name w:val="List Paragraph"/>
    <w:basedOn w:val="Normal"/>
    <w:uiPriority w:val="34"/>
    <w:qFormat/>
    <w:rsid w:val="00FD219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6BE9"/>
    <w:rPr>
      <w:rFonts w:ascii="Bookman Old Style" w:hAnsi="Bookman Old Style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2</TotalTime>
  <Pages>13</Pages>
  <Words>1136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5</cp:revision>
  <cp:lastPrinted>2007-05-09T12:52:00Z</cp:lastPrinted>
  <dcterms:created xsi:type="dcterms:W3CDTF">2016-11-11T16:50:00Z</dcterms:created>
  <dcterms:modified xsi:type="dcterms:W3CDTF">2017-09-06T17:52:00Z</dcterms:modified>
</cp:coreProperties>
</file>