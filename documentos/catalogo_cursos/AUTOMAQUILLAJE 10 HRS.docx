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3A" w:rsidRDefault="007E1BB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6629400"/>
                <wp:effectExtent l="32385" t="36195" r="34290" b="3048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6294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6D3D0" id="Rectangle 30" o:spid="_x0000_s1026" style="position:absolute;margin-left:29.7pt;margin-top:-11.5pt;width:684pt;height:52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" o:allowincell="f" filled="f" strokecolor="#00b0f0" strokeweight="4.5pt">
                <v:stroke linestyle="thinThick"/>
              </v:rect>
            </w:pict>
          </mc:Fallback>
        </mc:AlternateContent>
      </w:r>
    </w:p>
    <w:p w:rsidR="00E4483A" w:rsidRDefault="00E4483A">
      <w:pPr>
        <w:pStyle w:val="Puesto"/>
        <w:rPr>
          <w:sz w:val="38"/>
        </w:rPr>
      </w:pPr>
    </w:p>
    <w:p w:rsidR="00E4483A" w:rsidRDefault="00E53BBA">
      <w:pPr>
        <w:pStyle w:val="Puesto"/>
        <w:rPr>
          <w:sz w:val="38"/>
        </w:rPr>
      </w:pPr>
      <w:r w:rsidRPr="00012E3D">
        <w:rPr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3A" w:rsidRDefault="00E4483A">
      <w:pPr>
        <w:pStyle w:val="Puesto"/>
        <w:rPr>
          <w:sz w:val="38"/>
        </w:rPr>
      </w:pPr>
    </w:p>
    <w:p w:rsidR="00E4483A" w:rsidRDefault="00E4483A" w:rsidP="00DA74BC">
      <w:pPr>
        <w:pStyle w:val="Puesto"/>
        <w:jc w:val="left"/>
        <w:rPr>
          <w:sz w:val="38"/>
        </w:rPr>
      </w:pPr>
    </w:p>
    <w:p w:rsidR="00E4483A" w:rsidRPr="008F33AC" w:rsidRDefault="00E4483A">
      <w:pPr>
        <w:pStyle w:val="Subttulo"/>
        <w:rPr>
          <w:rFonts w:ascii="Century Gothic" w:hAnsi="Century Gothic"/>
          <w:sz w:val="36"/>
          <w:szCs w:val="36"/>
        </w:rPr>
      </w:pPr>
      <w:r w:rsidRPr="008F33AC">
        <w:rPr>
          <w:rFonts w:ascii="Century Gothic" w:hAnsi="Century Gothic"/>
          <w:sz w:val="36"/>
          <w:szCs w:val="36"/>
        </w:rPr>
        <w:t>Instituto de Capacitación para el Trabajo</w:t>
      </w:r>
    </w:p>
    <w:p w:rsidR="00E4483A" w:rsidRPr="007E1BB8" w:rsidRDefault="00E4483A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E1BB8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:rsidR="00E4483A" w:rsidRPr="007E1BB8" w:rsidRDefault="00E4483A">
      <w:pPr>
        <w:pStyle w:val="Ttulo1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E1BB8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:rsidR="00E4483A" w:rsidRPr="007E1BB8" w:rsidRDefault="00E4483A">
      <w:pPr>
        <w:pStyle w:val="Ttulo7"/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E1BB8">
        <w:rPr>
          <w:rFonts w:ascii="Century Gothic" w:hAnsi="Century Gothic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:rsidR="008F33AC" w:rsidRPr="008F33AC" w:rsidRDefault="008F33AC" w:rsidP="008F33AC">
      <w:pPr>
        <w:rPr>
          <w:lang w:val="es-ES_tradnl"/>
        </w:rPr>
      </w:pPr>
    </w:p>
    <w:p w:rsidR="00B2742D" w:rsidRPr="008F33AC" w:rsidRDefault="00B2742D" w:rsidP="00E13380">
      <w:pPr>
        <w:jc w:val="center"/>
        <w:rPr>
          <w:rFonts w:ascii="Century Gothic" w:hAnsi="Century Gothic"/>
          <w:sz w:val="36"/>
          <w:szCs w:val="36"/>
        </w:rPr>
      </w:pPr>
    </w:p>
    <w:p w:rsidR="00572DEB" w:rsidRPr="008F33AC" w:rsidRDefault="00572DEB">
      <w:pPr>
        <w:pStyle w:val="Ttulo2"/>
        <w:rPr>
          <w:rFonts w:ascii="Century Gothic" w:hAnsi="Century Gothic"/>
          <w:sz w:val="36"/>
          <w:szCs w:val="36"/>
        </w:rPr>
      </w:pPr>
      <w:r w:rsidRPr="008F33AC">
        <w:rPr>
          <w:rFonts w:ascii="Century Gothic" w:hAnsi="Century Gothic"/>
          <w:sz w:val="36"/>
          <w:szCs w:val="36"/>
        </w:rPr>
        <w:t xml:space="preserve">PROGRAMA DE CURSO </w:t>
      </w:r>
      <w:r w:rsidR="00E53BBA">
        <w:rPr>
          <w:rFonts w:ascii="Century Gothic" w:hAnsi="Century Gothic"/>
          <w:sz w:val="36"/>
          <w:szCs w:val="36"/>
        </w:rPr>
        <w:t>NO REGULAR</w:t>
      </w:r>
    </w:p>
    <w:p w:rsidR="00683141" w:rsidRPr="008F33AC" w:rsidRDefault="00683141" w:rsidP="00683141">
      <w:pPr>
        <w:rPr>
          <w:rFonts w:ascii="Century Gothic" w:hAnsi="Century Gothic"/>
          <w:sz w:val="36"/>
          <w:szCs w:val="36"/>
          <w:lang w:val="es-ES_tradnl"/>
        </w:rPr>
      </w:pPr>
    </w:p>
    <w:p w:rsidR="00E4483A" w:rsidRPr="008F33AC" w:rsidRDefault="00612B45" w:rsidP="00D64DE3">
      <w:pPr>
        <w:pStyle w:val="Ttulo2"/>
        <w:ind w:left="709" w:right="566"/>
        <w:rPr>
          <w:rFonts w:ascii="Century Gothic" w:hAnsi="Century Gothic"/>
          <w:sz w:val="36"/>
          <w:szCs w:val="36"/>
        </w:rPr>
      </w:pPr>
      <w:bookmarkStart w:id="0" w:name="_GoBack"/>
      <w:bookmarkEnd w:id="0"/>
      <w:r w:rsidRPr="008F33AC">
        <w:rPr>
          <w:rFonts w:ascii="Century Gothic" w:hAnsi="Century Gothic"/>
          <w:sz w:val="36"/>
          <w:szCs w:val="36"/>
        </w:rPr>
        <w:t>“</w:t>
      </w:r>
      <w:r w:rsidR="00B25E67" w:rsidRPr="008F33AC">
        <w:rPr>
          <w:rFonts w:ascii="Century Gothic" w:hAnsi="Century Gothic"/>
          <w:sz w:val="36"/>
          <w:szCs w:val="36"/>
        </w:rPr>
        <w:t>AUTO</w:t>
      </w:r>
      <w:r w:rsidR="00EB4BF2" w:rsidRPr="008F33AC">
        <w:rPr>
          <w:rFonts w:ascii="Century Gothic" w:hAnsi="Century Gothic"/>
          <w:sz w:val="36"/>
          <w:szCs w:val="36"/>
        </w:rPr>
        <w:t>MAQUILLA</w:t>
      </w:r>
      <w:r w:rsidR="00B25E67" w:rsidRPr="008F33AC">
        <w:rPr>
          <w:rFonts w:ascii="Century Gothic" w:hAnsi="Century Gothic"/>
          <w:sz w:val="36"/>
          <w:szCs w:val="36"/>
        </w:rPr>
        <w:t>JE</w:t>
      </w:r>
      <w:r w:rsidR="00D64DE3" w:rsidRPr="008F33AC">
        <w:rPr>
          <w:rFonts w:ascii="Century Gothic" w:hAnsi="Century Gothic"/>
          <w:sz w:val="36"/>
          <w:szCs w:val="36"/>
        </w:rPr>
        <w:t>”</w:t>
      </w:r>
    </w:p>
    <w:p w:rsidR="007B740A" w:rsidRDefault="007B740A" w:rsidP="007B740A">
      <w:pPr>
        <w:rPr>
          <w:lang w:val="es-ES_tradnl"/>
        </w:rPr>
      </w:pPr>
    </w:p>
    <w:p w:rsidR="007B740A" w:rsidRDefault="007B740A" w:rsidP="007B740A">
      <w:pPr>
        <w:rPr>
          <w:lang w:val="es-ES_tradnl"/>
        </w:rPr>
      </w:pPr>
    </w:p>
    <w:p w:rsidR="007B740A" w:rsidRDefault="007B740A" w:rsidP="007B740A">
      <w:pPr>
        <w:rPr>
          <w:lang w:val="es-ES_tradnl"/>
        </w:rPr>
      </w:pPr>
    </w:p>
    <w:p w:rsidR="00E4483A" w:rsidRPr="007B740A" w:rsidRDefault="00E4483A">
      <w:pPr>
        <w:rPr>
          <w:lang w:val="es-ES_tradnl"/>
        </w:rPr>
      </w:pPr>
    </w:p>
    <w:p w:rsidR="00E4483A" w:rsidRDefault="007E1BB8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54610</wp:posOffset>
                </wp:positionV>
                <wp:extent cx="8686800" cy="0"/>
                <wp:effectExtent l="45720" t="40005" r="40005" b="4572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94AD1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" o:allowincell="f" strokecolor="#00b0f0" strokeweight="6pt">
                <v:stroke linestyle="thickBetweenThin"/>
              </v:line>
            </w:pict>
          </mc:Fallback>
        </mc:AlternateContent>
      </w:r>
    </w:p>
    <w:p w:rsidR="00E4483A" w:rsidRPr="008F33AC" w:rsidRDefault="001E0658">
      <w:pPr>
        <w:ind w:right="708"/>
        <w:jc w:val="right"/>
        <w:rPr>
          <w:rFonts w:ascii="Century Gothic" w:hAnsi="Century Gothic"/>
          <w:b/>
          <w:sz w:val="28"/>
          <w:lang w:val="es-ES_tradnl"/>
        </w:rPr>
      </w:pPr>
      <w:r w:rsidRPr="008F33AC">
        <w:rPr>
          <w:rFonts w:ascii="Century Gothic" w:hAnsi="Century Gothic"/>
          <w:b/>
          <w:sz w:val="28"/>
          <w:lang w:val="es-ES_tradnl"/>
        </w:rPr>
        <w:t xml:space="preserve">HORAS: </w:t>
      </w:r>
      <w:r w:rsidR="00B25E67" w:rsidRPr="008F33AC">
        <w:rPr>
          <w:rFonts w:ascii="Century Gothic" w:hAnsi="Century Gothic"/>
          <w:b/>
          <w:sz w:val="28"/>
          <w:lang w:val="es-ES_tradnl"/>
        </w:rPr>
        <w:t>1</w:t>
      </w:r>
      <w:r w:rsidR="002F762E" w:rsidRPr="008F33AC">
        <w:rPr>
          <w:rFonts w:ascii="Century Gothic" w:hAnsi="Century Gothic"/>
          <w:b/>
          <w:sz w:val="28"/>
          <w:lang w:val="es-ES_tradnl"/>
        </w:rPr>
        <w:t>0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A3406C" w:rsidRDefault="00A3406C" w:rsidP="0077301F">
            <w:pPr>
              <w:ind w:left="922" w:right="922"/>
              <w:jc w:val="both"/>
              <w:rPr>
                <w:rFonts w:cs="Arial"/>
                <w:sz w:val="28"/>
                <w:szCs w:val="28"/>
              </w:rPr>
            </w:pPr>
            <w:r w:rsidRPr="00DA5801">
              <w:rPr>
                <w:rFonts w:cs="Arial"/>
                <w:sz w:val="28"/>
                <w:szCs w:val="28"/>
              </w:rPr>
              <w:t>El</w:t>
            </w:r>
            <w:r w:rsidRPr="00DA5801">
              <w:rPr>
                <w:sz w:val="28"/>
                <w:szCs w:val="28"/>
              </w:rPr>
              <w:t xml:space="preserve"> Instituto Capacitación para el Trabajo del Estado de Quintana Roo con  </w:t>
            </w:r>
            <w:r>
              <w:rPr>
                <w:sz w:val="28"/>
                <w:szCs w:val="28"/>
              </w:rPr>
              <w:t>base</w:t>
            </w:r>
            <w:r w:rsidR="00B2742D">
              <w:rPr>
                <w:sz w:val="28"/>
                <w:szCs w:val="28"/>
              </w:rPr>
              <w:t xml:space="preserve"> al programa de estudios de </w:t>
            </w:r>
            <w:r>
              <w:rPr>
                <w:sz w:val="28"/>
                <w:szCs w:val="28"/>
              </w:rPr>
              <w:t xml:space="preserve"> especialidad de </w:t>
            </w:r>
            <w:r w:rsidR="00BD6AD5">
              <w:rPr>
                <w:sz w:val="28"/>
                <w:szCs w:val="28"/>
              </w:rPr>
              <w:t>Servicios de Belleza</w:t>
            </w:r>
            <w:r>
              <w:rPr>
                <w:sz w:val="28"/>
                <w:szCs w:val="28"/>
              </w:rPr>
              <w:t xml:space="preserve">, ha  </w:t>
            </w:r>
            <w:r w:rsidRPr="00DA5801">
              <w:rPr>
                <w:sz w:val="28"/>
                <w:szCs w:val="28"/>
              </w:rPr>
              <w:t xml:space="preserve">elaborado el curso </w:t>
            </w:r>
            <w:r w:rsidR="00EE0BED">
              <w:rPr>
                <w:sz w:val="28"/>
                <w:szCs w:val="28"/>
              </w:rPr>
              <w:t>“</w:t>
            </w:r>
            <w:r w:rsidR="00ED006E">
              <w:rPr>
                <w:b/>
                <w:sz w:val="28"/>
                <w:szCs w:val="28"/>
              </w:rPr>
              <w:t>AUTOMAQUILLAJE</w:t>
            </w:r>
            <w:r w:rsidR="00BD6AD5">
              <w:rPr>
                <w:b/>
                <w:sz w:val="28"/>
                <w:szCs w:val="28"/>
              </w:rPr>
              <w:t>”</w:t>
            </w:r>
            <w:r w:rsidRPr="00DA5801">
              <w:rPr>
                <w:rFonts w:cs="Arial"/>
                <w:sz w:val="28"/>
                <w:szCs w:val="28"/>
              </w:rPr>
              <w:t xml:space="preserve"> para servir como apoyo a los participantes del curso </w:t>
            </w:r>
            <w:r w:rsidR="007D6334">
              <w:rPr>
                <w:rFonts w:cs="Arial"/>
                <w:sz w:val="28"/>
                <w:szCs w:val="28"/>
              </w:rPr>
              <w:t xml:space="preserve">de </w:t>
            </w:r>
            <w:r w:rsidR="007B4943">
              <w:rPr>
                <w:rFonts w:cs="Arial"/>
                <w:sz w:val="28"/>
                <w:szCs w:val="28"/>
              </w:rPr>
              <w:t>Maquillaje del rostro.</w:t>
            </w:r>
          </w:p>
          <w:p w:rsidR="00A3406C" w:rsidRPr="00DA5801" w:rsidRDefault="00A3406C" w:rsidP="0077301F">
            <w:pPr>
              <w:ind w:left="922" w:right="922"/>
              <w:jc w:val="both"/>
              <w:rPr>
                <w:rFonts w:cs="Arial"/>
                <w:sz w:val="28"/>
                <w:szCs w:val="28"/>
                <w:lang w:val="es-ES_tradnl"/>
              </w:rPr>
            </w:pPr>
          </w:p>
          <w:p w:rsidR="00367444" w:rsidRPr="00934736" w:rsidRDefault="0097173D" w:rsidP="0077301F">
            <w:pPr>
              <w:ind w:left="922" w:right="92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Hoy en día ya es una necesidad tener el cuidado de la presentación visual de los profesionista y de cualquier mujer que quiera estar con el auto estima alto, teniendo los recursos y medios de poder realizar por sí misma su arreglo personal. Es por eso que se </w:t>
            </w:r>
            <w:proofErr w:type="spellStart"/>
            <w:r>
              <w:rPr>
                <w:sz w:val="28"/>
                <w:szCs w:val="28"/>
              </w:rPr>
              <w:t>desarrolloel</w:t>
            </w:r>
            <w:proofErr w:type="spellEnd"/>
            <w:r w:rsidR="00367444" w:rsidRPr="0077301F">
              <w:rPr>
                <w:sz w:val="28"/>
                <w:szCs w:val="28"/>
              </w:rPr>
              <w:t xml:space="preserve"> curso  </w:t>
            </w:r>
            <w:r>
              <w:rPr>
                <w:sz w:val="28"/>
                <w:szCs w:val="28"/>
              </w:rPr>
              <w:t>“AUTOMAQUILLAJE”, en donde la mujer</w:t>
            </w:r>
            <w:r w:rsidR="00DE1B97">
              <w:rPr>
                <w:sz w:val="28"/>
                <w:szCs w:val="28"/>
              </w:rPr>
              <w:t xml:space="preserve"> aprende e identifica </w:t>
            </w:r>
            <w:r>
              <w:rPr>
                <w:sz w:val="28"/>
                <w:szCs w:val="28"/>
              </w:rPr>
              <w:t>los procedimientos básicos necesarios para aplicar maquillaje a su rostro</w:t>
            </w:r>
            <w:r w:rsidR="00DE1B97">
              <w:rPr>
                <w:sz w:val="28"/>
                <w:szCs w:val="28"/>
              </w:rPr>
              <w:t>, para ello es</w:t>
            </w:r>
            <w:r>
              <w:rPr>
                <w:sz w:val="28"/>
                <w:szCs w:val="28"/>
              </w:rPr>
              <w:t xml:space="preserve"> importante conocer las características</w:t>
            </w:r>
            <w:r w:rsidR="00DE1B97">
              <w:rPr>
                <w:sz w:val="28"/>
                <w:szCs w:val="28"/>
              </w:rPr>
              <w:t xml:space="preserve"> del rostro</w:t>
            </w:r>
            <w:r>
              <w:rPr>
                <w:sz w:val="28"/>
                <w:szCs w:val="28"/>
              </w:rPr>
              <w:t>, tipos</w:t>
            </w:r>
            <w:r w:rsidR="00DE1B97">
              <w:rPr>
                <w:sz w:val="28"/>
                <w:szCs w:val="28"/>
              </w:rPr>
              <w:t xml:space="preserve"> de rostros y </w:t>
            </w:r>
            <w:r>
              <w:rPr>
                <w:sz w:val="28"/>
                <w:szCs w:val="28"/>
              </w:rPr>
              <w:t xml:space="preserve"> cuidado</w:t>
            </w:r>
            <w:r w:rsidR="00DE1B97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de la piel, labios, ojos, cejas y pestañas</w:t>
            </w:r>
            <w:r w:rsidR="00DE1B97">
              <w:rPr>
                <w:sz w:val="28"/>
                <w:szCs w:val="28"/>
              </w:rPr>
              <w:t>.</w:t>
            </w:r>
          </w:p>
          <w:p w:rsidR="00367444" w:rsidRPr="00934736" w:rsidRDefault="00367444" w:rsidP="00367444">
            <w:pPr>
              <w:ind w:left="-900" w:right="-566" w:firstLine="900"/>
              <w:rPr>
                <w:sz w:val="28"/>
                <w:szCs w:val="28"/>
                <w:u w:val="single"/>
              </w:rPr>
            </w:pPr>
          </w:p>
          <w:p w:rsidR="00DA5801" w:rsidRPr="00367444" w:rsidRDefault="00DA5801" w:rsidP="00DA5801">
            <w:pPr>
              <w:jc w:val="both"/>
              <w:rPr>
                <w:rFonts w:cs="Arial"/>
                <w:sz w:val="28"/>
                <w:szCs w:val="28"/>
              </w:rPr>
            </w:pPr>
          </w:p>
          <w:p w:rsidR="00DA5801" w:rsidRPr="00B67B2C" w:rsidRDefault="00DA5801" w:rsidP="00DA5801">
            <w:pPr>
              <w:jc w:val="both"/>
              <w:rPr>
                <w:rFonts w:cs="Arial"/>
                <w:sz w:val="28"/>
                <w:szCs w:val="28"/>
              </w:rPr>
            </w:pPr>
          </w:p>
          <w:p w:rsidR="00E4483A" w:rsidRPr="00DA5801" w:rsidRDefault="00E4483A">
            <w:pPr>
              <w:pStyle w:val="Textodebloque"/>
              <w:ind w:left="567"/>
              <w:rPr>
                <w:szCs w:val="28"/>
                <w:lang w:val="es-ES_tradnl"/>
              </w:rPr>
            </w:pPr>
          </w:p>
          <w:p w:rsidR="0024048E" w:rsidRDefault="0024048E" w:rsidP="0024048E">
            <w:pPr>
              <w:tabs>
                <w:tab w:val="left" w:pos="360"/>
              </w:tabs>
              <w:jc w:val="both"/>
              <w:rPr>
                <w:lang w:val="es-MX"/>
              </w:rPr>
            </w:pPr>
          </w:p>
          <w:p w:rsidR="00E4483A" w:rsidRPr="0024048E" w:rsidRDefault="00E4483A">
            <w:pPr>
              <w:jc w:val="center"/>
              <w:rPr>
                <w:b/>
                <w:lang w:val="es-MX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77301F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Pr="007D6334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highlight w:val="yellow"/>
              </w:rPr>
            </w:pPr>
          </w:p>
          <w:p w:rsidR="00E4483A" w:rsidRPr="007D6334" w:rsidRDefault="00E4483A">
            <w:pPr>
              <w:pStyle w:val="Textoindependiente"/>
              <w:spacing w:line="360" w:lineRule="auto"/>
              <w:ind w:left="567" w:right="497"/>
              <w:rPr>
                <w:rFonts w:ascii="Arial Rounded MT Bold" w:hAnsi="Arial Rounded MT Bold"/>
                <w:highlight w:val="yellow"/>
                <w:lang w:val="es-ES"/>
              </w:rPr>
            </w:pPr>
          </w:p>
          <w:p w:rsidR="001173EC" w:rsidRPr="007D6334" w:rsidRDefault="001173EC">
            <w:pPr>
              <w:pStyle w:val="Textoindependiente"/>
              <w:spacing w:line="360" w:lineRule="auto"/>
              <w:ind w:left="567" w:right="497"/>
              <w:rPr>
                <w:rFonts w:ascii="Arial Rounded MT Bold" w:hAnsi="Arial Rounded MT Bold"/>
                <w:highlight w:val="yellow"/>
                <w:lang w:val="es-ES"/>
              </w:rPr>
            </w:pPr>
          </w:p>
          <w:p w:rsidR="00E4483A" w:rsidRPr="007D6334" w:rsidRDefault="00E4483A" w:rsidP="00E13380">
            <w:pPr>
              <w:ind w:left="639" w:right="355"/>
              <w:jc w:val="both"/>
              <w:rPr>
                <w:rFonts w:cs="Arial"/>
                <w:sz w:val="28"/>
                <w:szCs w:val="28"/>
                <w:highlight w:val="yellow"/>
              </w:rPr>
            </w:pPr>
          </w:p>
          <w:p w:rsidR="00367444" w:rsidRPr="007D6334" w:rsidRDefault="00367444" w:rsidP="00A90B3F">
            <w:pPr>
              <w:ind w:left="780" w:right="922"/>
              <w:jc w:val="both"/>
              <w:rPr>
                <w:sz w:val="28"/>
                <w:szCs w:val="28"/>
              </w:rPr>
            </w:pPr>
            <w:r w:rsidRPr="007D6334">
              <w:rPr>
                <w:sz w:val="28"/>
                <w:szCs w:val="28"/>
              </w:rPr>
              <w:t xml:space="preserve">El Instituto Capacitación para el Trabajo del Estado de Quintana Roo </w:t>
            </w:r>
            <w:r w:rsidR="00B2742D" w:rsidRPr="007D6334">
              <w:rPr>
                <w:sz w:val="28"/>
                <w:szCs w:val="28"/>
              </w:rPr>
              <w:t xml:space="preserve">atendiendo a la demanda del </w:t>
            </w:r>
            <w:proofErr w:type="spellStart"/>
            <w:r w:rsidR="00B2742D" w:rsidRPr="007D6334">
              <w:rPr>
                <w:sz w:val="28"/>
                <w:szCs w:val="28"/>
              </w:rPr>
              <w:t>publico</w:t>
            </w:r>
            <w:proofErr w:type="spellEnd"/>
            <w:r w:rsidR="00B2742D" w:rsidRPr="007D6334">
              <w:rPr>
                <w:sz w:val="28"/>
                <w:szCs w:val="28"/>
              </w:rPr>
              <w:t xml:space="preserve"> en general y </w:t>
            </w:r>
            <w:r w:rsidRPr="007D6334">
              <w:rPr>
                <w:sz w:val="28"/>
                <w:szCs w:val="28"/>
              </w:rPr>
              <w:t xml:space="preserve"> de acuerdo al programa de estudios </w:t>
            </w:r>
            <w:r w:rsidR="008D0EF6" w:rsidRPr="007D6334">
              <w:rPr>
                <w:sz w:val="28"/>
                <w:szCs w:val="28"/>
              </w:rPr>
              <w:t>y tomando como base algunos temas de la especialidad</w:t>
            </w:r>
            <w:r w:rsidR="001173EC" w:rsidRPr="007D6334">
              <w:rPr>
                <w:sz w:val="28"/>
                <w:szCs w:val="28"/>
              </w:rPr>
              <w:t xml:space="preserve"> de </w:t>
            </w:r>
            <w:r w:rsidR="007B4943">
              <w:rPr>
                <w:sz w:val="28"/>
                <w:szCs w:val="28"/>
              </w:rPr>
              <w:t>Servicios de Belleza</w:t>
            </w:r>
            <w:r w:rsidR="001173EC" w:rsidRPr="007D6334">
              <w:rPr>
                <w:sz w:val="28"/>
                <w:szCs w:val="28"/>
              </w:rPr>
              <w:t xml:space="preserve">, ha </w:t>
            </w:r>
            <w:r w:rsidRPr="007D6334">
              <w:rPr>
                <w:sz w:val="28"/>
                <w:szCs w:val="28"/>
              </w:rPr>
              <w:t xml:space="preserve">elaborado el curso </w:t>
            </w:r>
            <w:r w:rsidR="00612B45">
              <w:rPr>
                <w:b/>
                <w:sz w:val="28"/>
                <w:szCs w:val="28"/>
              </w:rPr>
              <w:t>“</w:t>
            </w:r>
            <w:r w:rsidR="00C86E94">
              <w:rPr>
                <w:b/>
                <w:sz w:val="28"/>
                <w:szCs w:val="28"/>
              </w:rPr>
              <w:t>AUTOMAQUILLAJE</w:t>
            </w:r>
            <w:r w:rsidR="00CF790A">
              <w:rPr>
                <w:b/>
                <w:sz w:val="28"/>
                <w:szCs w:val="28"/>
              </w:rPr>
              <w:t>”</w:t>
            </w:r>
            <w:r w:rsidR="00C86E94">
              <w:rPr>
                <w:sz w:val="28"/>
                <w:szCs w:val="28"/>
              </w:rPr>
              <w:t xml:space="preserve">  para servir como apoyo a la</w:t>
            </w:r>
            <w:r w:rsidRPr="007D6334">
              <w:rPr>
                <w:sz w:val="28"/>
                <w:szCs w:val="28"/>
              </w:rPr>
              <w:t>s participantes del curso</w:t>
            </w:r>
            <w:r w:rsidR="00C86E94">
              <w:rPr>
                <w:sz w:val="28"/>
                <w:szCs w:val="28"/>
              </w:rPr>
              <w:t xml:space="preserve">; </w:t>
            </w:r>
            <w:r w:rsidRPr="007D6334">
              <w:rPr>
                <w:sz w:val="28"/>
                <w:szCs w:val="28"/>
              </w:rPr>
              <w:t xml:space="preserve">es importante hacer notar que el curso tiene la función de </w:t>
            </w:r>
            <w:r w:rsidR="00A3406C" w:rsidRPr="007D6334">
              <w:rPr>
                <w:sz w:val="28"/>
                <w:szCs w:val="28"/>
              </w:rPr>
              <w:t>proporcionar los conocimientos nec</w:t>
            </w:r>
            <w:r w:rsidR="00BA4040" w:rsidRPr="007D6334">
              <w:rPr>
                <w:sz w:val="28"/>
                <w:szCs w:val="28"/>
              </w:rPr>
              <w:t xml:space="preserve">esarios en </w:t>
            </w:r>
            <w:r w:rsidR="00DE1B97">
              <w:rPr>
                <w:sz w:val="28"/>
                <w:szCs w:val="28"/>
              </w:rPr>
              <w:t>la aplicación del ma</w:t>
            </w:r>
            <w:r w:rsidR="007B4943">
              <w:rPr>
                <w:sz w:val="28"/>
                <w:szCs w:val="28"/>
              </w:rPr>
              <w:t>quillaje del rostro</w:t>
            </w:r>
            <w:r w:rsidR="00DE1B97">
              <w:rPr>
                <w:sz w:val="28"/>
                <w:szCs w:val="28"/>
              </w:rPr>
              <w:t xml:space="preserve"> por sí mismos.</w:t>
            </w:r>
          </w:p>
          <w:p w:rsidR="008D0EF6" w:rsidRPr="007D6334" w:rsidRDefault="008D0EF6" w:rsidP="00367444">
            <w:pPr>
              <w:jc w:val="both"/>
              <w:rPr>
                <w:sz w:val="28"/>
                <w:szCs w:val="28"/>
              </w:rPr>
            </w:pPr>
          </w:p>
          <w:p w:rsidR="00E4483A" w:rsidRPr="007D6334" w:rsidRDefault="00E4483A" w:rsidP="001173EC">
            <w:pPr>
              <w:jc w:val="both"/>
              <w:rPr>
                <w:b/>
                <w:highlight w:val="yellow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13380" w:rsidP="00E13380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</w:t>
            </w:r>
            <w:r w:rsidR="004C1D43">
              <w:rPr>
                <w:rFonts w:ascii="Arial Rounded MT Bold" w:hAnsi="Arial Rounded MT Bold"/>
                <w:spacing w:val="80"/>
                <w:lang w:val="es-ES"/>
              </w:rPr>
              <w:t>S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B474EB" w:rsidRPr="00DF75CA" w:rsidRDefault="00B474EB" w:rsidP="00B03499">
            <w:pPr>
              <w:widowControl w:val="0"/>
              <w:autoSpaceDE w:val="0"/>
              <w:autoSpaceDN w:val="0"/>
              <w:adjustRightInd w:val="0"/>
              <w:spacing w:before="2" w:line="120" w:lineRule="exact"/>
              <w:ind w:left="1489" w:right="1064"/>
              <w:jc w:val="both"/>
              <w:rPr>
                <w:sz w:val="28"/>
                <w:szCs w:val="28"/>
              </w:rPr>
            </w:pPr>
          </w:p>
          <w:p w:rsidR="00683141" w:rsidRPr="00DF75CA" w:rsidRDefault="00683141" w:rsidP="00B03499">
            <w:pPr>
              <w:widowControl w:val="0"/>
              <w:autoSpaceDE w:val="0"/>
              <w:autoSpaceDN w:val="0"/>
              <w:adjustRightInd w:val="0"/>
              <w:spacing w:before="1" w:line="120" w:lineRule="exact"/>
              <w:ind w:left="1489" w:right="1064"/>
              <w:jc w:val="both"/>
              <w:rPr>
                <w:sz w:val="28"/>
                <w:szCs w:val="28"/>
              </w:rPr>
            </w:pPr>
          </w:p>
          <w:p w:rsidR="00E4483A" w:rsidRPr="00DF75CA" w:rsidRDefault="00E4483A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4C1D43" w:rsidRDefault="004C1D43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CF790A" w:rsidRPr="00800F86" w:rsidRDefault="00CF790A" w:rsidP="00CF790A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  <w:r w:rsidRPr="00CF790A">
              <w:rPr>
                <w:sz w:val="28"/>
                <w:szCs w:val="28"/>
              </w:rPr>
              <w:t xml:space="preserve">Al  finalizar  el  </w:t>
            </w:r>
            <w:r>
              <w:rPr>
                <w:sz w:val="28"/>
                <w:szCs w:val="28"/>
              </w:rPr>
              <w:t>curso</w:t>
            </w:r>
            <w:r w:rsidRPr="00CF790A">
              <w:rPr>
                <w:sz w:val="28"/>
                <w:szCs w:val="28"/>
              </w:rPr>
              <w:t xml:space="preserve">,  el  </w:t>
            </w:r>
            <w:proofErr w:type="spellStart"/>
            <w:r w:rsidR="00C86E94">
              <w:rPr>
                <w:sz w:val="28"/>
                <w:szCs w:val="28"/>
              </w:rPr>
              <w:t>participanteserá</w:t>
            </w:r>
            <w:proofErr w:type="spellEnd"/>
            <w:r w:rsidR="00C86E94">
              <w:rPr>
                <w:sz w:val="28"/>
                <w:szCs w:val="28"/>
              </w:rPr>
              <w:t xml:space="preserve"> capaz de maquillarse por </w:t>
            </w:r>
            <w:proofErr w:type="spellStart"/>
            <w:r w:rsidR="00C86E94">
              <w:rPr>
                <w:sz w:val="28"/>
                <w:szCs w:val="28"/>
              </w:rPr>
              <w:t>si</w:t>
            </w:r>
            <w:proofErr w:type="spellEnd"/>
            <w:r w:rsidR="00C86E94">
              <w:rPr>
                <w:sz w:val="28"/>
                <w:szCs w:val="28"/>
              </w:rPr>
              <w:t xml:space="preserve"> misma de manera  sencilla, elegante y de calidad</w:t>
            </w:r>
            <w:r w:rsidRPr="00CF790A">
              <w:rPr>
                <w:sz w:val="28"/>
                <w:szCs w:val="28"/>
              </w:rPr>
              <w:t xml:space="preserve">,  a  partir  de  identificar  las  características  de  su  rostro,  </w:t>
            </w:r>
            <w:r w:rsidR="00C86E94">
              <w:rPr>
                <w:sz w:val="28"/>
                <w:szCs w:val="28"/>
              </w:rPr>
              <w:t xml:space="preserve">aplicar correctores, maquillaje; </w:t>
            </w:r>
            <w:r w:rsidRPr="00CF790A">
              <w:rPr>
                <w:sz w:val="28"/>
                <w:szCs w:val="28"/>
              </w:rPr>
              <w:t xml:space="preserve">utilizar productos de belleza </w:t>
            </w:r>
            <w:proofErr w:type="spellStart"/>
            <w:r w:rsidRPr="00CF790A">
              <w:rPr>
                <w:sz w:val="28"/>
                <w:szCs w:val="28"/>
              </w:rPr>
              <w:t>correspondientesy</w:t>
            </w:r>
            <w:proofErr w:type="spellEnd"/>
            <w:r w:rsidRPr="00CF790A">
              <w:rPr>
                <w:sz w:val="28"/>
                <w:szCs w:val="28"/>
              </w:rPr>
              <w:t xml:space="preserve"> de acuerdo a las disposiciones de seguridad e higiene</w:t>
            </w:r>
            <w:r w:rsidR="00C86E94">
              <w:rPr>
                <w:sz w:val="28"/>
                <w:szCs w:val="28"/>
              </w:rPr>
              <w:t>.</w:t>
            </w:r>
          </w:p>
          <w:p w:rsidR="00800F86" w:rsidRPr="00612B45" w:rsidRDefault="00800F86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612B45" w:rsidRPr="004C1D43" w:rsidRDefault="00612B45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  <w:p w:rsidR="004C1D43" w:rsidRPr="00DF75CA" w:rsidRDefault="004C1D43" w:rsidP="00B03499">
            <w:pPr>
              <w:spacing w:line="360" w:lineRule="auto"/>
              <w:ind w:left="1489" w:right="1064"/>
              <w:jc w:val="both"/>
              <w:rPr>
                <w:sz w:val="28"/>
                <w:szCs w:val="28"/>
              </w:rPr>
            </w:pPr>
          </w:p>
        </w:tc>
      </w:tr>
    </w:tbl>
    <w:p w:rsidR="00E4483A" w:rsidRDefault="00E4483A">
      <w:pPr>
        <w:jc w:val="center"/>
        <w:rPr>
          <w:b/>
          <w:lang w:val="es-ES_tradnl"/>
        </w:rPr>
      </w:pPr>
    </w:p>
    <w:p w:rsidR="00E4483A" w:rsidRDefault="00E4483A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A71262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</w:t>
            </w:r>
          </w:p>
        </w:tc>
      </w:tr>
      <w:tr w:rsidR="00E4483A">
        <w:trPr>
          <w:trHeight w:val="8788"/>
        </w:trPr>
        <w:tc>
          <w:tcPr>
            <w:tcW w:w="14033" w:type="dxa"/>
          </w:tcPr>
          <w:p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44954" w:rsidRDefault="00C4495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44954" w:rsidRDefault="00C44954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C44954" w:rsidRPr="00C44954" w:rsidRDefault="001173EC" w:rsidP="00A90B3F">
            <w:pPr>
              <w:spacing w:line="360" w:lineRule="auto"/>
              <w:ind w:left="780" w:right="922"/>
              <w:jc w:val="both"/>
              <w:rPr>
                <w:rFonts w:cs="Arial"/>
                <w:sz w:val="28"/>
              </w:rPr>
            </w:pPr>
            <w:r w:rsidRPr="00C44954">
              <w:rPr>
                <w:rFonts w:cs="Arial"/>
                <w:sz w:val="28"/>
              </w:rPr>
              <w:t>El curso “</w:t>
            </w:r>
            <w:r w:rsidR="00C30070">
              <w:rPr>
                <w:sz w:val="28"/>
                <w:szCs w:val="28"/>
              </w:rPr>
              <w:t>Maquilla</w:t>
            </w:r>
            <w:r w:rsidR="00CF790A">
              <w:rPr>
                <w:sz w:val="28"/>
                <w:szCs w:val="28"/>
              </w:rPr>
              <w:t>r rostro del Cliente</w:t>
            </w:r>
            <w:r w:rsidRPr="00C44954">
              <w:rPr>
                <w:rFonts w:cs="Arial"/>
                <w:sz w:val="28"/>
              </w:rPr>
              <w:t xml:space="preserve">” está dirigido al </w:t>
            </w:r>
            <w:r w:rsidR="00C44954" w:rsidRPr="00C44954">
              <w:rPr>
                <w:rFonts w:cs="Arial"/>
                <w:sz w:val="28"/>
              </w:rPr>
              <w:t>público</w:t>
            </w:r>
            <w:r w:rsidRPr="00C44954">
              <w:rPr>
                <w:rFonts w:cs="Arial"/>
                <w:sz w:val="28"/>
              </w:rPr>
              <w:t xml:space="preserve"> en general</w:t>
            </w:r>
            <w:r w:rsidR="00C44954" w:rsidRPr="00C44954">
              <w:rPr>
                <w:rFonts w:cs="Arial"/>
                <w:sz w:val="28"/>
              </w:rPr>
              <w:t>.</w:t>
            </w:r>
          </w:p>
          <w:p w:rsidR="00C44954" w:rsidRDefault="00C44954" w:rsidP="00A90B3F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C44954" w:rsidRDefault="00C44954" w:rsidP="00A90B3F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El aspirante que desee ingresar al curso de </w:t>
            </w:r>
            <w:r w:rsidR="001E0658">
              <w:rPr>
                <w:rFonts w:cs="Arial"/>
                <w:color w:val="000000"/>
                <w:sz w:val="28"/>
                <w:szCs w:val="28"/>
              </w:rPr>
              <w:t>“</w:t>
            </w:r>
            <w:r w:rsidR="00C86E94">
              <w:rPr>
                <w:sz w:val="28"/>
                <w:szCs w:val="28"/>
              </w:rPr>
              <w:t>AUTOMAQUILLAJE</w:t>
            </w:r>
            <w:r>
              <w:rPr>
                <w:rFonts w:cs="Arial"/>
                <w:i/>
                <w:iCs/>
                <w:color w:val="000000"/>
                <w:sz w:val="28"/>
                <w:szCs w:val="28"/>
              </w:rPr>
              <w:t>”</w:t>
            </w:r>
            <w:r w:rsidRPr="00C85C04">
              <w:rPr>
                <w:rFonts w:cs="Arial"/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impartido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31611" w:rsidRPr="00C85C04" w:rsidRDefault="00931611" w:rsidP="00A90B3F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</w:p>
          <w:p w:rsidR="006C7265" w:rsidRPr="006C7265" w:rsidRDefault="006C7265" w:rsidP="00A90B3F">
            <w:pPr>
              <w:widowControl w:val="0"/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ascii="Symbol" w:hAnsi="Symbol" w:cs="Symbol"/>
                <w:w w:val="99"/>
                <w:sz w:val="28"/>
                <w:szCs w:val="28"/>
              </w:rPr>
              <w:t></w:t>
            </w:r>
            <w:r w:rsidRPr="006C7265">
              <w:rPr>
                <w:rFonts w:cs="Arial"/>
                <w:color w:val="000000"/>
                <w:sz w:val="28"/>
                <w:szCs w:val="28"/>
              </w:rPr>
              <w:t>Aplicar la comunicación verbal.</w:t>
            </w:r>
          </w:p>
          <w:p w:rsidR="006C7265" w:rsidRDefault="006C7265" w:rsidP="00A90B3F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922"/>
              <w:rPr>
                <w:rFonts w:cs="Arial"/>
                <w:sz w:val="28"/>
                <w:szCs w:val="28"/>
              </w:rPr>
            </w:pPr>
            <w:r>
              <w:rPr>
                <w:rFonts w:ascii="Symbol" w:hAnsi="Symbol" w:cs="Symbol"/>
                <w:w w:val="99"/>
                <w:position w:val="-1"/>
                <w:sz w:val="28"/>
                <w:szCs w:val="28"/>
              </w:rPr>
              <w:t></w:t>
            </w:r>
            <w:r w:rsidRPr="006C7265">
              <w:rPr>
                <w:rFonts w:cs="Arial"/>
                <w:color w:val="000000"/>
                <w:sz w:val="28"/>
                <w:szCs w:val="28"/>
              </w:rPr>
              <w:t>Aplicar la comunicación escrita.</w:t>
            </w:r>
          </w:p>
          <w:p w:rsidR="006C7265" w:rsidRDefault="006C7265" w:rsidP="00A90B3F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922"/>
              <w:rPr>
                <w:rFonts w:cs="Arial"/>
                <w:sz w:val="28"/>
                <w:szCs w:val="28"/>
              </w:rPr>
            </w:pPr>
            <w:r>
              <w:rPr>
                <w:rFonts w:ascii="Symbol" w:hAnsi="Symbol" w:cs="Symbol"/>
                <w:w w:val="99"/>
                <w:position w:val="-1"/>
                <w:sz w:val="28"/>
                <w:szCs w:val="28"/>
              </w:rPr>
              <w:t></w:t>
            </w:r>
            <w:r w:rsidRPr="006C7265">
              <w:rPr>
                <w:rFonts w:cs="Arial"/>
                <w:color w:val="000000"/>
                <w:sz w:val="28"/>
                <w:szCs w:val="28"/>
              </w:rPr>
              <w:t>Habilidad para crear un ambiente de confianza.</w:t>
            </w:r>
          </w:p>
          <w:p w:rsidR="006C7265" w:rsidRDefault="006C7265" w:rsidP="00A90B3F">
            <w:pPr>
              <w:widowControl w:val="0"/>
              <w:autoSpaceDE w:val="0"/>
              <w:autoSpaceDN w:val="0"/>
              <w:adjustRightInd w:val="0"/>
              <w:spacing w:before="19" w:line="100" w:lineRule="exact"/>
              <w:ind w:left="780" w:right="922"/>
              <w:rPr>
                <w:rFonts w:cs="Arial"/>
                <w:sz w:val="10"/>
                <w:szCs w:val="10"/>
              </w:rPr>
            </w:pPr>
          </w:p>
          <w:p w:rsidR="00931611" w:rsidRPr="00931611" w:rsidRDefault="00931611" w:rsidP="00A90B3F">
            <w:pPr>
              <w:widowControl w:val="0"/>
              <w:autoSpaceDE w:val="0"/>
              <w:autoSpaceDN w:val="0"/>
              <w:adjustRightInd w:val="0"/>
              <w:spacing w:line="341" w:lineRule="exact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C44954" w:rsidRPr="00C85C04" w:rsidRDefault="00C44954" w:rsidP="00A90B3F">
            <w:pPr>
              <w:autoSpaceDE w:val="0"/>
              <w:autoSpaceDN w:val="0"/>
              <w:adjustRightInd w:val="0"/>
              <w:ind w:left="780" w:right="922"/>
              <w:rPr>
                <w:rFonts w:cs="Arial"/>
                <w:color w:val="000000"/>
                <w:sz w:val="28"/>
                <w:szCs w:val="28"/>
              </w:rPr>
            </w:pPr>
          </w:p>
          <w:p w:rsidR="00C44954" w:rsidRPr="00C85C04" w:rsidRDefault="00C44954" w:rsidP="00A90B3F">
            <w:pPr>
              <w:autoSpaceDE w:val="0"/>
              <w:autoSpaceDN w:val="0"/>
              <w:adjustRightInd w:val="0"/>
              <w:ind w:left="780" w:right="922"/>
              <w:jc w:val="both"/>
              <w:rPr>
                <w:rFonts w:cs="Arial"/>
                <w:color w:val="000000"/>
                <w:sz w:val="28"/>
                <w:szCs w:val="28"/>
              </w:rPr>
            </w:pPr>
            <w:r w:rsidRPr="00C85C04">
              <w:rPr>
                <w:rFonts w:cs="Arial"/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de los Cursos No Regulares de Instituto de </w:t>
            </w:r>
            <w:r w:rsidR="00CC25A5">
              <w:rPr>
                <w:rFonts w:cs="Arial"/>
                <w:color w:val="000000"/>
                <w:sz w:val="28"/>
                <w:szCs w:val="28"/>
              </w:rPr>
              <w:t>Capacitación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para el trabajo del estado de Quintana Roo (ICATQR).</w:t>
            </w:r>
          </w:p>
          <w:p w:rsidR="00E4483A" w:rsidRDefault="00E4483A">
            <w:pPr>
              <w:jc w:val="center"/>
              <w:rPr>
                <w:b/>
              </w:rPr>
            </w:pPr>
          </w:p>
          <w:p w:rsidR="00C44954" w:rsidRDefault="00C44954">
            <w:pPr>
              <w:jc w:val="center"/>
              <w:rPr>
                <w:b/>
              </w:rPr>
            </w:pPr>
          </w:p>
          <w:p w:rsidR="00C44954" w:rsidRDefault="00C44954" w:rsidP="00C44954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CF790A" w:rsidRDefault="00CF790A" w:rsidP="00CF790A">
      <w:pPr>
        <w:widowControl w:val="0"/>
        <w:autoSpaceDE w:val="0"/>
        <w:autoSpaceDN w:val="0"/>
        <w:adjustRightInd w:val="0"/>
        <w:spacing w:before="12" w:line="220" w:lineRule="exact"/>
        <w:rPr>
          <w:sz w:val="22"/>
          <w:szCs w:val="22"/>
        </w:rPr>
      </w:pPr>
    </w:p>
    <w:p w:rsidR="00E4483A" w:rsidRPr="00C30070" w:rsidRDefault="00E4483A" w:rsidP="00E42680">
      <w:pPr>
        <w:widowControl w:val="0"/>
        <w:autoSpaceDE w:val="0"/>
        <w:autoSpaceDN w:val="0"/>
        <w:adjustRightInd w:val="0"/>
        <w:spacing w:line="227" w:lineRule="exact"/>
        <w:ind w:left="64" w:right="-20"/>
        <w:rPr>
          <w:rFonts w:cs="Arial"/>
          <w:sz w:val="20"/>
        </w:rPr>
      </w:pPr>
      <w:r>
        <w:rPr>
          <w:b/>
          <w:lang w:val="es-ES_tradnl"/>
        </w:rPr>
        <w:br w:type="page"/>
      </w:r>
    </w:p>
    <w:p w:rsidR="00E4483A" w:rsidRDefault="00E4483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p w:rsidR="00E4483A" w:rsidRDefault="00E4483A">
      <w:pPr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E4483A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</w:pPr>
            <w:r>
              <w:rPr>
                <w:b/>
                <w:sz w:val="28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pStyle w:val="Ttulo4"/>
              <w:rPr>
                <w:sz w:val="28"/>
              </w:rPr>
            </w:pPr>
            <w:r>
              <w:rPr>
                <w:sz w:val="28"/>
              </w:rPr>
              <w:t>NOMBRE</w:t>
            </w:r>
          </w:p>
        </w:tc>
      </w:tr>
      <w:tr w:rsidR="00E4483A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</w:p>
        </w:tc>
      </w:tr>
      <w:tr w:rsidR="00E4483A">
        <w:trPr>
          <w:trHeight w:val="440"/>
          <w:jc w:val="center"/>
        </w:trPr>
        <w:tc>
          <w:tcPr>
            <w:tcW w:w="1778" w:type="dxa"/>
            <w:vAlign w:val="center"/>
          </w:tcPr>
          <w:p w:rsidR="00E4483A" w:rsidRDefault="00E4483A" w:rsidP="00A43A1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1890" w:type="dxa"/>
            <w:vAlign w:val="center"/>
          </w:tcPr>
          <w:p w:rsidR="00E4483A" w:rsidRDefault="00E4483A" w:rsidP="00A43A16">
            <w:pPr>
              <w:jc w:val="center"/>
              <w:rPr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483A" w:rsidRPr="00714128" w:rsidRDefault="00E4483A" w:rsidP="00714128">
            <w:pPr>
              <w:rPr>
                <w:b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483A" w:rsidRPr="00714128" w:rsidRDefault="005B389D" w:rsidP="005B389D">
            <w:pPr>
              <w:ind w:right="-566"/>
              <w:rPr>
                <w:b/>
              </w:rPr>
            </w:pPr>
            <w:r>
              <w:rPr>
                <w:b/>
              </w:rPr>
              <w:t>AUTO</w:t>
            </w:r>
            <w:r w:rsidR="00CC2E59">
              <w:rPr>
                <w:b/>
              </w:rPr>
              <w:t>MAQUILLAJE</w:t>
            </w:r>
          </w:p>
        </w:tc>
      </w:tr>
      <w:tr w:rsidR="00E42680">
        <w:trPr>
          <w:trHeight w:val="440"/>
          <w:jc w:val="center"/>
        </w:trPr>
        <w:tc>
          <w:tcPr>
            <w:tcW w:w="1778" w:type="dxa"/>
            <w:vAlign w:val="center"/>
          </w:tcPr>
          <w:p w:rsidR="00E42680" w:rsidRDefault="00E42680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b/>
                <w:szCs w:val="24"/>
                <w:lang w:val="es-ES_tradnl"/>
              </w:rPr>
            </w:pPr>
            <w:r w:rsidRPr="00D3380A">
              <w:rPr>
                <w:b/>
                <w:szCs w:val="24"/>
                <w:lang w:val="es-ES_tradnl"/>
              </w:rPr>
              <w:t>1.1</w:t>
            </w:r>
            <w:r w:rsidR="005B389D">
              <w:rPr>
                <w:b/>
                <w:szCs w:val="24"/>
                <w:lang w:val="es-ES_tradnl"/>
              </w:rPr>
              <w:t>.</w:t>
            </w: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szCs w:val="24"/>
                <w:lang w:val="es-ES_tradnl"/>
              </w:rPr>
            </w:pPr>
          </w:p>
          <w:p w:rsidR="00E42680" w:rsidRPr="00D3380A" w:rsidRDefault="00E42680" w:rsidP="00A43A1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680" w:rsidRPr="00E42680" w:rsidRDefault="00E42680" w:rsidP="00E42680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223" w:lineRule="exact"/>
              <w:rPr>
                <w:rFonts w:cs="Arial"/>
                <w:szCs w:val="24"/>
              </w:rPr>
            </w:pPr>
            <w:r w:rsidRPr="00E42680">
              <w:rPr>
                <w:rFonts w:cs="Arial"/>
                <w:b/>
                <w:bCs/>
                <w:i/>
                <w:iCs/>
                <w:szCs w:val="24"/>
              </w:rPr>
              <w:t>Deter</w:t>
            </w:r>
            <w:r w:rsidRPr="00E42680">
              <w:rPr>
                <w:rFonts w:cs="Arial"/>
                <w:b/>
                <w:bCs/>
                <w:i/>
                <w:iCs/>
                <w:spacing w:val="-2"/>
                <w:szCs w:val="24"/>
              </w:rPr>
              <w:t>m</w:t>
            </w:r>
            <w:r w:rsidRPr="00E42680">
              <w:rPr>
                <w:rFonts w:cs="Arial"/>
                <w:b/>
                <w:bCs/>
                <w:i/>
                <w:iCs/>
                <w:szCs w:val="24"/>
              </w:rPr>
              <w:t xml:space="preserve">inar </w:t>
            </w:r>
            <w:proofErr w:type="spellStart"/>
            <w:r w:rsidRPr="00E42680">
              <w:rPr>
                <w:rFonts w:cs="Arial"/>
                <w:b/>
                <w:bCs/>
                <w:i/>
                <w:iCs/>
                <w:szCs w:val="24"/>
              </w:rPr>
              <w:t>lascara</w:t>
            </w:r>
            <w:r w:rsidRPr="00E42680">
              <w:rPr>
                <w:rFonts w:cs="Arial"/>
                <w:b/>
                <w:bCs/>
                <w:i/>
                <w:iCs/>
                <w:spacing w:val="-1"/>
                <w:szCs w:val="24"/>
              </w:rPr>
              <w:t>c</w:t>
            </w:r>
            <w:r w:rsidRPr="00E42680">
              <w:rPr>
                <w:rFonts w:cs="Arial"/>
                <w:b/>
                <w:bCs/>
                <w:i/>
                <w:iCs/>
                <w:szCs w:val="24"/>
              </w:rPr>
              <w:t>terí</w:t>
            </w:r>
            <w:r w:rsidRPr="00E42680">
              <w:rPr>
                <w:rFonts w:cs="Arial"/>
                <w:b/>
                <w:bCs/>
                <w:i/>
                <w:iCs/>
                <w:spacing w:val="-1"/>
                <w:szCs w:val="24"/>
              </w:rPr>
              <w:t>s</w:t>
            </w:r>
            <w:r w:rsidRPr="00E42680">
              <w:rPr>
                <w:rFonts w:cs="Arial"/>
                <w:b/>
                <w:bCs/>
                <w:i/>
                <w:iCs/>
                <w:szCs w:val="24"/>
              </w:rPr>
              <w:t>ti</w:t>
            </w:r>
            <w:r w:rsidRPr="00E42680">
              <w:rPr>
                <w:rFonts w:cs="Arial"/>
                <w:b/>
                <w:bCs/>
                <w:i/>
                <w:iCs/>
                <w:spacing w:val="-1"/>
                <w:szCs w:val="24"/>
              </w:rPr>
              <w:t>c</w:t>
            </w:r>
            <w:r w:rsidRPr="00E42680">
              <w:rPr>
                <w:rFonts w:cs="Arial"/>
                <w:b/>
                <w:bCs/>
                <w:i/>
                <w:iCs/>
                <w:szCs w:val="24"/>
              </w:rPr>
              <w:t>as</w:t>
            </w:r>
            <w:proofErr w:type="spellEnd"/>
            <w:r w:rsidRPr="00E42680">
              <w:rPr>
                <w:rFonts w:cs="Arial"/>
                <w:b/>
                <w:bCs/>
                <w:i/>
                <w:iCs/>
                <w:szCs w:val="24"/>
              </w:rPr>
              <w:t xml:space="preserve"> del rostro</w:t>
            </w:r>
          </w:p>
        </w:tc>
      </w:tr>
      <w:tr w:rsidR="00E42680">
        <w:trPr>
          <w:trHeight w:val="531"/>
          <w:jc w:val="center"/>
        </w:trPr>
        <w:tc>
          <w:tcPr>
            <w:tcW w:w="1778" w:type="dxa"/>
            <w:vAlign w:val="center"/>
          </w:tcPr>
          <w:p w:rsidR="00E42680" w:rsidRDefault="00E42680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szCs w:val="24"/>
                <w:lang w:val="es-ES_tradnl"/>
              </w:rPr>
            </w:pPr>
            <w:r w:rsidRPr="00D3380A">
              <w:rPr>
                <w:szCs w:val="24"/>
                <w:lang w:val="es-ES_tradnl"/>
              </w:rPr>
              <w:t>1.1.1</w:t>
            </w:r>
            <w:r>
              <w:rPr>
                <w:szCs w:val="24"/>
                <w:lang w:val="es-ES_tradnl"/>
              </w:rPr>
              <w:t>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680" w:rsidRPr="00E42680" w:rsidRDefault="00E42680" w:rsidP="00E42680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line="223" w:lineRule="exact"/>
              <w:rPr>
                <w:rFonts w:cs="Arial"/>
                <w:szCs w:val="24"/>
              </w:rPr>
            </w:pPr>
            <w:r w:rsidRPr="00E42680">
              <w:rPr>
                <w:rFonts w:cs="Arial"/>
                <w:szCs w:val="24"/>
              </w:rPr>
              <w:t xml:space="preserve"> Zon</w:t>
            </w:r>
            <w:r w:rsidRPr="00E42680">
              <w:rPr>
                <w:rFonts w:cs="Arial"/>
                <w:spacing w:val="-1"/>
                <w:szCs w:val="24"/>
              </w:rPr>
              <w:t>a</w:t>
            </w:r>
            <w:r w:rsidRPr="00E42680">
              <w:rPr>
                <w:rFonts w:cs="Arial"/>
                <w:szCs w:val="24"/>
              </w:rPr>
              <w:t xml:space="preserve">s </w:t>
            </w:r>
            <w:r w:rsidRPr="00E42680">
              <w:rPr>
                <w:rFonts w:cs="Arial"/>
                <w:spacing w:val="-1"/>
                <w:szCs w:val="24"/>
              </w:rPr>
              <w:t>d</w:t>
            </w:r>
            <w:r w:rsidRPr="00E42680">
              <w:rPr>
                <w:rFonts w:cs="Arial"/>
                <w:szCs w:val="24"/>
              </w:rPr>
              <w:t>el ros</w:t>
            </w:r>
            <w:r w:rsidRPr="00E42680">
              <w:rPr>
                <w:rFonts w:cs="Arial"/>
                <w:spacing w:val="-2"/>
                <w:szCs w:val="24"/>
              </w:rPr>
              <w:t>t</w:t>
            </w:r>
            <w:r w:rsidRPr="00E42680">
              <w:rPr>
                <w:rFonts w:cs="Arial"/>
                <w:szCs w:val="24"/>
              </w:rPr>
              <w:t>ro</w:t>
            </w:r>
          </w:p>
        </w:tc>
      </w:tr>
      <w:tr w:rsidR="00E42680">
        <w:trPr>
          <w:trHeight w:val="531"/>
          <w:jc w:val="center"/>
        </w:trPr>
        <w:tc>
          <w:tcPr>
            <w:tcW w:w="1778" w:type="dxa"/>
            <w:vAlign w:val="center"/>
          </w:tcPr>
          <w:p w:rsidR="00E42680" w:rsidRDefault="00E42680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1.1.2.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680" w:rsidRP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rFonts w:cs="Arial"/>
                <w:szCs w:val="24"/>
              </w:rPr>
            </w:pPr>
            <w:r w:rsidRPr="00E42680">
              <w:rPr>
                <w:rFonts w:cs="Arial"/>
                <w:szCs w:val="24"/>
              </w:rPr>
              <w:t xml:space="preserve">Tipo </w:t>
            </w:r>
            <w:proofErr w:type="spellStart"/>
            <w:r w:rsidRPr="00E42680">
              <w:rPr>
                <w:rFonts w:cs="Arial"/>
                <w:szCs w:val="24"/>
              </w:rPr>
              <w:t>depiel</w:t>
            </w:r>
            <w:proofErr w:type="spellEnd"/>
          </w:p>
        </w:tc>
      </w:tr>
      <w:tr w:rsidR="00E42680">
        <w:trPr>
          <w:trHeight w:val="440"/>
          <w:jc w:val="center"/>
        </w:trPr>
        <w:tc>
          <w:tcPr>
            <w:tcW w:w="1778" w:type="dxa"/>
            <w:vAlign w:val="center"/>
          </w:tcPr>
          <w:p w:rsidR="00E42680" w:rsidRDefault="00E42680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b/>
                <w:szCs w:val="24"/>
                <w:lang w:val="es-ES_tradnl"/>
              </w:rPr>
            </w:pPr>
            <w:r w:rsidRPr="00D3380A">
              <w:rPr>
                <w:b/>
                <w:szCs w:val="24"/>
                <w:lang w:val="es-ES_tradnl"/>
              </w:rPr>
              <w:t>1.</w:t>
            </w:r>
            <w:r>
              <w:rPr>
                <w:b/>
                <w:szCs w:val="24"/>
                <w:lang w:val="es-ES_tradnl"/>
              </w:rPr>
              <w:t>2</w:t>
            </w:r>
            <w:r w:rsidR="005B389D">
              <w:rPr>
                <w:b/>
                <w:szCs w:val="24"/>
                <w:lang w:val="es-ES_tradnl"/>
              </w:rPr>
              <w:t>.</w:t>
            </w: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680" w:rsidRPr="005B389D" w:rsidRDefault="005B389D" w:rsidP="00E42680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rPr>
                <w:rFonts w:cs="Arial"/>
                <w:b/>
                <w:i/>
                <w:szCs w:val="24"/>
              </w:rPr>
            </w:pPr>
            <w:r>
              <w:rPr>
                <w:rFonts w:cs="Arial"/>
                <w:b/>
                <w:i/>
                <w:szCs w:val="24"/>
              </w:rPr>
              <w:t>Tipos de rostros</w:t>
            </w:r>
          </w:p>
        </w:tc>
      </w:tr>
      <w:tr w:rsidR="00E42680">
        <w:trPr>
          <w:trHeight w:val="487"/>
          <w:jc w:val="center"/>
        </w:trPr>
        <w:tc>
          <w:tcPr>
            <w:tcW w:w="1778" w:type="dxa"/>
            <w:vAlign w:val="center"/>
          </w:tcPr>
          <w:p w:rsidR="00E42680" w:rsidRDefault="00E42680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A43A16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680" w:rsidRPr="00E42680" w:rsidRDefault="00B25E67" w:rsidP="00E42680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Rasgos</w:t>
            </w:r>
            <w:r w:rsidR="005B389D">
              <w:rPr>
                <w:rFonts w:cs="Arial"/>
                <w:szCs w:val="24"/>
              </w:rPr>
              <w:t xml:space="preserve"> del rostro</w:t>
            </w:r>
          </w:p>
        </w:tc>
      </w:tr>
      <w:tr w:rsidR="00E42680">
        <w:trPr>
          <w:trHeight w:val="379"/>
          <w:jc w:val="center"/>
        </w:trPr>
        <w:tc>
          <w:tcPr>
            <w:tcW w:w="1778" w:type="dxa"/>
            <w:vAlign w:val="center"/>
          </w:tcPr>
          <w:p w:rsidR="00E42680" w:rsidRDefault="00E42680" w:rsidP="00A43A1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E42680" w:rsidRPr="00D3380A" w:rsidRDefault="00E42680" w:rsidP="00DF75CA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1.2.2.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680" w:rsidRPr="00E42680" w:rsidRDefault="005B389D" w:rsidP="00E42680">
            <w:pPr>
              <w:widowControl w:val="0"/>
              <w:autoSpaceDE w:val="0"/>
              <w:autoSpaceDN w:val="0"/>
              <w:adjustRightInd w:val="0"/>
              <w:spacing w:before="4" w:line="230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Formas de rostros</w:t>
            </w:r>
          </w:p>
        </w:tc>
      </w:tr>
      <w:tr w:rsidR="005B389D">
        <w:trPr>
          <w:trHeight w:val="381"/>
          <w:jc w:val="center"/>
        </w:trPr>
        <w:tc>
          <w:tcPr>
            <w:tcW w:w="1778" w:type="dxa"/>
            <w:vAlign w:val="center"/>
          </w:tcPr>
          <w:p w:rsidR="005B389D" w:rsidRDefault="005B389D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D3380A" w:rsidRDefault="005B389D" w:rsidP="00706A36">
            <w:pPr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1.3.</w:t>
            </w:r>
          </w:p>
        </w:tc>
        <w:tc>
          <w:tcPr>
            <w:tcW w:w="1890" w:type="dxa"/>
            <w:vAlign w:val="center"/>
          </w:tcPr>
          <w:p w:rsidR="005B389D" w:rsidRPr="00D3380A" w:rsidRDefault="005B389D" w:rsidP="00113DE1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89D" w:rsidRPr="00E42680" w:rsidRDefault="005B389D" w:rsidP="00AE650B">
            <w:pPr>
              <w:widowControl w:val="0"/>
              <w:tabs>
                <w:tab w:val="left" w:pos="600"/>
              </w:tabs>
              <w:autoSpaceDE w:val="0"/>
              <w:autoSpaceDN w:val="0"/>
              <w:adjustRightInd w:val="0"/>
              <w:rPr>
                <w:rFonts w:cs="Arial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pacing w:val="-1"/>
                <w:szCs w:val="24"/>
              </w:rPr>
              <w:t>Cuidado diario de la piel</w:t>
            </w:r>
          </w:p>
        </w:tc>
      </w:tr>
      <w:tr w:rsidR="005B389D" w:rsidTr="005B389D">
        <w:trPr>
          <w:trHeight w:val="472"/>
          <w:jc w:val="center"/>
        </w:trPr>
        <w:tc>
          <w:tcPr>
            <w:tcW w:w="1778" w:type="dxa"/>
            <w:vAlign w:val="center"/>
          </w:tcPr>
          <w:p w:rsidR="005B389D" w:rsidRDefault="005B389D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D3380A" w:rsidRDefault="005B389D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D3380A" w:rsidRDefault="005B389D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1.3.1.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89D" w:rsidRPr="00E42680" w:rsidRDefault="00B25E67" w:rsidP="00AE650B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Limpieza del rostro</w:t>
            </w:r>
          </w:p>
        </w:tc>
      </w:tr>
      <w:tr w:rsidR="005B389D">
        <w:trPr>
          <w:trHeight w:val="440"/>
          <w:jc w:val="center"/>
        </w:trPr>
        <w:tc>
          <w:tcPr>
            <w:tcW w:w="1778" w:type="dxa"/>
            <w:vAlign w:val="center"/>
          </w:tcPr>
          <w:p w:rsidR="005B389D" w:rsidRDefault="005B389D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D3380A" w:rsidRDefault="005B389D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D3380A" w:rsidRDefault="005B389D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1.3.2.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89D" w:rsidRPr="00E42680" w:rsidRDefault="005B389D" w:rsidP="00AE650B">
            <w:pPr>
              <w:widowControl w:val="0"/>
              <w:autoSpaceDE w:val="0"/>
              <w:autoSpaceDN w:val="0"/>
              <w:adjustRightInd w:val="0"/>
              <w:spacing w:line="226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Función de la base</w:t>
            </w:r>
          </w:p>
        </w:tc>
      </w:tr>
      <w:tr w:rsidR="005B389D">
        <w:trPr>
          <w:trHeight w:val="440"/>
          <w:jc w:val="center"/>
        </w:trPr>
        <w:tc>
          <w:tcPr>
            <w:tcW w:w="1778" w:type="dxa"/>
            <w:vAlign w:val="center"/>
          </w:tcPr>
          <w:p w:rsidR="005B389D" w:rsidRDefault="005B389D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D3380A" w:rsidRDefault="005B389D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D3380A" w:rsidRDefault="005B389D" w:rsidP="00113DE1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1.3.3.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89D" w:rsidRPr="00E42680" w:rsidRDefault="005B389D" w:rsidP="00AE650B">
            <w:pPr>
              <w:widowControl w:val="0"/>
              <w:autoSpaceDE w:val="0"/>
              <w:autoSpaceDN w:val="0"/>
              <w:adjustRightInd w:val="0"/>
              <w:spacing w:before="4" w:line="230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de correctores y polvo</w:t>
            </w:r>
          </w:p>
        </w:tc>
      </w:tr>
      <w:tr w:rsidR="005B389D">
        <w:trPr>
          <w:trHeight w:val="440"/>
          <w:jc w:val="center"/>
        </w:trPr>
        <w:tc>
          <w:tcPr>
            <w:tcW w:w="1778" w:type="dxa"/>
            <w:vAlign w:val="center"/>
          </w:tcPr>
          <w:p w:rsidR="005B389D" w:rsidRDefault="005B389D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D3380A" w:rsidRDefault="00B25E67" w:rsidP="00706A36">
            <w:pPr>
              <w:jc w:val="center"/>
              <w:rPr>
                <w:szCs w:val="24"/>
                <w:lang w:val="es-ES_tradnl"/>
              </w:rPr>
            </w:pPr>
            <w:r w:rsidRPr="005B389D">
              <w:rPr>
                <w:b/>
                <w:szCs w:val="24"/>
                <w:lang w:val="es-ES_tradnl"/>
              </w:rPr>
              <w:t>1.4</w:t>
            </w:r>
            <w:r>
              <w:rPr>
                <w:b/>
                <w:szCs w:val="24"/>
                <w:lang w:val="es-ES_tradnl"/>
              </w:rPr>
              <w:t>.</w:t>
            </w:r>
          </w:p>
        </w:tc>
        <w:tc>
          <w:tcPr>
            <w:tcW w:w="1890" w:type="dxa"/>
            <w:vAlign w:val="center"/>
          </w:tcPr>
          <w:p w:rsidR="005B389D" w:rsidRPr="00D3380A" w:rsidRDefault="005B389D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89D" w:rsidRPr="005B389D" w:rsidRDefault="005B389D" w:rsidP="00AE650B">
            <w:pPr>
              <w:widowControl w:val="0"/>
              <w:autoSpaceDE w:val="0"/>
              <w:autoSpaceDN w:val="0"/>
              <w:adjustRightInd w:val="0"/>
              <w:spacing w:before="2" w:line="230" w:lineRule="exact"/>
              <w:rPr>
                <w:rFonts w:cs="Arial"/>
                <w:b/>
                <w:i/>
                <w:szCs w:val="24"/>
              </w:rPr>
            </w:pPr>
            <w:r w:rsidRPr="005B389D">
              <w:rPr>
                <w:rFonts w:cs="Arial"/>
                <w:b/>
                <w:i/>
                <w:szCs w:val="24"/>
              </w:rPr>
              <w:t>Cuidado de los labios</w:t>
            </w:r>
          </w:p>
        </w:tc>
      </w:tr>
      <w:tr w:rsidR="005B389D">
        <w:trPr>
          <w:trHeight w:val="440"/>
          <w:jc w:val="center"/>
        </w:trPr>
        <w:tc>
          <w:tcPr>
            <w:tcW w:w="1778" w:type="dxa"/>
            <w:vAlign w:val="center"/>
          </w:tcPr>
          <w:p w:rsidR="005B389D" w:rsidRDefault="005B389D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D3380A" w:rsidRDefault="005B389D" w:rsidP="00706A36">
            <w:pPr>
              <w:jc w:val="center"/>
              <w:rPr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Default="00B25E67" w:rsidP="00706A36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1.4.1.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89D" w:rsidRPr="007953D6" w:rsidRDefault="005B389D" w:rsidP="00AE650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Aplicación de labial y rubor </w:t>
            </w:r>
          </w:p>
        </w:tc>
      </w:tr>
      <w:tr w:rsidR="005B389D">
        <w:trPr>
          <w:trHeight w:val="440"/>
          <w:jc w:val="center"/>
        </w:trPr>
        <w:tc>
          <w:tcPr>
            <w:tcW w:w="1778" w:type="dxa"/>
            <w:vAlign w:val="center"/>
          </w:tcPr>
          <w:p w:rsidR="005B389D" w:rsidRDefault="005B389D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5B389D" w:rsidRDefault="005B389D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B25E67" w:rsidRDefault="00B25E67" w:rsidP="00706A36">
            <w:pPr>
              <w:jc w:val="center"/>
              <w:rPr>
                <w:szCs w:val="24"/>
                <w:lang w:val="es-ES_tradnl"/>
              </w:rPr>
            </w:pPr>
            <w:r w:rsidRPr="00B25E67">
              <w:rPr>
                <w:szCs w:val="24"/>
                <w:lang w:val="es-ES_tradnl"/>
              </w:rPr>
              <w:t>1.4.2.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89D" w:rsidRDefault="005B389D" w:rsidP="00AE650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de texturas y colores</w:t>
            </w:r>
          </w:p>
        </w:tc>
      </w:tr>
      <w:tr w:rsidR="005B389D">
        <w:trPr>
          <w:trHeight w:val="440"/>
          <w:jc w:val="center"/>
        </w:trPr>
        <w:tc>
          <w:tcPr>
            <w:tcW w:w="1778" w:type="dxa"/>
            <w:vAlign w:val="center"/>
          </w:tcPr>
          <w:p w:rsidR="005B389D" w:rsidRDefault="005B389D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5B389D" w:rsidRPr="005B389D" w:rsidRDefault="00B25E67" w:rsidP="00706A36">
            <w:pPr>
              <w:jc w:val="center"/>
              <w:rPr>
                <w:b/>
                <w:szCs w:val="24"/>
                <w:lang w:val="es-ES_tradnl"/>
              </w:rPr>
            </w:pPr>
            <w:r w:rsidRPr="005B389D">
              <w:rPr>
                <w:b/>
                <w:szCs w:val="24"/>
                <w:lang w:val="es-ES_tradnl"/>
              </w:rPr>
              <w:t>1.5.</w:t>
            </w:r>
          </w:p>
        </w:tc>
        <w:tc>
          <w:tcPr>
            <w:tcW w:w="1890" w:type="dxa"/>
            <w:vAlign w:val="center"/>
          </w:tcPr>
          <w:p w:rsidR="005B389D" w:rsidRPr="005B389D" w:rsidRDefault="005B389D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389D" w:rsidRPr="005B389D" w:rsidRDefault="005B389D" w:rsidP="00AE650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cs="Arial"/>
                <w:b/>
                <w:i/>
                <w:szCs w:val="24"/>
              </w:rPr>
            </w:pPr>
            <w:r w:rsidRPr="005B389D">
              <w:rPr>
                <w:rFonts w:cs="Arial"/>
                <w:b/>
                <w:i/>
                <w:szCs w:val="24"/>
              </w:rPr>
              <w:t>Cuidado de</w:t>
            </w:r>
            <w:r w:rsidR="00B25E67">
              <w:rPr>
                <w:rFonts w:cs="Arial"/>
                <w:b/>
                <w:i/>
                <w:szCs w:val="24"/>
              </w:rPr>
              <w:t xml:space="preserve"> ojos </w:t>
            </w:r>
            <w:r w:rsidRPr="005B389D">
              <w:rPr>
                <w:rFonts w:cs="Arial"/>
                <w:b/>
                <w:i/>
                <w:szCs w:val="24"/>
              </w:rPr>
              <w:t xml:space="preserve"> cejas y pestañas</w:t>
            </w:r>
          </w:p>
        </w:tc>
      </w:tr>
      <w:tr w:rsidR="00B25E67">
        <w:trPr>
          <w:trHeight w:val="440"/>
          <w:jc w:val="center"/>
        </w:trPr>
        <w:tc>
          <w:tcPr>
            <w:tcW w:w="1778" w:type="dxa"/>
            <w:vAlign w:val="center"/>
          </w:tcPr>
          <w:p w:rsidR="00B25E67" w:rsidRDefault="00B25E67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25E67" w:rsidRPr="005B389D" w:rsidRDefault="00B25E67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25E67" w:rsidRPr="00B25E67" w:rsidRDefault="00B25E67" w:rsidP="00706A36">
            <w:pPr>
              <w:jc w:val="center"/>
              <w:rPr>
                <w:szCs w:val="24"/>
                <w:lang w:val="es-ES_tradnl"/>
              </w:rPr>
            </w:pPr>
            <w:r w:rsidRPr="00B25E67">
              <w:rPr>
                <w:szCs w:val="24"/>
                <w:lang w:val="es-ES_tradnl"/>
              </w:rPr>
              <w:t>1.5.1</w:t>
            </w:r>
            <w:r>
              <w:rPr>
                <w:szCs w:val="24"/>
                <w:lang w:val="es-ES_tradnl"/>
              </w:rPr>
              <w:t>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E67" w:rsidRPr="00B25E67" w:rsidRDefault="00B25E67" w:rsidP="00B25E6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Aplicación de sombras, </w:t>
            </w:r>
            <w:r w:rsidR="00AE650B">
              <w:rPr>
                <w:rFonts w:cs="Arial"/>
                <w:szCs w:val="24"/>
              </w:rPr>
              <w:t>rímel</w:t>
            </w:r>
            <w:r>
              <w:rPr>
                <w:rFonts w:cs="Arial"/>
                <w:szCs w:val="24"/>
              </w:rPr>
              <w:t xml:space="preserve"> y texturas</w:t>
            </w:r>
          </w:p>
        </w:tc>
      </w:tr>
      <w:tr w:rsidR="00B25E67">
        <w:trPr>
          <w:trHeight w:val="440"/>
          <w:jc w:val="center"/>
        </w:trPr>
        <w:tc>
          <w:tcPr>
            <w:tcW w:w="1778" w:type="dxa"/>
            <w:vAlign w:val="center"/>
          </w:tcPr>
          <w:p w:rsidR="00B25E67" w:rsidRDefault="00B25E67" w:rsidP="00706A36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25E67" w:rsidRPr="005B389D" w:rsidRDefault="00B25E67" w:rsidP="00706A36">
            <w:pPr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B25E67" w:rsidRPr="00B25E67" w:rsidRDefault="00B25E67" w:rsidP="00706A36">
            <w:pPr>
              <w:jc w:val="center"/>
              <w:rPr>
                <w:szCs w:val="24"/>
                <w:lang w:val="es-ES_tradnl"/>
              </w:rPr>
            </w:pPr>
            <w:r>
              <w:rPr>
                <w:szCs w:val="24"/>
                <w:lang w:val="es-ES_tradnl"/>
              </w:rPr>
              <w:t>1.5.2.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5E67" w:rsidRDefault="00B25E67" w:rsidP="00B25E6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Depilación de cejas y rizado de pestañas</w:t>
            </w:r>
          </w:p>
        </w:tc>
      </w:tr>
    </w:tbl>
    <w:p w:rsidR="00155CCC" w:rsidRDefault="00155CCC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2742D" w:rsidRDefault="00B2742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67B2C" w:rsidRDefault="00B67B2C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E4483A" w:rsidRDefault="00E4483A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:rsidR="00E4483A" w:rsidRDefault="00E4483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E4483A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162E76" w:rsidP="00162E76">
            <w:pPr>
              <w:ind w:right="32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vAlign w:val="center"/>
          </w:tcPr>
          <w:p w:rsidR="00E4483A" w:rsidRDefault="00E4483A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90</w:t>
            </w:r>
            <w:r w:rsidR="00BD671C">
              <w:rPr>
                <w:sz w:val="28"/>
                <w:lang w:val="es-ES_tradnl"/>
              </w:rPr>
              <w:t xml:space="preserve"> %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162E76" w:rsidP="00162E76">
            <w:pPr>
              <w:ind w:right="32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BD671C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80 %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4483A" w:rsidRDefault="00E4483A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E4483A" w:rsidRDefault="00162E76" w:rsidP="00162E76">
            <w:pPr>
              <w:ind w:right="32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  <w:p w:rsidR="00E4483A" w:rsidRDefault="00E4483A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Default="00E4483A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  <w:r w:rsidR="00BD671C">
              <w:rPr>
                <w:sz w:val="28"/>
                <w:lang w:val="es-ES_tradnl"/>
              </w:rPr>
              <w:t xml:space="preserve"> %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  <w:r>
              <w:rPr>
                <w:lang w:val="es-ES_tradnl"/>
              </w:rPr>
              <w:t>Es necesario cubrirse totalmente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E4483A" w:rsidRDefault="00E4483A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No. Horas</w:t>
            </w:r>
          </w:p>
        </w:tc>
        <w:tc>
          <w:tcPr>
            <w:tcW w:w="2976" w:type="dxa"/>
            <w:vAlign w:val="center"/>
          </w:tcPr>
          <w:p w:rsidR="00E4483A" w:rsidRDefault="00E4483A">
            <w:pPr>
              <w:pStyle w:val="Ttulo5"/>
            </w:pPr>
          </w:p>
          <w:p w:rsidR="00E4483A" w:rsidRDefault="00E4483A">
            <w:pPr>
              <w:pStyle w:val="Ttulo5"/>
            </w:pPr>
            <w:r>
              <w:t>MÍNIMO REQUERIDO</w:t>
            </w:r>
          </w:p>
          <w:p w:rsidR="00E4483A" w:rsidRDefault="00E4483A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4483A" w:rsidRDefault="00E4483A">
            <w:pPr>
              <w:pStyle w:val="Ttulo5"/>
            </w:pPr>
            <w:r>
              <w:t>OBSERVACIONES</w:t>
            </w:r>
          </w:p>
        </w:tc>
      </w:tr>
      <w:tr w:rsidR="00E4483A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E4483A" w:rsidRDefault="00E4483A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E4483A" w:rsidRDefault="00E4483A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E4483A" w:rsidRDefault="0097173D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8</w:t>
            </w:r>
          </w:p>
          <w:p w:rsidR="00E4483A" w:rsidRDefault="00E4483A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E4483A" w:rsidRPr="00F84ADB" w:rsidRDefault="0097173D">
            <w:pPr>
              <w:ind w:right="71"/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:rsidR="00E4483A" w:rsidRDefault="00E4483A">
            <w:pPr>
              <w:rPr>
                <w:lang w:val="es-ES_tradnl"/>
              </w:rPr>
            </w:pPr>
          </w:p>
        </w:tc>
      </w:tr>
    </w:tbl>
    <w:p w:rsidR="00E4483A" w:rsidRDefault="00E4483A">
      <w:pPr>
        <w:rPr>
          <w:lang w:val="es-ES_tradnl"/>
        </w:rPr>
      </w:pPr>
    </w:p>
    <w:p w:rsidR="00763BD8" w:rsidRDefault="00763BD8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B25E67" w:rsidRDefault="00B25E67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07464A" w:rsidRDefault="0007464A" w:rsidP="00763BD8">
      <w:pPr>
        <w:jc w:val="both"/>
        <w:rPr>
          <w:rFonts w:ascii="Arial Rounded MT Bold" w:hAnsi="Arial Rounded MT Bold"/>
          <w:spacing w:val="80"/>
          <w:sz w:val="36"/>
          <w:lang w:val="es-ES_tradnl"/>
        </w:rPr>
      </w:pPr>
    </w:p>
    <w:p w:rsidR="00763BD8" w:rsidRPr="0007464A" w:rsidRDefault="00763BD8" w:rsidP="00435247">
      <w:pPr>
        <w:ind w:left="142" w:hanging="142"/>
        <w:jc w:val="center"/>
        <w:rPr>
          <w:rFonts w:ascii="Arial Rounded MT Bold" w:hAnsi="Arial Rounded MT Bold"/>
          <w:spacing w:val="80"/>
          <w:sz w:val="32"/>
          <w:szCs w:val="32"/>
          <w:lang w:val="es-ES_tradnl"/>
        </w:rPr>
      </w:pPr>
      <w:r w:rsidRPr="0007464A">
        <w:rPr>
          <w:rFonts w:ascii="Arial Rounded MT Bold" w:hAnsi="Arial Rounded MT Bold"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5"/>
        <w:gridCol w:w="10902"/>
      </w:tblGrid>
      <w:tr w:rsidR="00763BD8">
        <w:tc>
          <w:tcPr>
            <w:tcW w:w="341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63BD8" w:rsidRDefault="00763BD8" w:rsidP="00DC1AB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0902" w:type="dxa"/>
            <w:tcBorders>
              <w:bottom w:val="single" w:sz="4" w:space="0" w:color="auto"/>
            </w:tcBorders>
            <w:vAlign w:val="center"/>
          </w:tcPr>
          <w:p w:rsidR="00763BD8" w:rsidRPr="00FD7869" w:rsidRDefault="001F3083" w:rsidP="003C2547">
            <w:pPr>
              <w:rPr>
                <w:b/>
                <w:sz w:val="26"/>
                <w:szCs w:val="26"/>
              </w:rPr>
            </w:pPr>
            <w:r w:rsidRPr="00FD7869">
              <w:rPr>
                <w:sz w:val="26"/>
                <w:szCs w:val="26"/>
              </w:rPr>
              <w:t>1.</w:t>
            </w:r>
            <w:r w:rsidR="003C2547">
              <w:rPr>
                <w:b/>
                <w:sz w:val="26"/>
                <w:szCs w:val="26"/>
              </w:rPr>
              <w:t>AUTOMAQUILLAJE</w:t>
            </w:r>
          </w:p>
        </w:tc>
      </w:tr>
      <w:tr w:rsidR="00763BD8">
        <w:tc>
          <w:tcPr>
            <w:tcW w:w="3415" w:type="dxa"/>
            <w:tcBorders>
              <w:left w:val="nil"/>
              <w:bottom w:val="single" w:sz="4" w:space="0" w:color="auto"/>
            </w:tcBorders>
            <w:vAlign w:val="center"/>
          </w:tcPr>
          <w:p w:rsidR="00763BD8" w:rsidRDefault="00763BD8" w:rsidP="00DC1AB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02" w:type="dxa"/>
            <w:tcBorders>
              <w:bottom w:val="single" w:sz="4" w:space="0" w:color="auto"/>
              <w:right w:val="nil"/>
            </w:tcBorders>
            <w:vAlign w:val="center"/>
          </w:tcPr>
          <w:p w:rsidR="00763BD8" w:rsidRDefault="00763BD8" w:rsidP="00DC1AB4">
            <w:pPr>
              <w:rPr>
                <w:b/>
                <w:sz w:val="6"/>
                <w:lang w:val="es-ES_tradnl"/>
              </w:rPr>
            </w:pPr>
          </w:p>
        </w:tc>
      </w:tr>
      <w:tr w:rsidR="00DF75CA">
        <w:tc>
          <w:tcPr>
            <w:tcW w:w="341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F75CA" w:rsidRDefault="00DF75CA" w:rsidP="00DC1AB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02" w:type="dxa"/>
            <w:tcBorders>
              <w:bottom w:val="single" w:sz="4" w:space="0" w:color="auto"/>
            </w:tcBorders>
            <w:vAlign w:val="center"/>
          </w:tcPr>
          <w:p w:rsidR="00DF75CA" w:rsidRPr="00CC2E59" w:rsidRDefault="00F776F1" w:rsidP="00E42680">
            <w:pPr>
              <w:ind w:right="-83"/>
              <w:rPr>
                <w:sz w:val="20"/>
              </w:rPr>
            </w:pPr>
            <w:r w:rsidRPr="00F776F1">
              <w:rPr>
                <w:sz w:val="20"/>
              </w:rPr>
              <w:t xml:space="preserve">Al  finalizar  el  curso,  el  participante  será capaz de maquillarse por </w:t>
            </w:r>
            <w:proofErr w:type="spellStart"/>
            <w:r w:rsidRPr="00F776F1">
              <w:rPr>
                <w:sz w:val="20"/>
              </w:rPr>
              <w:t>si</w:t>
            </w:r>
            <w:proofErr w:type="spellEnd"/>
            <w:r w:rsidRPr="00F776F1">
              <w:rPr>
                <w:sz w:val="20"/>
              </w:rPr>
              <w:t xml:space="preserve"> misma de manera  sencilla, elegante y de calidad,  a  partir  de  identificar  las  características  de  su  rostro,  aplicar correctores, maquillaje; utilizar productos de belleza correspondientes y de acuerdo a las disposiciones de seguridad e higiene.</w:t>
            </w:r>
          </w:p>
        </w:tc>
      </w:tr>
    </w:tbl>
    <w:p w:rsidR="00763BD8" w:rsidRPr="00763BD8" w:rsidRDefault="00763BD8" w:rsidP="00763BD8">
      <w:pPr>
        <w:jc w:val="both"/>
        <w:rPr>
          <w:rFonts w:ascii="Arial Rounded MT Bold" w:hAnsi="Arial Rounded MT Bold"/>
          <w:spacing w:val="80"/>
          <w:sz w:val="16"/>
          <w:szCs w:val="16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2551"/>
        <w:gridCol w:w="3544"/>
        <w:gridCol w:w="1701"/>
      </w:tblGrid>
      <w:tr w:rsidR="00E4483A" w:rsidTr="00342B47">
        <w:trPr>
          <w:cantSplit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DESARROLLO TEMÁTICO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E4483A" w:rsidRDefault="00E4483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DE4A04" w:rsidRPr="00763BD8" w:rsidTr="00342B47">
        <w:trPr>
          <w:cantSplit/>
          <w:trHeight w:val="7639"/>
          <w:jc w:val="center"/>
        </w:trPr>
        <w:tc>
          <w:tcPr>
            <w:tcW w:w="3261" w:type="dxa"/>
            <w:tcBorders>
              <w:top w:val="single" w:sz="4" w:space="0" w:color="auto"/>
            </w:tcBorders>
          </w:tcPr>
          <w:p w:rsidR="00DE4A04" w:rsidRDefault="00DE4A04" w:rsidP="007366CB">
            <w:pPr>
              <w:ind w:right="-566"/>
              <w:rPr>
                <w:rFonts w:cs="Arial"/>
                <w:b/>
                <w:sz w:val="16"/>
                <w:szCs w:val="16"/>
              </w:rPr>
            </w:pPr>
          </w:p>
          <w:p w:rsidR="007366CB" w:rsidRDefault="007366CB" w:rsidP="00342B47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b/>
                <w:sz w:val="18"/>
              </w:rPr>
            </w:pPr>
            <w:r w:rsidRPr="00342B47">
              <w:rPr>
                <w:rFonts w:cs="Arial"/>
                <w:b/>
                <w:sz w:val="18"/>
              </w:rPr>
              <w:t>AUTOMAQUILLAJE.</w:t>
            </w:r>
          </w:p>
          <w:p w:rsidR="00A90B3F" w:rsidRPr="00342B47" w:rsidRDefault="00A90B3F" w:rsidP="00A90B3F">
            <w:pPr>
              <w:widowControl w:val="0"/>
              <w:autoSpaceDE w:val="0"/>
              <w:autoSpaceDN w:val="0"/>
              <w:adjustRightInd w:val="0"/>
              <w:spacing w:line="230" w:lineRule="exact"/>
              <w:ind w:left="360" w:right="577"/>
              <w:rPr>
                <w:rFonts w:cs="Arial"/>
                <w:b/>
                <w:sz w:val="18"/>
              </w:rPr>
            </w:pPr>
          </w:p>
          <w:p w:rsidR="00342B47" w:rsidRPr="00342B47" w:rsidRDefault="00342B47" w:rsidP="00342B47">
            <w:pPr>
              <w:widowControl w:val="0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22"/>
              </w:rPr>
            </w:pPr>
            <w:r w:rsidRPr="00342B47">
              <w:rPr>
                <w:rFonts w:cs="Arial"/>
                <w:b/>
                <w:bCs/>
                <w:i/>
                <w:iCs/>
                <w:sz w:val="20"/>
                <w:szCs w:val="24"/>
              </w:rPr>
              <w:t>Deter</w:t>
            </w:r>
            <w:r w:rsidRPr="00342B47">
              <w:rPr>
                <w:rFonts w:cs="Arial"/>
                <w:b/>
                <w:bCs/>
                <w:i/>
                <w:iCs/>
                <w:spacing w:val="-2"/>
                <w:sz w:val="20"/>
                <w:szCs w:val="24"/>
              </w:rPr>
              <w:t>m</w:t>
            </w:r>
            <w:r w:rsidRPr="00342B47">
              <w:rPr>
                <w:rFonts w:cs="Arial"/>
                <w:b/>
                <w:bCs/>
                <w:i/>
                <w:iCs/>
                <w:sz w:val="20"/>
                <w:szCs w:val="24"/>
              </w:rPr>
              <w:t xml:space="preserve">inar </w:t>
            </w:r>
            <w:proofErr w:type="spellStart"/>
            <w:r w:rsidRPr="00342B47">
              <w:rPr>
                <w:rFonts w:cs="Arial"/>
                <w:b/>
                <w:bCs/>
                <w:i/>
                <w:iCs/>
                <w:sz w:val="20"/>
                <w:szCs w:val="24"/>
              </w:rPr>
              <w:t>lascara</w:t>
            </w:r>
            <w:r w:rsidRPr="00342B47">
              <w:rPr>
                <w:rFonts w:cs="Arial"/>
                <w:b/>
                <w:bCs/>
                <w:i/>
                <w:iCs/>
                <w:spacing w:val="-1"/>
                <w:sz w:val="20"/>
                <w:szCs w:val="24"/>
              </w:rPr>
              <w:t>c</w:t>
            </w:r>
            <w:r w:rsidRPr="00342B47">
              <w:rPr>
                <w:rFonts w:cs="Arial"/>
                <w:b/>
                <w:bCs/>
                <w:i/>
                <w:iCs/>
                <w:sz w:val="20"/>
                <w:szCs w:val="24"/>
              </w:rPr>
              <w:t>terí</w:t>
            </w:r>
            <w:r w:rsidRPr="00342B47">
              <w:rPr>
                <w:rFonts w:cs="Arial"/>
                <w:b/>
                <w:bCs/>
                <w:i/>
                <w:iCs/>
                <w:spacing w:val="-1"/>
                <w:sz w:val="20"/>
                <w:szCs w:val="24"/>
              </w:rPr>
              <w:t>s</w:t>
            </w:r>
            <w:r w:rsidRPr="00342B47">
              <w:rPr>
                <w:rFonts w:cs="Arial"/>
                <w:b/>
                <w:bCs/>
                <w:i/>
                <w:iCs/>
                <w:sz w:val="20"/>
                <w:szCs w:val="24"/>
              </w:rPr>
              <w:t>ti</w:t>
            </w:r>
            <w:r w:rsidRPr="00342B47">
              <w:rPr>
                <w:rFonts w:cs="Arial"/>
                <w:b/>
                <w:bCs/>
                <w:i/>
                <w:iCs/>
                <w:spacing w:val="-1"/>
                <w:sz w:val="20"/>
                <w:szCs w:val="24"/>
              </w:rPr>
              <w:t>c</w:t>
            </w:r>
            <w:r w:rsidRPr="00342B47">
              <w:rPr>
                <w:rFonts w:cs="Arial"/>
                <w:b/>
                <w:bCs/>
                <w:i/>
                <w:iCs/>
                <w:sz w:val="20"/>
                <w:szCs w:val="24"/>
              </w:rPr>
              <w:t>as</w:t>
            </w:r>
            <w:proofErr w:type="spellEnd"/>
            <w:r w:rsidRPr="00342B47">
              <w:rPr>
                <w:rFonts w:cs="Arial"/>
                <w:b/>
                <w:bCs/>
                <w:i/>
                <w:iCs/>
                <w:sz w:val="20"/>
                <w:szCs w:val="24"/>
              </w:rPr>
              <w:t xml:space="preserve"> del rostro.</w:t>
            </w:r>
          </w:p>
          <w:p w:rsidR="00342B47" w:rsidRPr="00342B47" w:rsidRDefault="00342B47" w:rsidP="00342B47">
            <w:pPr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8"/>
              </w:rPr>
            </w:pPr>
            <w:r w:rsidRPr="00342B47">
              <w:rPr>
                <w:rFonts w:cs="Arial"/>
                <w:sz w:val="16"/>
                <w:szCs w:val="24"/>
              </w:rPr>
              <w:t>Zon</w:t>
            </w:r>
            <w:r w:rsidRPr="00342B47">
              <w:rPr>
                <w:rFonts w:cs="Arial"/>
                <w:spacing w:val="-1"/>
                <w:sz w:val="16"/>
                <w:szCs w:val="24"/>
              </w:rPr>
              <w:t>a</w:t>
            </w:r>
            <w:r w:rsidRPr="00342B47">
              <w:rPr>
                <w:rFonts w:cs="Arial"/>
                <w:sz w:val="16"/>
                <w:szCs w:val="24"/>
              </w:rPr>
              <w:t xml:space="preserve">s </w:t>
            </w:r>
            <w:r w:rsidRPr="00342B47">
              <w:rPr>
                <w:rFonts w:cs="Arial"/>
                <w:spacing w:val="-1"/>
                <w:sz w:val="16"/>
                <w:szCs w:val="24"/>
              </w:rPr>
              <w:t>d</w:t>
            </w:r>
            <w:r w:rsidRPr="00342B47">
              <w:rPr>
                <w:rFonts w:cs="Arial"/>
                <w:sz w:val="16"/>
                <w:szCs w:val="24"/>
              </w:rPr>
              <w:t>el ros</w:t>
            </w:r>
            <w:r w:rsidRPr="00342B47">
              <w:rPr>
                <w:rFonts w:cs="Arial"/>
                <w:spacing w:val="-2"/>
                <w:sz w:val="16"/>
                <w:szCs w:val="24"/>
              </w:rPr>
              <w:t>t</w:t>
            </w:r>
            <w:r w:rsidRPr="00342B47">
              <w:rPr>
                <w:rFonts w:cs="Arial"/>
                <w:sz w:val="16"/>
                <w:szCs w:val="24"/>
              </w:rPr>
              <w:t>ro</w:t>
            </w:r>
          </w:p>
          <w:p w:rsidR="00342B47" w:rsidRPr="00A90B3F" w:rsidRDefault="00342B47" w:rsidP="00342B47">
            <w:pPr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4"/>
              </w:rPr>
            </w:pPr>
            <w:r w:rsidRPr="00342B47">
              <w:rPr>
                <w:rFonts w:cs="Arial"/>
                <w:sz w:val="16"/>
                <w:szCs w:val="24"/>
              </w:rPr>
              <w:t xml:space="preserve">Tipo </w:t>
            </w:r>
            <w:proofErr w:type="spellStart"/>
            <w:r w:rsidRPr="00342B47">
              <w:rPr>
                <w:rFonts w:cs="Arial"/>
                <w:sz w:val="16"/>
                <w:szCs w:val="24"/>
              </w:rPr>
              <w:t>depiel</w:t>
            </w:r>
            <w:proofErr w:type="spellEnd"/>
            <w:r w:rsidRPr="00342B47">
              <w:rPr>
                <w:rFonts w:cs="Arial"/>
                <w:sz w:val="16"/>
                <w:szCs w:val="24"/>
              </w:rPr>
              <w:t>.</w:t>
            </w:r>
          </w:p>
          <w:p w:rsidR="00A90B3F" w:rsidRPr="00342B47" w:rsidRDefault="00A90B3F" w:rsidP="00A90B3F">
            <w:pPr>
              <w:widowControl w:val="0"/>
              <w:autoSpaceDE w:val="0"/>
              <w:autoSpaceDN w:val="0"/>
              <w:adjustRightInd w:val="0"/>
              <w:spacing w:line="230" w:lineRule="exact"/>
              <w:ind w:left="1224" w:right="577"/>
              <w:rPr>
                <w:rFonts w:cs="Arial"/>
                <w:sz w:val="14"/>
              </w:rPr>
            </w:pPr>
          </w:p>
          <w:p w:rsidR="00342B47" w:rsidRPr="00342B47" w:rsidRDefault="00342B47" w:rsidP="00342B47">
            <w:pPr>
              <w:widowControl w:val="0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8"/>
              </w:rPr>
            </w:pPr>
            <w:r w:rsidRPr="00342B47">
              <w:rPr>
                <w:rFonts w:cs="Arial"/>
                <w:b/>
                <w:i/>
                <w:sz w:val="20"/>
                <w:szCs w:val="24"/>
              </w:rPr>
              <w:t>Tipos de rostros</w:t>
            </w:r>
          </w:p>
          <w:p w:rsidR="00342B47" w:rsidRPr="00342B47" w:rsidRDefault="00342B47" w:rsidP="00342B47">
            <w:pPr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8"/>
              </w:rPr>
            </w:pPr>
            <w:r w:rsidRPr="00342B47">
              <w:rPr>
                <w:rFonts w:cs="Arial"/>
                <w:sz w:val="16"/>
                <w:szCs w:val="24"/>
              </w:rPr>
              <w:t>Rasgos del rostro</w:t>
            </w:r>
            <w:r>
              <w:rPr>
                <w:rFonts w:cs="Arial"/>
                <w:sz w:val="16"/>
                <w:szCs w:val="24"/>
              </w:rPr>
              <w:t>.</w:t>
            </w:r>
          </w:p>
          <w:p w:rsidR="00342B47" w:rsidRPr="00A90B3F" w:rsidRDefault="00342B47" w:rsidP="00342B47">
            <w:pPr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8"/>
              </w:rPr>
            </w:pPr>
            <w:r w:rsidRPr="00342B47">
              <w:rPr>
                <w:rFonts w:cs="Arial"/>
                <w:sz w:val="16"/>
                <w:szCs w:val="24"/>
              </w:rPr>
              <w:t>Formas de rostros</w:t>
            </w:r>
            <w:r>
              <w:rPr>
                <w:rFonts w:cs="Arial"/>
                <w:sz w:val="16"/>
                <w:szCs w:val="24"/>
              </w:rPr>
              <w:t>.</w:t>
            </w:r>
          </w:p>
          <w:p w:rsidR="00A90B3F" w:rsidRPr="00342B47" w:rsidRDefault="00A90B3F" w:rsidP="00A90B3F">
            <w:pPr>
              <w:widowControl w:val="0"/>
              <w:autoSpaceDE w:val="0"/>
              <w:autoSpaceDN w:val="0"/>
              <w:adjustRightInd w:val="0"/>
              <w:spacing w:line="230" w:lineRule="exact"/>
              <w:ind w:left="1224" w:right="577"/>
              <w:rPr>
                <w:rFonts w:cs="Arial"/>
                <w:sz w:val="18"/>
              </w:rPr>
            </w:pPr>
          </w:p>
          <w:p w:rsidR="00342B47" w:rsidRPr="00342B47" w:rsidRDefault="00342B47" w:rsidP="00342B47">
            <w:pPr>
              <w:widowControl w:val="0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8"/>
              </w:rPr>
            </w:pPr>
            <w:r w:rsidRPr="00342B47">
              <w:rPr>
                <w:rFonts w:cs="Arial"/>
                <w:b/>
                <w:bCs/>
                <w:i/>
                <w:iCs/>
                <w:spacing w:val="-1"/>
                <w:sz w:val="20"/>
                <w:szCs w:val="24"/>
              </w:rPr>
              <w:t>Cuidado diario de la piel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  <w:szCs w:val="24"/>
              </w:rPr>
              <w:t>.</w:t>
            </w:r>
          </w:p>
          <w:p w:rsidR="00342B47" w:rsidRPr="00342B47" w:rsidRDefault="00342B47" w:rsidP="00342B47">
            <w:pPr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6"/>
              </w:rPr>
            </w:pPr>
            <w:r w:rsidRPr="00342B47">
              <w:rPr>
                <w:rFonts w:cs="Arial"/>
                <w:sz w:val="16"/>
                <w:szCs w:val="24"/>
              </w:rPr>
              <w:t>Limpieza del rostro.</w:t>
            </w:r>
          </w:p>
          <w:p w:rsidR="00342B47" w:rsidRPr="00342B47" w:rsidRDefault="00342B47" w:rsidP="00342B47">
            <w:pPr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8"/>
              </w:rPr>
            </w:pPr>
            <w:r w:rsidRPr="00342B47">
              <w:rPr>
                <w:rFonts w:cs="Arial"/>
                <w:sz w:val="16"/>
                <w:szCs w:val="24"/>
              </w:rPr>
              <w:t>Función de la base</w:t>
            </w:r>
            <w:r>
              <w:rPr>
                <w:rFonts w:cs="Arial"/>
                <w:sz w:val="16"/>
                <w:szCs w:val="24"/>
              </w:rPr>
              <w:t>.</w:t>
            </w:r>
          </w:p>
          <w:p w:rsidR="00342B47" w:rsidRPr="00A90B3F" w:rsidRDefault="00342B47" w:rsidP="00342B47">
            <w:pPr>
              <w:widowControl w:val="0"/>
              <w:numPr>
                <w:ilvl w:val="2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8"/>
              </w:rPr>
            </w:pPr>
            <w:r w:rsidRPr="00342B47">
              <w:rPr>
                <w:rFonts w:cs="Arial"/>
                <w:sz w:val="16"/>
                <w:szCs w:val="24"/>
              </w:rPr>
              <w:t>Aplicación de correctores y polvo</w:t>
            </w:r>
            <w:r>
              <w:rPr>
                <w:rFonts w:cs="Arial"/>
                <w:sz w:val="16"/>
                <w:szCs w:val="24"/>
              </w:rPr>
              <w:t>.</w:t>
            </w:r>
          </w:p>
          <w:p w:rsidR="00A90B3F" w:rsidRPr="00342B47" w:rsidRDefault="00A90B3F" w:rsidP="00A90B3F">
            <w:pPr>
              <w:widowControl w:val="0"/>
              <w:autoSpaceDE w:val="0"/>
              <w:autoSpaceDN w:val="0"/>
              <w:adjustRightInd w:val="0"/>
              <w:spacing w:line="230" w:lineRule="exact"/>
              <w:ind w:left="1224" w:right="577"/>
              <w:rPr>
                <w:rFonts w:cs="Arial"/>
                <w:sz w:val="18"/>
              </w:rPr>
            </w:pPr>
          </w:p>
          <w:p w:rsidR="00342B47" w:rsidRPr="00342B47" w:rsidRDefault="00342B47" w:rsidP="00342B47">
            <w:pPr>
              <w:widowControl w:val="0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line="230" w:lineRule="exact"/>
              <w:ind w:right="577"/>
              <w:rPr>
                <w:rFonts w:cs="Arial"/>
                <w:sz w:val="18"/>
              </w:rPr>
            </w:pPr>
            <w:r w:rsidRPr="00342B47">
              <w:rPr>
                <w:rFonts w:cs="Arial"/>
                <w:b/>
                <w:i/>
                <w:sz w:val="18"/>
              </w:rPr>
              <w:t>Cuidado de los labios</w:t>
            </w:r>
            <w:r>
              <w:rPr>
                <w:rFonts w:cs="Arial"/>
                <w:b/>
                <w:i/>
                <w:sz w:val="18"/>
              </w:rPr>
              <w:t>.</w:t>
            </w:r>
          </w:p>
          <w:p w:rsidR="00342B47" w:rsidRDefault="00342B47" w:rsidP="00435048">
            <w:pPr>
              <w:widowControl w:val="0"/>
              <w:autoSpaceDE w:val="0"/>
              <w:autoSpaceDN w:val="0"/>
              <w:adjustRightInd w:val="0"/>
              <w:spacing w:line="230" w:lineRule="exact"/>
              <w:ind w:left="782" w:right="577"/>
              <w:rPr>
                <w:rFonts w:cs="Arial"/>
                <w:sz w:val="16"/>
                <w:szCs w:val="24"/>
              </w:rPr>
            </w:pPr>
            <w:r w:rsidRPr="00342B47">
              <w:rPr>
                <w:rFonts w:cs="Arial"/>
                <w:sz w:val="18"/>
              </w:rPr>
              <w:t xml:space="preserve">1.4.1 </w:t>
            </w:r>
            <w:r w:rsidRPr="00342B47">
              <w:rPr>
                <w:rFonts w:cs="Arial"/>
                <w:sz w:val="16"/>
                <w:szCs w:val="24"/>
              </w:rPr>
              <w:t>Aplicación de labial y rubor</w:t>
            </w:r>
            <w:r>
              <w:rPr>
                <w:rFonts w:cs="Arial"/>
                <w:sz w:val="16"/>
                <w:szCs w:val="24"/>
              </w:rPr>
              <w:t>.</w:t>
            </w:r>
          </w:p>
          <w:p w:rsidR="00342B47" w:rsidRDefault="00342B47" w:rsidP="00435048">
            <w:pPr>
              <w:widowControl w:val="0"/>
              <w:autoSpaceDE w:val="0"/>
              <w:autoSpaceDN w:val="0"/>
              <w:adjustRightInd w:val="0"/>
              <w:spacing w:line="230" w:lineRule="exact"/>
              <w:ind w:left="782" w:right="577"/>
              <w:rPr>
                <w:rFonts w:cs="Arial"/>
                <w:sz w:val="16"/>
                <w:szCs w:val="24"/>
              </w:rPr>
            </w:pPr>
            <w:r>
              <w:rPr>
                <w:rFonts w:cs="Arial"/>
                <w:sz w:val="16"/>
                <w:szCs w:val="24"/>
              </w:rPr>
              <w:t xml:space="preserve">1.4.2. </w:t>
            </w:r>
            <w:r w:rsidRPr="00342B47">
              <w:rPr>
                <w:rFonts w:cs="Arial"/>
                <w:sz w:val="16"/>
                <w:szCs w:val="24"/>
              </w:rPr>
              <w:t>Aplicación de texturas y colores</w:t>
            </w:r>
            <w:r>
              <w:rPr>
                <w:rFonts w:cs="Arial"/>
                <w:sz w:val="16"/>
                <w:szCs w:val="24"/>
              </w:rPr>
              <w:t>.</w:t>
            </w:r>
          </w:p>
          <w:p w:rsidR="00A90B3F" w:rsidRDefault="00A90B3F" w:rsidP="00435048">
            <w:pPr>
              <w:widowControl w:val="0"/>
              <w:autoSpaceDE w:val="0"/>
              <w:autoSpaceDN w:val="0"/>
              <w:adjustRightInd w:val="0"/>
              <w:spacing w:line="230" w:lineRule="exact"/>
              <w:ind w:left="782" w:right="577"/>
              <w:rPr>
                <w:rFonts w:cs="Arial"/>
                <w:sz w:val="16"/>
                <w:szCs w:val="24"/>
              </w:rPr>
            </w:pPr>
          </w:p>
          <w:p w:rsidR="00DF0E5E" w:rsidRPr="00DF0E5E" w:rsidRDefault="00DF0E5E" w:rsidP="00CB3BD2">
            <w:pPr>
              <w:widowControl w:val="0"/>
              <w:autoSpaceDE w:val="0"/>
              <w:autoSpaceDN w:val="0"/>
              <w:adjustRightInd w:val="0"/>
              <w:spacing w:line="230" w:lineRule="exact"/>
              <w:ind w:left="782" w:right="577"/>
              <w:rPr>
                <w:rFonts w:cs="Arial"/>
                <w:sz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Encuad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e g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r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upal: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67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Aplicación de técnica de integrac</w:t>
            </w:r>
            <w:r>
              <w:rPr>
                <w:rFonts w:cs="Arial"/>
                <w:spacing w:val="-1"/>
                <w:sz w:val="20"/>
              </w:rPr>
              <w:t>ió</w:t>
            </w:r>
            <w:r>
              <w:rPr>
                <w:rFonts w:cs="Arial"/>
                <w:sz w:val="20"/>
              </w:rPr>
              <w:t>n gru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al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Present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ióndel</w:t>
            </w:r>
            <w:proofErr w:type="spellEnd"/>
            <w:r>
              <w:rPr>
                <w:rFonts w:cs="Arial"/>
                <w:sz w:val="20"/>
              </w:rPr>
              <w:t xml:space="preserve"> c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>rso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9" w:lineRule="exact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-Mater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al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 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dáct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-F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rma de tr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bajo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139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Explicac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los objetivos y b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nefici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del c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>rso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E42680" w:rsidRDefault="00E42680" w:rsidP="00A90B3F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29" w:right="-3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Present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ióndel</w:t>
            </w:r>
            <w:proofErr w:type="spellEnd"/>
            <w:r>
              <w:rPr>
                <w:rFonts w:cs="Arial"/>
                <w:sz w:val="20"/>
              </w:rPr>
              <w:t xml:space="preserve"> mapa 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t</w:t>
            </w:r>
            <w:r>
              <w:rPr>
                <w:rFonts w:cs="Arial"/>
                <w:sz w:val="20"/>
              </w:rPr>
              <w:t xml:space="preserve">ual </w:t>
            </w:r>
            <w:proofErr w:type="spellStart"/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el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u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o</w:t>
            </w:r>
            <w:proofErr w:type="spellEnd"/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Co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te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x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tualización: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29" w:right="78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Co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rdi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ónde</w:t>
            </w:r>
            <w:proofErr w:type="spellEnd"/>
            <w:r>
              <w:rPr>
                <w:rFonts w:cs="Arial"/>
                <w:sz w:val="20"/>
              </w:rPr>
              <w:t xml:space="preserve"> visita de un </w:t>
            </w:r>
            <w:proofErr w:type="spellStart"/>
            <w:r>
              <w:rPr>
                <w:rFonts w:cs="Arial"/>
                <w:sz w:val="20"/>
              </w:rPr>
              <w:t>exp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rtopara</w:t>
            </w:r>
            <w:proofErr w:type="spellEnd"/>
            <w:r>
              <w:rPr>
                <w:rFonts w:cs="Arial"/>
                <w:sz w:val="20"/>
              </w:rPr>
              <w:t xml:space="preserve"> expon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r tipos de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6" w:lineRule="exact"/>
              <w:ind w:left="229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maquilla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>e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Co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rdi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ónde</w:t>
            </w:r>
            <w:proofErr w:type="spellEnd"/>
            <w:r>
              <w:rPr>
                <w:rFonts w:cs="Arial"/>
                <w:sz w:val="20"/>
              </w:rPr>
              <w:t xml:space="preserve"> visita a una </w:t>
            </w:r>
            <w:proofErr w:type="spellStart"/>
            <w:r>
              <w:rPr>
                <w:rFonts w:cs="Arial"/>
                <w:sz w:val="20"/>
              </w:rPr>
              <w:t>clín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ade</w:t>
            </w:r>
            <w:proofErr w:type="spellEnd"/>
            <w:r>
              <w:rPr>
                <w:rFonts w:cs="Arial"/>
                <w:sz w:val="20"/>
              </w:rPr>
              <w:t xml:space="preserve"> bell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 xml:space="preserve">za </w:t>
            </w:r>
            <w:proofErr w:type="spellStart"/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raobserv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r</w:t>
            </w:r>
            <w:proofErr w:type="spellEnd"/>
            <w:r>
              <w:rPr>
                <w:rFonts w:cs="Arial"/>
                <w:sz w:val="20"/>
              </w:rPr>
              <w:t xml:space="preserve"> la aplicaci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 xml:space="preserve">n de 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tore</w:t>
            </w:r>
            <w:r>
              <w:rPr>
                <w:rFonts w:cs="Arial"/>
                <w:sz w:val="20"/>
              </w:rPr>
              <w:t>s y maquilla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>e</w:t>
            </w:r>
          </w:p>
          <w:p w:rsidR="00A90B3F" w:rsidRDefault="00A90B3F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29" w:right="77" w:hanging="166"/>
              <w:rPr>
                <w:rFonts w:cs="Arial"/>
                <w:sz w:val="20"/>
              </w:rPr>
            </w:pPr>
          </w:p>
          <w:p w:rsidR="00A90B3F" w:rsidRDefault="00A90B3F" w:rsidP="00A90B3F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A90B3F" w:rsidRDefault="00A90B3F" w:rsidP="00A90B3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29" w:right="197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Investig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iónde</w:t>
            </w:r>
            <w:proofErr w:type="spellEnd"/>
            <w:r>
              <w:rPr>
                <w:rFonts w:cs="Arial"/>
                <w:sz w:val="20"/>
              </w:rPr>
              <w:t xml:space="preserve"> cam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o en 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 de venta de pr</w:t>
            </w:r>
            <w:r>
              <w:rPr>
                <w:rFonts w:cs="Arial"/>
                <w:spacing w:val="-1"/>
                <w:sz w:val="20"/>
              </w:rPr>
              <w:t>od</w:t>
            </w:r>
            <w:r>
              <w:rPr>
                <w:rFonts w:cs="Arial"/>
                <w:sz w:val="20"/>
              </w:rPr>
              <w:t>uct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sméti</w:t>
            </w:r>
            <w:r>
              <w:rPr>
                <w:rFonts w:cs="Arial"/>
                <w:spacing w:val="-1"/>
                <w:sz w:val="20"/>
              </w:rPr>
              <w:t>c</w:t>
            </w:r>
            <w:r>
              <w:rPr>
                <w:rFonts w:cs="Arial"/>
                <w:sz w:val="20"/>
              </w:rPr>
              <w:t xml:space="preserve">os 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ara obten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r informaci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 so</w:t>
            </w:r>
            <w:r>
              <w:rPr>
                <w:rFonts w:cs="Arial"/>
                <w:spacing w:val="-1"/>
                <w:sz w:val="20"/>
              </w:rPr>
              <w:t>b</w:t>
            </w:r>
            <w:r>
              <w:rPr>
                <w:rFonts w:cs="Arial"/>
                <w:sz w:val="20"/>
              </w:rPr>
              <w:t>re l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tip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de maquilla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 xml:space="preserve">e, 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tore</w:t>
            </w:r>
            <w:r>
              <w:rPr>
                <w:rFonts w:cs="Arial"/>
                <w:sz w:val="20"/>
              </w:rPr>
              <w:t>s y di</w:t>
            </w:r>
            <w:r>
              <w:rPr>
                <w:rFonts w:cs="Arial"/>
                <w:spacing w:val="-1"/>
                <w:sz w:val="20"/>
              </w:rPr>
              <w:t>v</w:t>
            </w:r>
            <w:r>
              <w:rPr>
                <w:rFonts w:cs="Arial"/>
                <w:sz w:val="20"/>
              </w:rPr>
              <w:t>er</w:t>
            </w:r>
            <w:r>
              <w:rPr>
                <w:rFonts w:cs="Arial"/>
                <w:spacing w:val="-1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os 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od</w:t>
            </w:r>
            <w:r>
              <w:rPr>
                <w:rFonts w:cs="Arial"/>
                <w:sz w:val="20"/>
              </w:rPr>
              <w:t>u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pacing w:val="-1"/>
                <w:sz w:val="20"/>
              </w:rPr>
              <w:t xml:space="preserve">os </w:t>
            </w:r>
            <w:r>
              <w:rPr>
                <w:rFonts w:cs="Arial"/>
                <w:sz w:val="20"/>
              </w:rPr>
              <w:t>de limpi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z</w:t>
            </w:r>
            <w:r>
              <w:rPr>
                <w:rFonts w:cs="Arial"/>
                <w:sz w:val="20"/>
              </w:rPr>
              <w:t>a facial,</w:t>
            </w:r>
          </w:p>
          <w:p w:rsidR="00A90B3F" w:rsidRDefault="00A90B3F" w:rsidP="00A90B3F">
            <w:pPr>
              <w:widowControl w:val="0"/>
              <w:autoSpaceDE w:val="0"/>
              <w:autoSpaceDN w:val="0"/>
              <w:adjustRightInd w:val="0"/>
              <w:spacing w:before="3" w:line="230" w:lineRule="exact"/>
              <w:ind w:left="229" w:right="79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, ingr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dient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 y preci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DE4A04" w:rsidRDefault="003C2547" w:rsidP="003C2547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77" w:right="-71" w:hanging="214"/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Explicación y demostración de las características del rostro, desde las zonas y tipo de piel que existen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Instalacio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s: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right="445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Aula – taller de 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7" w:hanging="169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 de ve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tas de pro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uct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6" w:lineRule="exact"/>
              <w:ind w:left="277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sméti</w:t>
            </w:r>
            <w:r>
              <w:rPr>
                <w:rFonts w:cs="Arial"/>
                <w:spacing w:val="-1"/>
                <w:sz w:val="20"/>
              </w:rPr>
              <w:t>c</w:t>
            </w:r>
            <w:r>
              <w:rPr>
                <w:rFonts w:cs="Arial"/>
                <w:sz w:val="20"/>
              </w:rPr>
              <w:t>os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108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Clínica de be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>leza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Mobiliario: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Toc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Sillón o silla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Mesa auxiliar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Espej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Equipo: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Espejo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m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no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7" w:right="-71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cipi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 xml:space="preserve">ntes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 xml:space="preserve">e </w:t>
            </w:r>
            <w:r>
              <w:rPr>
                <w:rFonts w:cs="Arial"/>
                <w:spacing w:val="1"/>
                <w:sz w:val="20"/>
              </w:rPr>
              <w:t>cr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tal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Broch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Tijer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 p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qu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ñas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7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Rizad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 de pest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ñ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Pinz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 de d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pilar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Saca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unt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>ch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ra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Batas</w:t>
            </w:r>
          </w:p>
          <w:p w:rsidR="00E42680" w:rsidRDefault="00E42680" w:rsidP="00E42680">
            <w:pPr>
              <w:widowControl w:val="0"/>
              <w:tabs>
                <w:tab w:val="left" w:pos="2411"/>
              </w:tabs>
              <w:autoSpaceDE w:val="0"/>
              <w:autoSpaceDN w:val="0"/>
              <w:adjustRightInd w:val="0"/>
              <w:spacing w:before="16" w:line="230" w:lineRule="exact"/>
              <w:ind w:left="277" w:right="-71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Banda p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 xml:space="preserve">ra 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>a ca</w:t>
            </w:r>
            <w:r>
              <w:rPr>
                <w:rFonts w:cs="Arial"/>
                <w:spacing w:val="-1"/>
                <w:sz w:val="20"/>
              </w:rPr>
              <w:t>b</w:t>
            </w:r>
            <w:r>
              <w:rPr>
                <w:rFonts w:cs="Arial"/>
                <w:sz w:val="20"/>
              </w:rPr>
              <w:t>e</w:t>
            </w:r>
            <w:r>
              <w:rPr>
                <w:rFonts w:cs="Arial"/>
                <w:spacing w:val="-1"/>
                <w:sz w:val="20"/>
              </w:rPr>
              <w:t>z</w:t>
            </w:r>
            <w:r>
              <w:rPr>
                <w:rFonts w:cs="Arial"/>
                <w:sz w:val="20"/>
              </w:rPr>
              <w:t>a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Babero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7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Separad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 de pest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ñ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Toallas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Verni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r o 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g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>a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Pincel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Lámina </w:t>
            </w:r>
            <w:r>
              <w:rPr>
                <w:rFonts w:cs="Arial"/>
                <w:spacing w:val="-1"/>
                <w:sz w:val="20"/>
              </w:rPr>
              <w:t>ac</w:t>
            </w:r>
            <w:r>
              <w:rPr>
                <w:rFonts w:cs="Arial"/>
                <w:sz w:val="20"/>
              </w:rPr>
              <w:t>rílica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Espátul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Cepillopara</w:t>
            </w:r>
            <w:proofErr w:type="spellEnd"/>
            <w:r>
              <w:rPr>
                <w:rFonts w:cs="Arial"/>
                <w:sz w:val="20"/>
              </w:rPr>
              <w:t xml:space="preserve"> cejas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Portapi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e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>es</w:t>
            </w:r>
            <w:proofErr w:type="spellEnd"/>
          </w:p>
          <w:p w:rsidR="00135747" w:rsidRPr="00A31B92" w:rsidRDefault="00E42680" w:rsidP="00E4268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Perfilad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 xml:space="preserve">r </w:t>
            </w:r>
            <w:proofErr w:type="spellStart"/>
            <w:r>
              <w:rPr>
                <w:rFonts w:cs="Arial"/>
                <w:sz w:val="20"/>
              </w:rPr>
              <w:t>deceja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54" w:line="238" w:lineRule="auto"/>
              <w:ind w:left="63" w:right="817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diagnó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s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tica: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22"/>
                <w:szCs w:val="22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9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formati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v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a: </w:t>
            </w: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Lista </w:t>
            </w:r>
            <w:proofErr w:type="spellStart"/>
            <w:r>
              <w:rPr>
                <w:rFonts w:cs="Arial"/>
                <w:sz w:val="20"/>
              </w:rPr>
              <w:t>decote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>o</w:t>
            </w:r>
            <w:proofErr w:type="spellEnd"/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22"/>
                <w:szCs w:val="22"/>
              </w:rPr>
            </w:pP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Evaluación final: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line="227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cum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ntal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ario de campo</w:t>
            </w:r>
          </w:p>
          <w:p w:rsidR="00E42680" w:rsidRDefault="00E42680" w:rsidP="00E4268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8" w:hanging="21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observ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</w:t>
            </w:r>
          </w:p>
          <w:p w:rsidR="00DE4A04" w:rsidRDefault="00E42680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Lista </w:t>
            </w:r>
            <w:proofErr w:type="spellStart"/>
            <w:r>
              <w:rPr>
                <w:rFonts w:cs="Arial"/>
                <w:sz w:val="20"/>
              </w:rPr>
              <w:t>decote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>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E4A04" w:rsidRDefault="00DE4A04" w:rsidP="00162E76">
            <w:pPr>
              <w:jc w:val="center"/>
            </w:pPr>
          </w:p>
          <w:p w:rsidR="00DE4A04" w:rsidRDefault="00DE4A04" w:rsidP="00B67B2C"/>
          <w:p w:rsidR="00DE4A04" w:rsidRDefault="00E519FB" w:rsidP="00B67B2C">
            <w:r>
              <w:t>1</w:t>
            </w:r>
            <w:r w:rsidR="00FD7869">
              <w:t>0</w:t>
            </w:r>
            <w:r w:rsidR="00DE4A04">
              <w:t>hrs</w:t>
            </w:r>
          </w:p>
          <w:p w:rsidR="00DE4A04" w:rsidRDefault="00DE4A04" w:rsidP="00B67B2C"/>
          <w:p w:rsidR="00DE4A04" w:rsidRDefault="00DE4A04" w:rsidP="00B67B2C"/>
          <w:p w:rsidR="00DE4A04" w:rsidRPr="00763BD8" w:rsidRDefault="00DE4A04" w:rsidP="00B67B2C"/>
        </w:tc>
      </w:tr>
    </w:tbl>
    <w:p w:rsidR="00E4483A" w:rsidRDefault="00E4483A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  <w:r>
        <w:rPr>
          <w:rFonts w:ascii="Arial Rounded MT Bold" w:hAnsi="Arial Rounded MT Bold"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049"/>
        <w:gridCol w:w="211"/>
        <w:gridCol w:w="3049"/>
        <w:gridCol w:w="2694"/>
        <w:gridCol w:w="3401"/>
        <w:gridCol w:w="1701"/>
        <w:gridCol w:w="212"/>
      </w:tblGrid>
      <w:tr w:rsidR="003C2547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547" w:rsidRDefault="003C254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3C2547" w:rsidRPr="00FD7869" w:rsidRDefault="003C2547" w:rsidP="00306F6D">
            <w:pPr>
              <w:rPr>
                <w:b/>
                <w:sz w:val="26"/>
                <w:szCs w:val="26"/>
              </w:rPr>
            </w:pPr>
            <w:r w:rsidRPr="00FD7869">
              <w:rPr>
                <w:sz w:val="26"/>
                <w:szCs w:val="26"/>
              </w:rPr>
              <w:t>1.</w:t>
            </w:r>
            <w:r>
              <w:rPr>
                <w:b/>
                <w:sz w:val="26"/>
                <w:szCs w:val="26"/>
              </w:rPr>
              <w:t xml:space="preserve">AUTOMAQUILLAJE </w:t>
            </w:r>
          </w:p>
        </w:tc>
      </w:tr>
      <w:tr w:rsidR="00E42680">
        <w:trPr>
          <w:gridBefore w:val="1"/>
          <w:wBefore w:w="212" w:type="dxa"/>
        </w:trPr>
        <w:tc>
          <w:tcPr>
            <w:tcW w:w="326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E42680" w:rsidRDefault="00E42680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E42680" w:rsidRDefault="00E42680" w:rsidP="00C653E6">
            <w:pPr>
              <w:rPr>
                <w:b/>
                <w:sz w:val="6"/>
                <w:lang w:val="es-ES_tradnl"/>
              </w:rPr>
            </w:pPr>
          </w:p>
        </w:tc>
      </w:tr>
      <w:tr w:rsidR="003C2547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547" w:rsidRDefault="003C254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3C2547" w:rsidRPr="00CC2E59" w:rsidRDefault="003C2547" w:rsidP="00306F6D">
            <w:pPr>
              <w:ind w:right="-83"/>
              <w:rPr>
                <w:sz w:val="20"/>
              </w:rPr>
            </w:pPr>
            <w:r w:rsidRPr="00F776F1">
              <w:rPr>
                <w:sz w:val="20"/>
              </w:rPr>
              <w:t xml:space="preserve">Al  finalizar  el  curso,  el  participante  será capaz de maquillarse por </w:t>
            </w:r>
            <w:proofErr w:type="spellStart"/>
            <w:r w:rsidRPr="00F776F1">
              <w:rPr>
                <w:sz w:val="20"/>
              </w:rPr>
              <w:t>si</w:t>
            </w:r>
            <w:proofErr w:type="spellEnd"/>
            <w:r w:rsidRPr="00F776F1">
              <w:rPr>
                <w:sz w:val="20"/>
              </w:rPr>
              <w:t xml:space="preserve"> misma de manera  sencilla, elegante y de calidad,  a  partir  de  identificar  las  características  de  su  rostro,  aplicar correctores, maquillaje; utilizar productos de belleza correspondientes y de acuerdo a las disposiciones de seguridad e higiene.</w:t>
            </w:r>
          </w:p>
        </w:tc>
      </w:tr>
      <w:tr w:rsidR="003C2547">
        <w:trPr>
          <w:gridBefore w:val="1"/>
          <w:wBefore w:w="212" w:type="dxa"/>
          <w:trHeight w:val="79"/>
        </w:trPr>
        <w:tc>
          <w:tcPr>
            <w:tcW w:w="3260" w:type="dxa"/>
            <w:gridSpan w:val="2"/>
            <w:tcBorders>
              <w:left w:val="nil"/>
              <w:bottom w:val="nil"/>
            </w:tcBorders>
          </w:tcPr>
          <w:p w:rsidR="003C2547" w:rsidRDefault="003C2547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nil"/>
              <w:right w:val="nil"/>
            </w:tcBorders>
          </w:tcPr>
          <w:p w:rsidR="003C2547" w:rsidRDefault="003C2547">
            <w:pPr>
              <w:rPr>
                <w:b/>
                <w:sz w:val="10"/>
                <w:lang w:val="es-ES_tradnl"/>
              </w:rPr>
            </w:pPr>
          </w:p>
        </w:tc>
      </w:tr>
      <w:tr w:rsidR="003C2547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2547" w:rsidRDefault="003C2547">
            <w:pPr>
              <w:pStyle w:val="Ttulo4"/>
            </w:pPr>
            <w:r>
              <w:t>DESARROLLO TEMÁTICO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2547" w:rsidRDefault="003C2547">
            <w:pPr>
              <w:pStyle w:val="Ttulo4"/>
            </w:pPr>
            <w:r>
              <w:t>ESTRATEGIA DIDÁCTICA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2547" w:rsidRDefault="003C254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2547" w:rsidRDefault="003C254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C2547" w:rsidRDefault="003C254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C2547">
        <w:tblPrEx>
          <w:jc w:val="center"/>
        </w:tblPrEx>
        <w:trPr>
          <w:gridAfter w:val="1"/>
          <w:wAfter w:w="212" w:type="dxa"/>
          <w:cantSplit/>
          <w:trHeight w:val="7356"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</w:tcBorders>
          </w:tcPr>
          <w:p w:rsidR="003C2547" w:rsidRDefault="003C2547" w:rsidP="00A90B3F">
            <w:pPr>
              <w:widowControl w:val="0"/>
              <w:autoSpaceDE w:val="0"/>
              <w:autoSpaceDN w:val="0"/>
              <w:adjustRightInd w:val="0"/>
              <w:spacing w:line="230" w:lineRule="exact"/>
              <w:ind w:left="356" w:right="577"/>
              <w:rPr>
                <w:rFonts w:cs="Arial"/>
                <w:b/>
                <w:sz w:val="18"/>
                <w:szCs w:val="24"/>
              </w:rPr>
            </w:pPr>
          </w:p>
          <w:p w:rsidR="003C2547" w:rsidRDefault="003C2547" w:rsidP="00A90B3F">
            <w:pPr>
              <w:widowControl w:val="0"/>
              <w:autoSpaceDE w:val="0"/>
              <w:autoSpaceDN w:val="0"/>
              <w:adjustRightInd w:val="0"/>
              <w:spacing w:line="230" w:lineRule="exact"/>
              <w:ind w:left="356" w:right="577"/>
              <w:rPr>
                <w:rFonts w:cs="Arial"/>
                <w:b/>
                <w:i/>
                <w:sz w:val="18"/>
                <w:szCs w:val="24"/>
              </w:rPr>
            </w:pPr>
            <w:r w:rsidRPr="00435048">
              <w:rPr>
                <w:rFonts w:cs="Arial"/>
                <w:b/>
                <w:sz w:val="18"/>
                <w:szCs w:val="24"/>
              </w:rPr>
              <w:t xml:space="preserve">1.5. </w:t>
            </w:r>
            <w:r w:rsidRPr="00DF0E5E">
              <w:rPr>
                <w:rFonts w:cs="Arial"/>
                <w:b/>
                <w:i/>
                <w:sz w:val="18"/>
                <w:szCs w:val="24"/>
              </w:rPr>
              <w:t>Cuidado de ojos  cejas y pestañas</w:t>
            </w:r>
          </w:p>
          <w:p w:rsidR="003C2547" w:rsidRDefault="003C2547" w:rsidP="00A90B3F">
            <w:pPr>
              <w:widowControl w:val="0"/>
              <w:autoSpaceDE w:val="0"/>
              <w:autoSpaceDN w:val="0"/>
              <w:adjustRightInd w:val="0"/>
              <w:spacing w:line="230" w:lineRule="exact"/>
              <w:ind w:left="782" w:right="577"/>
              <w:rPr>
                <w:rFonts w:cs="Arial"/>
                <w:sz w:val="18"/>
                <w:szCs w:val="24"/>
              </w:rPr>
            </w:pPr>
            <w:r w:rsidRPr="00DF0E5E">
              <w:rPr>
                <w:rFonts w:cs="Arial"/>
                <w:sz w:val="18"/>
                <w:szCs w:val="24"/>
              </w:rPr>
              <w:t>1.</w:t>
            </w:r>
            <w:r w:rsidRPr="00DF0E5E">
              <w:rPr>
                <w:rFonts w:cs="Arial"/>
                <w:sz w:val="18"/>
              </w:rPr>
              <w:t xml:space="preserve">5.1.  </w:t>
            </w:r>
            <w:r w:rsidRPr="00DF0E5E">
              <w:rPr>
                <w:rFonts w:cs="Arial"/>
                <w:sz w:val="18"/>
                <w:szCs w:val="24"/>
              </w:rPr>
              <w:t>Aplicación de sombras, rímel y texturas</w:t>
            </w:r>
            <w:r>
              <w:rPr>
                <w:rFonts w:cs="Arial"/>
                <w:sz w:val="18"/>
                <w:szCs w:val="24"/>
              </w:rPr>
              <w:t>.</w:t>
            </w:r>
          </w:p>
          <w:p w:rsidR="003C2547" w:rsidRDefault="003C2547" w:rsidP="00A90B3F">
            <w:pPr>
              <w:ind w:left="782"/>
              <w:rPr>
                <w:lang w:val="es-ES_tradnl"/>
              </w:rPr>
            </w:pPr>
            <w:r>
              <w:rPr>
                <w:rFonts w:cs="Arial"/>
                <w:sz w:val="18"/>
                <w:szCs w:val="24"/>
              </w:rPr>
              <w:t xml:space="preserve">1.5.2. </w:t>
            </w:r>
            <w:r w:rsidRPr="00B429DB">
              <w:rPr>
                <w:rFonts w:cs="Arial"/>
                <w:sz w:val="18"/>
                <w:szCs w:val="24"/>
              </w:rPr>
              <w:t>Depilación de cejas y rizado de pestañas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Teorización: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29" w:right="52" w:hanging="166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Aplicación de técnica did</w:t>
            </w:r>
            <w:r>
              <w:rPr>
                <w:rFonts w:cs="Arial"/>
                <w:spacing w:val="-1"/>
                <w:sz w:val="20"/>
              </w:rPr>
              <w:t>á</w:t>
            </w:r>
            <w:r>
              <w:rPr>
                <w:rFonts w:cs="Arial"/>
                <w:sz w:val="20"/>
              </w:rPr>
              <w:t xml:space="preserve">ctica 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ara el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 de l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tipos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26" w:lineRule="exact"/>
              <w:ind w:left="229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rostro</w:t>
            </w:r>
          </w:p>
          <w:p w:rsidR="003C2547" w:rsidRDefault="003C2547" w:rsidP="005C62C9">
            <w:pPr>
              <w:widowControl w:val="0"/>
              <w:numPr>
                <w:ilvl w:val="0"/>
                <w:numId w:val="29"/>
              </w:numPr>
              <w:tabs>
                <w:tab w:val="left" w:pos="214"/>
              </w:tabs>
              <w:autoSpaceDE w:val="0"/>
              <w:autoSpaceDN w:val="0"/>
              <w:adjustRightInd w:val="0"/>
              <w:spacing w:line="226" w:lineRule="exact"/>
              <w:ind w:left="214" w:right="-20" w:hanging="21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Explicación y demostración de los cuidados de la piel desde la limpieza, la función base hasta la aplicación de correctores y polvos.</w:t>
            </w:r>
          </w:p>
          <w:p w:rsidR="003C2547" w:rsidRDefault="003C2547" w:rsidP="005C62C9">
            <w:pPr>
              <w:widowControl w:val="0"/>
              <w:numPr>
                <w:ilvl w:val="0"/>
                <w:numId w:val="29"/>
              </w:numPr>
              <w:tabs>
                <w:tab w:val="left" w:pos="214"/>
              </w:tabs>
              <w:autoSpaceDE w:val="0"/>
              <w:autoSpaceDN w:val="0"/>
              <w:adjustRightInd w:val="0"/>
              <w:spacing w:line="226" w:lineRule="exact"/>
              <w:ind w:left="214" w:right="-20" w:hanging="214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Explicación y demostración de los cuidados de los labios así como los ojos, cejas y pestañas.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9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Integr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 xml:space="preserve">ión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 xml:space="preserve">el </w:t>
            </w:r>
            <w:proofErr w:type="spellStart"/>
            <w:r>
              <w:rPr>
                <w:rFonts w:cs="Arial"/>
                <w:sz w:val="20"/>
              </w:rPr>
              <w:t>apr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zajemediante</w:t>
            </w:r>
            <w:proofErr w:type="spellEnd"/>
            <w:r>
              <w:rPr>
                <w:rFonts w:cs="Arial"/>
                <w:sz w:val="20"/>
              </w:rPr>
              <w:t xml:space="preserve"> la elab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 de cu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dr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s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ptic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" w:line="239" w:lineRule="auto"/>
              <w:ind w:left="234" w:right="33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li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ón </w:t>
            </w:r>
            <w:r>
              <w:rPr>
                <w:rFonts w:cs="Arial"/>
                <w:spacing w:val="-1"/>
                <w:sz w:val="20"/>
              </w:rPr>
              <w:t xml:space="preserve">de </w:t>
            </w:r>
            <w:r>
              <w:rPr>
                <w:rFonts w:cs="Arial"/>
                <w:sz w:val="20"/>
              </w:rPr>
              <w:t>evalu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ción f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rmativa, a través de cu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s</w:t>
            </w:r>
            <w:r>
              <w:rPr>
                <w:rFonts w:cs="Arial"/>
                <w:sz w:val="20"/>
              </w:rPr>
              <w:t>tio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ari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3C2547" w:rsidRDefault="003C2547" w:rsidP="00E42680">
            <w:pPr>
              <w:ind w:left="102" w:right="-71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Integr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 xml:space="preserve">ión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el portafolio de evide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ci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3C2547" w:rsidRDefault="003C2547" w:rsidP="00E42680">
            <w:pPr>
              <w:ind w:left="102" w:right="-71"/>
              <w:rPr>
                <w:rFonts w:cs="Arial"/>
                <w:sz w:val="20"/>
              </w:rPr>
            </w:pP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Ejercitació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n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3C2547" w:rsidRDefault="003C2547" w:rsidP="003153E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59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Realizar el ejercicio de pareja identificando del tipo de rostro de cada una así de conocer el tipo de piel para poder aplicar los cosméticos adecuados a las características del rostro </w:t>
            </w:r>
          </w:p>
          <w:p w:rsidR="003C2547" w:rsidRDefault="003C2547" w:rsidP="003C254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71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Realizar  en forma individual el pr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ed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mien</w:t>
            </w:r>
            <w:r>
              <w:rPr>
                <w:rFonts w:cs="Arial"/>
                <w:spacing w:val="-2"/>
                <w:sz w:val="20"/>
              </w:rPr>
              <w:t>t</w:t>
            </w:r>
            <w:r>
              <w:rPr>
                <w:rFonts w:cs="Arial"/>
                <w:sz w:val="20"/>
              </w:rPr>
              <w:t>o para el cuidado diario de la piel: limpieza del rostro, aplicar de la base y aplicar correctores y polvos de acuerdo a la secuencia vista siguiendo las medidas de higiene.</w:t>
            </w:r>
          </w:p>
          <w:p w:rsidR="003C2547" w:rsidRPr="004414CA" w:rsidRDefault="003C2547" w:rsidP="00E42680">
            <w:pPr>
              <w:ind w:left="102" w:right="-71"/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M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aterial impreso: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76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Evaluaci</w:t>
            </w:r>
            <w:r>
              <w:rPr>
                <w:rFonts w:cs="Arial"/>
                <w:spacing w:val="-1"/>
                <w:sz w:val="20"/>
              </w:rPr>
              <w:t>ó</w:t>
            </w:r>
            <w:r>
              <w:rPr>
                <w:rFonts w:cs="Arial"/>
                <w:sz w:val="20"/>
              </w:rPr>
              <w:t>n diag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óst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ca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 xml:space="preserve">Programa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estud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position w:val="-1"/>
                <w:sz w:val="20"/>
              </w:rPr>
              <w:t></w:t>
            </w:r>
            <w:r>
              <w:rPr>
                <w:rFonts w:cs="Arial"/>
                <w:position w:val="-1"/>
                <w:sz w:val="20"/>
              </w:rPr>
              <w:t>Guía pe</w:t>
            </w:r>
            <w:r>
              <w:rPr>
                <w:rFonts w:cs="Arial"/>
                <w:spacing w:val="-1"/>
                <w:position w:val="-1"/>
                <w:sz w:val="20"/>
              </w:rPr>
              <w:t>d</w:t>
            </w:r>
            <w:r>
              <w:rPr>
                <w:rFonts w:cs="Arial"/>
                <w:position w:val="-1"/>
                <w:sz w:val="20"/>
              </w:rPr>
              <w:t>ag</w:t>
            </w:r>
            <w:r>
              <w:rPr>
                <w:rFonts w:cs="Arial"/>
                <w:spacing w:val="-1"/>
                <w:position w:val="-1"/>
                <w:sz w:val="20"/>
              </w:rPr>
              <w:t>ó</w:t>
            </w:r>
            <w:r>
              <w:rPr>
                <w:rFonts w:cs="Arial"/>
                <w:position w:val="-1"/>
                <w:sz w:val="20"/>
              </w:rPr>
              <w:t>gica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Guía de 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ndizaje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Libr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 xml:space="preserve">s de </w:t>
            </w:r>
            <w:r>
              <w:rPr>
                <w:rFonts w:cs="Arial"/>
                <w:spacing w:val="-1"/>
                <w:sz w:val="20"/>
              </w:rPr>
              <w:t>b</w:t>
            </w:r>
            <w:r>
              <w:rPr>
                <w:rFonts w:cs="Arial"/>
                <w:sz w:val="20"/>
              </w:rPr>
              <w:t>el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>eza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Insumos: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3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Sombras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Ru</w:t>
            </w:r>
            <w:r>
              <w:rPr>
                <w:rFonts w:cs="Arial"/>
                <w:spacing w:val="-1"/>
                <w:sz w:val="20"/>
              </w:rPr>
              <w:t>b</w:t>
            </w:r>
            <w:r>
              <w:rPr>
                <w:rFonts w:cs="Arial"/>
                <w:sz w:val="20"/>
              </w:rPr>
              <w:t>or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Co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pacing w:val="-1"/>
                <w:sz w:val="20"/>
              </w:rPr>
              <w:t>tores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Maquilla</w:t>
            </w:r>
            <w:r>
              <w:rPr>
                <w:rFonts w:cs="Arial"/>
                <w:spacing w:val="-1"/>
                <w:sz w:val="20"/>
              </w:rPr>
              <w:t>j</w:t>
            </w:r>
            <w:r>
              <w:rPr>
                <w:rFonts w:cs="Arial"/>
                <w:sz w:val="20"/>
              </w:rPr>
              <w:t>e base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6" w:right="857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Másc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ra de pest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ñ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Labia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>es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Pestañ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 p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stizas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6" w:right="579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Pegam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 xml:space="preserve">nto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pest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ñ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Fijador de maquillaje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Polvo trans</w:t>
            </w:r>
            <w:r>
              <w:rPr>
                <w:rFonts w:cs="Arial"/>
                <w:spacing w:val="-1"/>
                <w:sz w:val="20"/>
              </w:rPr>
              <w:t>lu</w:t>
            </w:r>
            <w:r>
              <w:rPr>
                <w:rFonts w:cs="Arial"/>
                <w:sz w:val="20"/>
              </w:rPr>
              <w:t>cido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6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Pañuel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 desechabl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0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Cotonetes</w:t>
            </w:r>
            <w:proofErr w:type="spellEnd"/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Algodón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76" w:right="129" w:hanging="214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Láp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z delin</w:t>
            </w:r>
            <w:r>
              <w:rPr>
                <w:rFonts w:cs="Arial"/>
                <w:spacing w:val="-1"/>
                <w:sz w:val="20"/>
              </w:rPr>
              <w:t>ea</w:t>
            </w:r>
            <w:r>
              <w:rPr>
                <w:rFonts w:cs="Arial"/>
                <w:sz w:val="20"/>
              </w:rPr>
              <w:t>dor de ojos, lab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os, cejas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2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Loc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ón hu</w:t>
            </w:r>
            <w:r>
              <w:rPr>
                <w:rFonts w:cs="Arial"/>
                <w:spacing w:val="-1"/>
                <w:sz w:val="20"/>
              </w:rPr>
              <w:t>me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tante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before="10" w:line="220" w:lineRule="exact"/>
              <w:rPr>
                <w:sz w:val="22"/>
                <w:szCs w:val="22"/>
              </w:rPr>
            </w:pP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ind w:left="63" w:right="466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M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aterial y equipo audiovisua</w:t>
            </w:r>
            <w:r>
              <w:rPr>
                <w:rFonts w:cs="Arial"/>
                <w:b/>
                <w:bCs/>
                <w:i/>
                <w:iCs/>
                <w:spacing w:val="-2"/>
                <w:sz w:val="20"/>
              </w:rPr>
              <w:t>l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: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1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Lámin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 xml:space="preserve">s </w:t>
            </w:r>
            <w:proofErr w:type="spellStart"/>
            <w:r>
              <w:rPr>
                <w:rFonts w:cs="Arial"/>
                <w:sz w:val="20"/>
              </w:rPr>
              <w:t>derotafolio</w:t>
            </w:r>
            <w:proofErr w:type="spellEnd"/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Caballete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Acetat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s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Retr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p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pacing w:val="-1"/>
                <w:sz w:val="20"/>
              </w:rPr>
              <w:t>y</w:t>
            </w:r>
            <w:r>
              <w:rPr>
                <w:rFonts w:cs="Arial"/>
                <w:sz w:val="20"/>
              </w:rPr>
              <w:t>ec</w:t>
            </w:r>
            <w:r>
              <w:rPr>
                <w:rFonts w:cs="Arial"/>
                <w:spacing w:val="-2"/>
                <w:sz w:val="20"/>
              </w:rPr>
              <w:t>t</w:t>
            </w:r>
            <w:r>
              <w:rPr>
                <w:rFonts w:cs="Arial"/>
                <w:sz w:val="20"/>
              </w:rPr>
              <w:t>or</w:t>
            </w:r>
          </w:p>
          <w:p w:rsidR="003C2547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3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Pizarrón</w:t>
            </w:r>
          </w:p>
          <w:p w:rsidR="003C2547" w:rsidRPr="0078095E" w:rsidRDefault="003C2547" w:rsidP="00E42680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cs="Arial"/>
                <w:sz w:val="20"/>
              </w:rPr>
              <w:t>Gis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</w:t>
            </w:r>
          </w:p>
        </w:tc>
        <w:tc>
          <w:tcPr>
            <w:tcW w:w="3401" w:type="dxa"/>
            <w:tcBorders>
              <w:top w:val="single" w:sz="4" w:space="0" w:color="auto"/>
            </w:tcBorders>
          </w:tcPr>
          <w:p w:rsidR="003C2547" w:rsidRDefault="003C2547">
            <w:pPr>
              <w:jc w:val="both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C2547" w:rsidRDefault="003C2547">
            <w:pPr>
              <w:jc w:val="center"/>
              <w:rPr>
                <w:lang w:val="es-ES_tradnl"/>
              </w:rPr>
            </w:pPr>
          </w:p>
        </w:tc>
      </w:tr>
    </w:tbl>
    <w:p w:rsidR="003153E7" w:rsidRDefault="00E4483A" w:rsidP="003153E7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lang w:val="es-ES_tradnl"/>
        </w:rPr>
        <w:br w:type="page"/>
      </w:r>
      <w:r w:rsidR="003153E7">
        <w:rPr>
          <w:rFonts w:ascii="Arial Rounded MT Bold" w:hAnsi="Arial Rounded MT Bold"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049"/>
        <w:gridCol w:w="211"/>
        <w:gridCol w:w="3049"/>
        <w:gridCol w:w="2694"/>
        <w:gridCol w:w="3401"/>
        <w:gridCol w:w="1701"/>
        <w:gridCol w:w="212"/>
      </w:tblGrid>
      <w:tr w:rsidR="003C2547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547" w:rsidRDefault="003C2547" w:rsidP="00C653E6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3C2547" w:rsidRPr="00FD7869" w:rsidRDefault="003C2547" w:rsidP="00306F6D">
            <w:pPr>
              <w:rPr>
                <w:b/>
                <w:sz w:val="26"/>
                <w:szCs w:val="26"/>
              </w:rPr>
            </w:pPr>
            <w:r w:rsidRPr="00FD7869">
              <w:rPr>
                <w:sz w:val="26"/>
                <w:szCs w:val="26"/>
              </w:rPr>
              <w:t>1.</w:t>
            </w:r>
            <w:r>
              <w:rPr>
                <w:b/>
                <w:sz w:val="26"/>
                <w:szCs w:val="26"/>
              </w:rPr>
              <w:t xml:space="preserve">AUTOMAQUILLAJE </w:t>
            </w:r>
          </w:p>
        </w:tc>
      </w:tr>
      <w:tr w:rsidR="003C2547">
        <w:trPr>
          <w:gridBefore w:val="1"/>
          <w:wBefore w:w="212" w:type="dxa"/>
        </w:trPr>
        <w:tc>
          <w:tcPr>
            <w:tcW w:w="326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C2547" w:rsidRDefault="003C2547" w:rsidP="00C653E6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C2547" w:rsidRDefault="003C2547" w:rsidP="00306F6D">
            <w:pPr>
              <w:rPr>
                <w:b/>
                <w:sz w:val="6"/>
                <w:lang w:val="es-ES_tradnl"/>
              </w:rPr>
            </w:pPr>
          </w:p>
        </w:tc>
      </w:tr>
      <w:tr w:rsidR="003C2547">
        <w:trPr>
          <w:gridBefore w:val="1"/>
          <w:wBefore w:w="212" w:type="dxa"/>
        </w:trPr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2547" w:rsidRDefault="003C2547" w:rsidP="00C653E6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57" w:type="dxa"/>
            <w:gridSpan w:val="5"/>
            <w:tcBorders>
              <w:bottom w:val="single" w:sz="4" w:space="0" w:color="auto"/>
            </w:tcBorders>
            <w:vAlign w:val="center"/>
          </w:tcPr>
          <w:p w:rsidR="003C2547" w:rsidRPr="00CC2E59" w:rsidRDefault="003C2547" w:rsidP="00306F6D">
            <w:pPr>
              <w:ind w:right="-83"/>
              <w:rPr>
                <w:sz w:val="20"/>
              </w:rPr>
            </w:pPr>
            <w:r w:rsidRPr="00F776F1">
              <w:rPr>
                <w:sz w:val="20"/>
              </w:rPr>
              <w:t xml:space="preserve">Al  finalizar  el  curso,  el  participante  será capaz de maquillarse por </w:t>
            </w:r>
            <w:proofErr w:type="spellStart"/>
            <w:r w:rsidRPr="00F776F1">
              <w:rPr>
                <w:sz w:val="20"/>
              </w:rPr>
              <w:t>si</w:t>
            </w:r>
            <w:proofErr w:type="spellEnd"/>
            <w:r w:rsidRPr="00F776F1">
              <w:rPr>
                <w:sz w:val="20"/>
              </w:rPr>
              <w:t xml:space="preserve"> misma de manera  sencilla, elegante y de calidad,  a  partir  de  identificar  las  características  de  su  rostro,  aplicar correctores, maquillaje; utilizar productos de belleza correspondientes y de acuerdo a las disposiciones de seguridad e higiene.</w:t>
            </w:r>
          </w:p>
        </w:tc>
      </w:tr>
      <w:tr w:rsidR="003153E7">
        <w:trPr>
          <w:gridBefore w:val="1"/>
          <w:wBefore w:w="212" w:type="dxa"/>
          <w:trHeight w:val="79"/>
        </w:trPr>
        <w:tc>
          <w:tcPr>
            <w:tcW w:w="3260" w:type="dxa"/>
            <w:gridSpan w:val="2"/>
            <w:tcBorders>
              <w:left w:val="nil"/>
              <w:bottom w:val="nil"/>
            </w:tcBorders>
          </w:tcPr>
          <w:p w:rsidR="003153E7" w:rsidRDefault="003153E7" w:rsidP="00C653E6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57" w:type="dxa"/>
            <w:gridSpan w:val="5"/>
            <w:tcBorders>
              <w:bottom w:val="nil"/>
              <w:right w:val="nil"/>
            </w:tcBorders>
          </w:tcPr>
          <w:p w:rsidR="003153E7" w:rsidRDefault="003153E7" w:rsidP="00C653E6">
            <w:pPr>
              <w:rPr>
                <w:b/>
                <w:sz w:val="10"/>
                <w:lang w:val="es-ES_tradnl"/>
              </w:rPr>
            </w:pPr>
          </w:p>
        </w:tc>
      </w:tr>
      <w:tr w:rsidR="003153E7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153E7" w:rsidRDefault="003153E7" w:rsidP="00C653E6">
            <w:pPr>
              <w:pStyle w:val="Ttulo4"/>
            </w:pPr>
            <w:r>
              <w:t>DESARROLLO TEMÁTICO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153E7" w:rsidRDefault="003153E7" w:rsidP="00C653E6">
            <w:pPr>
              <w:pStyle w:val="Ttulo4"/>
            </w:pPr>
            <w:r>
              <w:t>ESTRATEGIA DIDÁCTICA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153E7" w:rsidRDefault="003153E7" w:rsidP="00C653E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153E7" w:rsidRDefault="003153E7" w:rsidP="00C653E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153E7" w:rsidRDefault="003153E7" w:rsidP="00C653E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153E7">
        <w:tblPrEx>
          <w:jc w:val="center"/>
        </w:tblPrEx>
        <w:trPr>
          <w:gridAfter w:val="1"/>
          <w:wAfter w:w="212" w:type="dxa"/>
          <w:cantSplit/>
          <w:trHeight w:val="7356"/>
          <w:jc w:val="center"/>
        </w:trPr>
        <w:tc>
          <w:tcPr>
            <w:tcW w:w="3261" w:type="dxa"/>
            <w:gridSpan w:val="2"/>
            <w:tcBorders>
              <w:top w:val="single" w:sz="4" w:space="0" w:color="auto"/>
            </w:tcBorders>
          </w:tcPr>
          <w:p w:rsidR="003153E7" w:rsidRDefault="003153E7" w:rsidP="00C653E6">
            <w:pPr>
              <w:rPr>
                <w:lang w:val="es-ES_tradnl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3153E7" w:rsidRDefault="003153E7" w:rsidP="0097173D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34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3C2547">
              <w:rPr>
                <w:rFonts w:ascii="Symbol" w:hAnsi="Symbol" w:cs="Symbol"/>
                <w:sz w:val="20"/>
              </w:rPr>
              <w:t></w:t>
            </w:r>
            <w:r w:rsidR="003C2547" w:rsidRPr="003C2547">
              <w:rPr>
                <w:rFonts w:cs="Arial"/>
                <w:sz w:val="20"/>
              </w:rPr>
              <w:t>Re</w:t>
            </w:r>
            <w:r w:rsidR="003C2547">
              <w:rPr>
                <w:rFonts w:cs="Arial"/>
                <w:sz w:val="20"/>
              </w:rPr>
              <w:t>alizar en forma individual el cuidado del labio desde la aplicación del labial, rubor de textura y color, posteriormente busca realiza el mismo procedimiento con otra persona, para identifica</w:t>
            </w:r>
            <w:r w:rsidR="0097173D">
              <w:rPr>
                <w:rFonts w:cs="Arial"/>
                <w:sz w:val="20"/>
              </w:rPr>
              <w:t>r</w:t>
            </w:r>
            <w:r w:rsidR="003C2547">
              <w:rPr>
                <w:rFonts w:cs="Arial"/>
                <w:sz w:val="20"/>
              </w:rPr>
              <w:t xml:space="preserve"> los diferentes tipos de labios que existen.</w:t>
            </w:r>
          </w:p>
          <w:p w:rsidR="003153E7" w:rsidRDefault="003153E7" w:rsidP="0097173D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34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 w:rsidR="003C2547">
              <w:rPr>
                <w:rFonts w:cs="Arial"/>
                <w:sz w:val="20"/>
              </w:rPr>
              <w:t xml:space="preserve">Realizar de forma individual  el cuidado de cejas y pestañas, desde la depilación, aplicación de </w:t>
            </w:r>
            <w:r w:rsidR="0097173D">
              <w:rPr>
                <w:rFonts w:cs="Arial"/>
                <w:sz w:val="20"/>
              </w:rPr>
              <w:t>sombra,</w:t>
            </w:r>
            <w:r w:rsidR="003C2547">
              <w:rPr>
                <w:rFonts w:cs="Arial"/>
                <w:sz w:val="20"/>
              </w:rPr>
              <w:t xml:space="preserve"> rímel y textura hasta el rizado de las mismas, posteriormente realiza lo mismo a tu </w:t>
            </w:r>
            <w:r w:rsidR="0097173D">
              <w:rPr>
                <w:rFonts w:cs="Arial"/>
                <w:sz w:val="20"/>
              </w:rPr>
              <w:t>compañera.</w:t>
            </w:r>
          </w:p>
          <w:p w:rsidR="003153E7" w:rsidRDefault="0097173D" w:rsidP="0097173D">
            <w:pPr>
              <w:widowControl w:val="0"/>
              <w:autoSpaceDE w:val="0"/>
              <w:autoSpaceDN w:val="0"/>
              <w:adjustRightInd w:val="0"/>
              <w:spacing w:before="13" w:line="220" w:lineRule="exact"/>
              <w:ind w:left="214" w:hanging="142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r>
              <w:rPr>
                <w:rFonts w:ascii="Symbol" w:hAnsi="Symbol" w:cs="Symbol"/>
                <w:sz w:val="20"/>
              </w:rPr>
              <w:t></w:t>
            </w:r>
            <w:r>
              <w:rPr>
                <w:rFonts w:cs="Arial"/>
                <w:sz w:val="20"/>
              </w:rPr>
              <w:t>Aplicar la evaluación formativa para verificar los conocimientos adquiridos.</w:t>
            </w:r>
          </w:p>
          <w:p w:rsidR="0097173D" w:rsidRDefault="0097173D" w:rsidP="0097173D">
            <w:pPr>
              <w:widowControl w:val="0"/>
              <w:autoSpaceDE w:val="0"/>
              <w:autoSpaceDN w:val="0"/>
              <w:adjustRightInd w:val="0"/>
              <w:spacing w:before="13" w:line="220" w:lineRule="exact"/>
              <w:ind w:left="214" w:hanging="142"/>
              <w:rPr>
                <w:sz w:val="22"/>
                <w:szCs w:val="22"/>
              </w:rPr>
            </w:pPr>
          </w:p>
          <w:p w:rsidR="003153E7" w:rsidRDefault="003153E7" w:rsidP="003153E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Refl</w:t>
            </w:r>
            <w:r>
              <w:rPr>
                <w:rFonts w:cs="Arial"/>
                <w:b/>
                <w:bCs/>
                <w:i/>
                <w:iCs/>
                <w:spacing w:val="-1"/>
                <w:sz w:val="20"/>
              </w:rPr>
              <w:t>e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xión:</w:t>
            </w:r>
          </w:p>
          <w:p w:rsidR="003153E7" w:rsidRDefault="003153E7" w:rsidP="003153E7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4" w:right="180" w:hanging="170"/>
              <w:rPr>
                <w:rFonts w:cs="Arial"/>
                <w:sz w:val="20"/>
              </w:rPr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Co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rdi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ónde</w:t>
            </w:r>
            <w:proofErr w:type="spellEnd"/>
            <w:r>
              <w:rPr>
                <w:rFonts w:cs="Arial"/>
                <w:sz w:val="20"/>
              </w:rPr>
              <w:t xml:space="preserve"> s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es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 retr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aliment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pacing w:val="1"/>
                <w:sz w:val="20"/>
              </w:rPr>
              <w:t>c</w:t>
            </w:r>
            <w:r>
              <w:rPr>
                <w:rFonts w:cs="Arial"/>
                <w:sz w:val="20"/>
              </w:rPr>
              <w:t>ión al</w:t>
            </w:r>
          </w:p>
          <w:p w:rsidR="003153E7" w:rsidRDefault="003153E7" w:rsidP="003153E7">
            <w:pPr>
              <w:widowControl w:val="0"/>
              <w:autoSpaceDE w:val="0"/>
              <w:autoSpaceDN w:val="0"/>
              <w:adjustRightInd w:val="0"/>
              <w:spacing w:line="226" w:lineRule="exact"/>
              <w:ind w:left="234"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desemp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 xml:space="preserve">ño 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el</w:t>
            </w:r>
          </w:p>
          <w:p w:rsidR="003153E7" w:rsidRDefault="003153E7" w:rsidP="003153E7">
            <w:pPr>
              <w:widowControl w:val="0"/>
              <w:autoSpaceDE w:val="0"/>
              <w:autoSpaceDN w:val="0"/>
              <w:adjustRightInd w:val="0"/>
              <w:ind w:left="234" w:right="181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acit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ndoy</w:t>
            </w:r>
            <w:proofErr w:type="spellEnd"/>
            <w:r>
              <w:rPr>
                <w:rFonts w:cs="Arial"/>
                <w:sz w:val="20"/>
              </w:rPr>
              <w:t xml:space="preserve"> desarrollo </w:t>
            </w:r>
            <w:proofErr w:type="spellStart"/>
            <w:r>
              <w:rPr>
                <w:rFonts w:cs="Arial"/>
                <w:sz w:val="20"/>
              </w:rPr>
              <w:t>delcurso</w:t>
            </w:r>
            <w:proofErr w:type="spellEnd"/>
          </w:p>
          <w:p w:rsidR="003153E7" w:rsidRDefault="003153E7" w:rsidP="003C2547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34" w:right="238" w:hanging="170"/>
            </w:pPr>
            <w:r>
              <w:rPr>
                <w:rFonts w:ascii="Symbol" w:hAnsi="Symbol" w:cs="Symbol"/>
                <w:sz w:val="20"/>
              </w:rPr>
              <w:t></w:t>
            </w:r>
            <w:proofErr w:type="spellStart"/>
            <w:r>
              <w:rPr>
                <w:rFonts w:cs="Arial"/>
                <w:sz w:val="20"/>
              </w:rPr>
              <w:t>Co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rdi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>ac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ónde</w:t>
            </w:r>
            <w:proofErr w:type="spellEnd"/>
            <w:r>
              <w:rPr>
                <w:rFonts w:cs="Arial"/>
                <w:sz w:val="20"/>
              </w:rPr>
              <w:t xml:space="preserve"> s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sio</w:t>
            </w:r>
            <w:r>
              <w:rPr>
                <w:rFonts w:cs="Arial"/>
                <w:spacing w:val="-1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es </w:t>
            </w:r>
            <w:r>
              <w:rPr>
                <w:rFonts w:cs="Arial"/>
                <w:spacing w:val="-1"/>
                <w:sz w:val="20"/>
              </w:rPr>
              <w:t>p</w:t>
            </w:r>
            <w:r>
              <w:rPr>
                <w:rFonts w:cs="Arial"/>
                <w:sz w:val="20"/>
              </w:rPr>
              <w:t>a</w:t>
            </w:r>
            <w:r>
              <w:rPr>
                <w:rFonts w:cs="Arial"/>
                <w:spacing w:val="-1"/>
                <w:sz w:val="20"/>
              </w:rPr>
              <w:t>r</w:t>
            </w:r>
            <w:r>
              <w:rPr>
                <w:rFonts w:cs="Arial"/>
                <w:sz w:val="20"/>
              </w:rPr>
              <w:t>a verific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r el l</w:t>
            </w:r>
            <w:r>
              <w:rPr>
                <w:rFonts w:cs="Arial"/>
                <w:spacing w:val="-1"/>
                <w:sz w:val="20"/>
              </w:rPr>
              <w:t>o</w:t>
            </w:r>
            <w:r>
              <w:rPr>
                <w:rFonts w:cs="Arial"/>
                <w:sz w:val="20"/>
              </w:rPr>
              <w:t>gro de las competencias adqu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rid</w:t>
            </w:r>
            <w:r>
              <w:rPr>
                <w:rFonts w:cs="Arial"/>
                <w:spacing w:val="-1"/>
                <w:sz w:val="20"/>
              </w:rPr>
              <w:t>a</w:t>
            </w:r>
            <w:r>
              <w:rPr>
                <w:rFonts w:cs="Arial"/>
                <w:sz w:val="20"/>
              </w:rPr>
              <w:t>s d</w:t>
            </w:r>
            <w:r>
              <w:rPr>
                <w:rFonts w:cs="Arial"/>
                <w:spacing w:val="-1"/>
                <w:sz w:val="20"/>
              </w:rPr>
              <w:t>u</w:t>
            </w:r>
            <w:r>
              <w:rPr>
                <w:rFonts w:cs="Arial"/>
                <w:sz w:val="20"/>
              </w:rPr>
              <w:t xml:space="preserve">rante el </w:t>
            </w:r>
            <w:proofErr w:type="spellStart"/>
            <w:r>
              <w:rPr>
                <w:rFonts w:cs="Arial"/>
                <w:sz w:val="20"/>
              </w:rPr>
              <w:t>sub</w:t>
            </w:r>
            <w:r>
              <w:rPr>
                <w:rFonts w:cs="Arial"/>
                <w:spacing w:val="-1"/>
                <w:sz w:val="20"/>
              </w:rPr>
              <w:t>m</w:t>
            </w:r>
            <w:r>
              <w:rPr>
                <w:rFonts w:cs="Arial"/>
                <w:sz w:val="20"/>
              </w:rPr>
              <w:t>ódu</w:t>
            </w:r>
            <w:r>
              <w:rPr>
                <w:rFonts w:cs="Arial"/>
                <w:spacing w:val="-1"/>
                <w:sz w:val="20"/>
              </w:rPr>
              <w:t>l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pacing w:val="-1"/>
                <w:sz w:val="20"/>
              </w:rPr>
              <w:t>d</w:t>
            </w:r>
            <w:r>
              <w:rPr>
                <w:rFonts w:cs="Arial"/>
                <w:sz w:val="20"/>
              </w:rPr>
              <w:t>e</w:t>
            </w:r>
            <w:proofErr w:type="spellEnd"/>
            <w:r>
              <w:rPr>
                <w:rFonts w:cs="Arial"/>
                <w:sz w:val="20"/>
              </w:rPr>
              <w:t xml:space="preserve"> apr</w:t>
            </w:r>
            <w:r>
              <w:rPr>
                <w:rFonts w:cs="Arial"/>
                <w:spacing w:val="-1"/>
                <w:sz w:val="20"/>
              </w:rPr>
              <w:t>e</w:t>
            </w:r>
            <w:r>
              <w:rPr>
                <w:rFonts w:cs="Arial"/>
                <w:sz w:val="20"/>
              </w:rPr>
              <w:t>nd</w:t>
            </w:r>
            <w:r>
              <w:rPr>
                <w:rFonts w:cs="Arial"/>
                <w:spacing w:val="-1"/>
                <w:sz w:val="20"/>
              </w:rPr>
              <w:t>i</w:t>
            </w:r>
            <w:r>
              <w:rPr>
                <w:rFonts w:cs="Arial"/>
                <w:sz w:val="20"/>
              </w:rPr>
              <w:t>zaje</w:t>
            </w:r>
          </w:p>
          <w:p w:rsidR="0097173D" w:rsidRDefault="0097173D" w:rsidP="003C2547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34" w:right="238" w:hanging="170"/>
            </w:pPr>
          </w:p>
          <w:p w:rsidR="0097173D" w:rsidRDefault="0097173D" w:rsidP="003C2547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34" w:right="238" w:hanging="170"/>
            </w:pPr>
          </w:p>
          <w:p w:rsidR="0097173D" w:rsidRPr="003C2547" w:rsidRDefault="0097173D" w:rsidP="003C2547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34" w:right="238" w:hanging="170"/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3153E7" w:rsidRPr="0078095E" w:rsidRDefault="003153E7" w:rsidP="00C653E6">
            <w:pPr>
              <w:widowControl w:val="0"/>
              <w:autoSpaceDE w:val="0"/>
              <w:autoSpaceDN w:val="0"/>
              <w:adjustRightInd w:val="0"/>
              <w:spacing w:line="244" w:lineRule="exact"/>
              <w:ind w:left="64" w:right="-20"/>
              <w:rPr>
                <w:rFonts w:cs="Arial"/>
                <w:sz w:val="20"/>
              </w:rPr>
            </w:pPr>
          </w:p>
        </w:tc>
        <w:tc>
          <w:tcPr>
            <w:tcW w:w="3401" w:type="dxa"/>
            <w:tcBorders>
              <w:top w:val="single" w:sz="4" w:space="0" w:color="auto"/>
            </w:tcBorders>
          </w:tcPr>
          <w:p w:rsidR="003153E7" w:rsidRDefault="003153E7" w:rsidP="00C653E6">
            <w:pPr>
              <w:jc w:val="both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53E7" w:rsidRDefault="003153E7" w:rsidP="00C653E6">
            <w:pPr>
              <w:jc w:val="center"/>
              <w:rPr>
                <w:lang w:val="es-ES_tradnl"/>
              </w:rPr>
            </w:pPr>
          </w:p>
        </w:tc>
      </w:tr>
    </w:tbl>
    <w:p w:rsidR="003153E7" w:rsidRDefault="003153E7" w:rsidP="00E16ED9">
      <w:pPr>
        <w:jc w:val="center"/>
        <w:rPr>
          <w:rFonts w:ascii="Arial Rounded MT Bold" w:hAnsi="Arial Rounded MT Bold"/>
          <w:b/>
          <w:spacing w:val="80"/>
          <w:lang w:val="es-ES_tradnl"/>
        </w:rPr>
      </w:pPr>
    </w:p>
    <w:p w:rsidR="0097173D" w:rsidRDefault="0097173D" w:rsidP="00E16ED9">
      <w:pPr>
        <w:jc w:val="center"/>
        <w:rPr>
          <w:rFonts w:ascii="Arial Rounded MT Bold" w:hAnsi="Arial Rounded MT Bold"/>
          <w:spacing w:val="80"/>
          <w:sz w:val="36"/>
          <w:lang w:val="es-ES_tradnl"/>
        </w:rPr>
      </w:pPr>
    </w:p>
    <w:p w:rsidR="00E4483A" w:rsidRDefault="0097173D" w:rsidP="00E16ED9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spacing w:val="80"/>
          <w:sz w:val="36"/>
          <w:lang w:val="es-ES_tradnl"/>
        </w:rPr>
        <w:br w:type="page"/>
      </w:r>
      <w:r w:rsidR="00E4483A"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E4483A" w:rsidRDefault="00E4483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4483A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E4483A" w:rsidRDefault="00E4483A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E4483A" w:rsidTr="0097173D">
        <w:trPr>
          <w:trHeight w:val="1500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E4483A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AE650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AE650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11</w:t>
            </w:r>
          </w:p>
        </w:tc>
        <w:tc>
          <w:tcPr>
            <w:tcW w:w="4309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AE650B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E4483A" w:rsidRDefault="0097173D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E4483A" w:rsidRPr="0097173D" w:rsidTr="0097173D">
        <w:trPr>
          <w:trHeight w:val="1500"/>
          <w:jc w:val="center"/>
        </w:trPr>
        <w:tc>
          <w:tcPr>
            <w:tcW w:w="2172" w:type="dxa"/>
            <w:shd w:val="clear" w:color="auto" w:fill="D9D9D9" w:themeFill="background1" w:themeFillShade="D9"/>
            <w:vAlign w:val="center"/>
          </w:tcPr>
          <w:p w:rsidR="00E4483A" w:rsidRPr="0097173D" w:rsidRDefault="0097173D">
            <w:pPr>
              <w:jc w:val="center"/>
              <w:rPr>
                <w:b/>
                <w:i/>
                <w:sz w:val="40"/>
                <w:lang w:val="es-ES_tradnl"/>
              </w:rPr>
            </w:pPr>
            <w:r w:rsidRPr="0097173D">
              <w:rPr>
                <w:b/>
                <w:i/>
                <w:sz w:val="40"/>
                <w:lang w:val="es-ES_tradnl"/>
              </w:rPr>
              <w:t>Total</w:t>
            </w:r>
            <w:r>
              <w:rPr>
                <w:b/>
                <w:i/>
                <w:sz w:val="40"/>
                <w:lang w:val="es-ES_tradnl"/>
              </w:rPr>
              <w:t>es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:rsidR="00E4483A" w:rsidRPr="0097173D" w:rsidRDefault="0097173D">
            <w:pPr>
              <w:jc w:val="center"/>
              <w:rPr>
                <w:b/>
                <w:i/>
                <w:sz w:val="40"/>
                <w:lang w:val="es-ES_tradnl"/>
              </w:rPr>
            </w:pPr>
            <w:r w:rsidRPr="0097173D">
              <w:rPr>
                <w:b/>
                <w:i/>
                <w:sz w:val="40"/>
                <w:lang w:val="es-ES_tradnl"/>
              </w:rPr>
              <w:t>5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:rsidR="00E4483A" w:rsidRPr="0097173D" w:rsidRDefault="0097173D">
            <w:pPr>
              <w:jc w:val="center"/>
              <w:rPr>
                <w:b/>
                <w:i/>
                <w:sz w:val="40"/>
                <w:lang w:val="es-ES_tradnl"/>
              </w:rPr>
            </w:pPr>
            <w:r w:rsidRPr="0097173D">
              <w:rPr>
                <w:b/>
                <w:i/>
                <w:sz w:val="40"/>
                <w:lang w:val="es-ES_tradnl"/>
              </w:rPr>
              <w:t>11</w:t>
            </w:r>
          </w:p>
        </w:tc>
        <w:tc>
          <w:tcPr>
            <w:tcW w:w="4309" w:type="dxa"/>
            <w:shd w:val="clear" w:color="auto" w:fill="D9D9D9" w:themeFill="background1" w:themeFillShade="D9"/>
            <w:vAlign w:val="center"/>
          </w:tcPr>
          <w:p w:rsidR="00E4483A" w:rsidRPr="0097173D" w:rsidRDefault="0097173D">
            <w:pPr>
              <w:jc w:val="center"/>
              <w:rPr>
                <w:b/>
                <w:i/>
                <w:sz w:val="40"/>
                <w:lang w:val="es-ES_tradnl"/>
              </w:rPr>
            </w:pPr>
            <w:r w:rsidRPr="0097173D">
              <w:rPr>
                <w:b/>
                <w:i/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E4483A" w:rsidRPr="0097173D" w:rsidRDefault="0097173D">
            <w:pPr>
              <w:jc w:val="center"/>
              <w:rPr>
                <w:b/>
                <w:i/>
                <w:sz w:val="40"/>
                <w:lang w:val="es-ES_tradnl"/>
              </w:rPr>
            </w:pPr>
            <w:r>
              <w:rPr>
                <w:b/>
                <w:i/>
                <w:sz w:val="40"/>
                <w:lang w:val="es-ES_tradnl"/>
              </w:rPr>
              <w:t>8</w:t>
            </w:r>
          </w:p>
        </w:tc>
      </w:tr>
    </w:tbl>
    <w:p w:rsidR="00E4483A" w:rsidRDefault="00E4483A">
      <w:pPr>
        <w:rPr>
          <w:lang w:val="es-ES_tradnl"/>
        </w:rPr>
      </w:pPr>
    </w:p>
    <w:p w:rsidR="00E4483A" w:rsidRDefault="00E4483A">
      <w:pPr>
        <w:rPr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E4483A" w:rsidRPr="005E129F">
        <w:trPr>
          <w:trHeight w:val="8788"/>
        </w:trPr>
        <w:tc>
          <w:tcPr>
            <w:tcW w:w="14033" w:type="dxa"/>
          </w:tcPr>
          <w:p w:rsidR="00E4483A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633C2" w:rsidRDefault="00D633C2" w:rsidP="00D633C2">
            <w:pPr>
              <w:pStyle w:val="Ttulo2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:rsidR="00E4483A" w:rsidRPr="00685AAF" w:rsidRDefault="00685AAF" w:rsidP="00685AAF">
            <w:pPr>
              <w:ind w:left="639"/>
            </w:pPr>
            <w:r w:rsidRPr="00685AAF">
              <w:t>Nuevo curso profesional de Belleza Estética y cosmetología.(s/f)</w:t>
            </w:r>
          </w:p>
          <w:p w:rsidR="00685AAF" w:rsidRDefault="00685AAF" w:rsidP="00685AAF">
            <w:pPr>
              <w:ind w:left="639"/>
            </w:pPr>
            <w:r w:rsidRPr="00685AAF">
              <w:t>Barcelona, océano multimedia.</w:t>
            </w:r>
          </w:p>
          <w:p w:rsidR="00685AAF" w:rsidRDefault="00685AAF" w:rsidP="00685AAF">
            <w:pPr>
              <w:ind w:left="639"/>
            </w:pPr>
          </w:p>
          <w:p w:rsidR="00685AAF" w:rsidRDefault="00685AAF" w:rsidP="00685AAF">
            <w:pPr>
              <w:ind w:left="639"/>
            </w:pPr>
            <w:proofErr w:type="spellStart"/>
            <w:r>
              <w:t>Milady</w:t>
            </w:r>
            <w:proofErr w:type="spellEnd"/>
            <w:r>
              <w:t xml:space="preserve"> (2000), texto general de cosmetología, </w:t>
            </w:r>
          </w:p>
          <w:p w:rsidR="00685AAF" w:rsidRDefault="00685AAF" w:rsidP="00685AAF">
            <w:pPr>
              <w:ind w:left="639"/>
            </w:pPr>
            <w:r>
              <w:t xml:space="preserve">Colombia, Thomson </w:t>
            </w:r>
            <w:proofErr w:type="spellStart"/>
            <w:r>
              <w:t>Learning</w:t>
            </w:r>
            <w:proofErr w:type="spellEnd"/>
          </w:p>
          <w:p w:rsidR="00685AAF" w:rsidRDefault="00685AAF" w:rsidP="00685AAF">
            <w:pPr>
              <w:ind w:left="639"/>
            </w:pPr>
          </w:p>
          <w:p w:rsidR="00685AAF" w:rsidRDefault="00685AAF" w:rsidP="00685AAF">
            <w:pPr>
              <w:ind w:left="639"/>
            </w:pPr>
            <w:r>
              <w:t xml:space="preserve">El arte del maquillaje (1987) Colección salud y Belleza para </w:t>
            </w:r>
            <w:smartTag w:uri="urn:schemas-microsoft-com:office:smarttags" w:element="PersonName">
              <w:smartTagPr>
                <w:attr w:name="ProductID" w:val="la Mujer"/>
              </w:smartTagPr>
              <w:r>
                <w:t>la Mujer</w:t>
              </w:r>
            </w:smartTag>
          </w:p>
          <w:p w:rsidR="00685AAF" w:rsidRDefault="00685AAF" w:rsidP="00685AAF">
            <w:pPr>
              <w:ind w:left="639"/>
            </w:pPr>
            <w:r>
              <w:t xml:space="preserve">México, graficas </w:t>
            </w:r>
            <w:proofErr w:type="spellStart"/>
            <w:r>
              <w:t>Montealbán</w:t>
            </w:r>
            <w:proofErr w:type="spellEnd"/>
            <w:r>
              <w:t>.</w:t>
            </w:r>
          </w:p>
          <w:p w:rsidR="00685AAF" w:rsidRDefault="00685AAF" w:rsidP="00685AAF">
            <w:pPr>
              <w:ind w:left="639"/>
            </w:pPr>
          </w:p>
          <w:p w:rsidR="00685AAF" w:rsidRDefault="00685AAF" w:rsidP="00685AAF">
            <w:pPr>
              <w:ind w:left="639"/>
            </w:pPr>
          </w:p>
          <w:p w:rsidR="00685AAF" w:rsidRDefault="00685AAF" w:rsidP="00685AAF">
            <w:pPr>
              <w:ind w:left="639"/>
            </w:pPr>
            <w:r>
              <w:t>Belleza estética y Cosmetología (S/F), tomo I,</w:t>
            </w:r>
          </w:p>
          <w:p w:rsidR="00685AAF" w:rsidRDefault="00685AAF" w:rsidP="00685AAF">
            <w:pPr>
              <w:ind w:left="639"/>
            </w:pPr>
            <w:r>
              <w:t>Barcelona. Océano Multimedia</w:t>
            </w:r>
          </w:p>
          <w:p w:rsidR="00685AAF" w:rsidRDefault="00685AAF" w:rsidP="00685AAF">
            <w:pPr>
              <w:ind w:left="639"/>
            </w:pPr>
          </w:p>
          <w:p w:rsidR="00685AAF" w:rsidRDefault="00685AAF" w:rsidP="00685AAF">
            <w:pPr>
              <w:ind w:left="639"/>
            </w:pPr>
          </w:p>
          <w:p w:rsidR="00685AAF" w:rsidRDefault="00685AAF" w:rsidP="00685AAF">
            <w:pPr>
              <w:ind w:left="639"/>
            </w:pPr>
            <w:r>
              <w:t xml:space="preserve">Cuidado de la cara y el cabello. (s/f). Salud y belleza, México, gráficos </w:t>
            </w:r>
            <w:proofErr w:type="spellStart"/>
            <w:r>
              <w:t>Montealbán</w:t>
            </w:r>
            <w:proofErr w:type="spellEnd"/>
          </w:p>
          <w:p w:rsidR="00685AAF" w:rsidRDefault="00685AAF" w:rsidP="00685AAF">
            <w:pPr>
              <w:ind w:left="639"/>
            </w:pPr>
          </w:p>
          <w:p w:rsidR="00685AAF" w:rsidRDefault="00685AAF" w:rsidP="00685AAF">
            <w:pPr>
              <w:ind w:left="639"/>
            </w:pPr>
          </w:p>
          <w:p w:rsidR="00685AAF" w:rsidRDefault="00685AAF" w:rsidP="00685AAF">
            <w:pPr>
              <w:ind w:left="639"/>
            </w:pPr>
          </w:p>
          <w:p w:rsidR="00685AAF" w:rsidRDefault="00685AAF" w:rsidP="00685AAF">
            <w:pPr>
              <w:ind w:left="639"/>
            </w:pPr>
          </w:p>
          <w:p w:rsidR="00E4483A" w:rsidRPr="005E129F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4483A" w:rsidRPr="005E129F" w:rsidRDefault="00E4483A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E4483A" w:rsidRPr="005E129F" w:rsidRDefault="00E4483A">
            <w:pPr>
              <w:jc w:val="center"/>
              <w:rPr>
                <w:b/>
              </w:rPr>
            </w:pPr>
          </w:p>
        </w:tc>
      </w:tr>
    </w:tbl>
    <w:p w:rsidR="00E4483A" w:rsidRPr="005E129F" w:rsidRDefault="00E4483A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E4483A">
        <w:tc>
          <w:tcPr>
            <w:tcW w:w="14033" w:type="dxa"/>
            <w:shd w:val="clear" w:color="auto" w:fill="FFFFFF"/>
          </w:tcPr>
          <w:p w:rsidR="00E4483A" w:rsidRDefault="00E4483A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 w:rsidRPr="005E129F">
              <w:rPr>
                <w:b w:val="0"/>
                <w:lang w:val="es-ES"/>
              </w:rPr>
              <w:lastRenderedPageBreak/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8B4ACB">
        <w:trPr>
          <w:trHeight w:val="8788"/>
        </w:trPr>
        <w:tc>
          <w:tcPr>
            <w:tcW w:w="14033" w:type="dxa"/>
          </w:tcPr>
          <w:p w:rsidR="008B4ACB" w:rsidRDefault="008B4ACB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633C2" w:rsidRDefault="00D633C2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9370D" w:rsidRDefault="00D9370D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9370D" w:rsidRDefault="00D9370D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9370D" w:rsidRDefault="00D9370D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 PARA EL TRABAJO DEL ESTADO DE QUINTANA ROO</w:t>
            </w:r>
          </w:p>
          <w:p w:rsidR="00D9370D" w:rsidRDefault="00AE650B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</w:t>
            </w:r>
            <w:r w:rsidR="00D9370D">
              <w:rPr>
                <w:rFonts w:ascii="Arial Rounded MT Bold" w:hAnsi="Arial Rounded MT Bold"/>
                <w:sz w:val="28"/>
              </w:rPr>
              <w:t>:</w:t>
            </w:r>
          </w:p>
          <w:p w:rsidR="00AE650B" w:rsidRDefault="00AE650B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AE650B" w:rsidRDefault="00AE650B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lang w:val="es-MX"/>
              </w:rPr>
              <w:t>Lic. Pablo Hernández Mojica</w:t>
            </w:r>
          </w:p>
          <w:p w:rsidR="00AE650B" w:rsidRDefault="00AE650B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</w:p>
          <w:p w:rsidR="00AE650B" w:rsidRPr="00AE650B" w:rsidRDefault="00AE650B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lang w:val="es-MX"/>
              </w:rPr>
            </w:pPr>
            <w:r>
              <w:rPr>
                <w:rFonts w:ascii="Arial Rounded MT Bold" w:hAnsi="Arial Rounded MT Bold"/>
                <w:sz w:val="28"/>
                <w:lang w:val="es-MX"/>
              </w:rPr>
              <w:t>Revisó</w:t>
            </w:r>
          </w:p>
          <w:p w:rsidR="00D9370D" w:rsidRDefault="00D9370D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9370D" w:rsidRDefault="00D9370D" w:rsidP="00D9370D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 xml:space="preserve">LIC. </w:t>
            </w:r>
            <w:r w:rsidR="00AE650B">
              <w:rPr>
                <w:rFonts w:ascii="Arial Rounded MT Bold" w:hAnsi="Arial Rounded MT Bold"/>
                <w:sz w:val="28"/>
              </w:rPr>
              <w:t xml:space="preserve">Teresa de Jesús Castillo </w:t>
            </w:r>
            <w:proofErr w:type="spellStart"/>
            <w:r w:rsidR="00AE650B">
              <w:rPr>
                <w:rFonts w:ascii="Arial Rounded MT Bold" w:hAnsi="Arial Rounded MT Bold"/>
                <w:sz w:val="28"/>
              </w:rPr>
              <w:t>Conrrado</w:t>
            </w:r>
            <w:proofErr w:type="spellEnd"/>
          </w:p>
          <w:p w:rsidR="00D633C2" w:rsidRDefault="00D633C2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D633C2" w:rsidRDefault="00D633C2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BE330A" w:rsidRDefault="00BE330A" w:rsidP="008B4ACB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8B4ACB" w:rsidRDefault="008B4ACB" w:rsidP="00BD671C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</w:p>
        </w:tc>
      </w:tr>
    </w:tbl>
    <w:p w:rsidR="00E4483A" w:rsidRDefault="00E4483A">
      <w:pPr>
        <w:jc w:val="both"/>
        <w:rPr>
          <w:sz w:val="28"/>
          <w:lang w:val="es-ES_tradnl"/>
        </w:rPr>
      </w:pPr>
    </w:p>
    <w:sectPr w:rsidR="00E4483A" w:rsidSect="0007464A">
      <w:pgSz w:w="15842" w:h="12242" w:orient="landscape" w:code="1"/>
      <w:pgMar w:top="737" w:right="675" w:bottom="73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16C"/>
    <w:multiLevelType w:val="multilevel"/>
    <w:tmpl w:val="00E8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D2EC7"/>
    <w:multiLevelType w:val="hybridMultilevel"/>
    <w:tmpl w:val="FBA48378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"/>
      <w:lvlJc w:val="left"/>
      <w:pPr>
        <w:tabs>
          <w:tab w:val="num" w:pos="1080"/>
        </w:tabs>
        <w:ind w:left="890" w:hanging="170"/>
      </w:pPr>
      <w:rPr>
        <w:rFonts w:ascii="Symbol" w:hAnsi="Symbol" w:hint="default"/>
        <w:color w:val="auto"/>
        <w:sz w:val="20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8E0088"/>
    <w:multiLevelType w:val="singleLevel"/>
    <w:tmpl w:val="9650E44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C6D6387"/>
    <w:multiLevelType w:val="multilevel"/>
    <w:tmpl w:val="04AA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C91AC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AE1B0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AD0212"/>
    <w:multiLevelType w:val="multilevel"/>
    <w:tmpl w:val="2FAA0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8">
    <w:nsid w:val="290322BB"/>
    <w:multiLevelType w:val="hybridMultilevel"/>
    <w:tmpl w:val="326E2514"/>
    <w:lvl w:ilvl="0" w:tplc="4D2265B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121D69"/>
    <w:multiLevelType w:val="multilevel"/>
    <w:tmpl w:val="D4D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5619E8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340781"/>
    <w:multiLevelType w:val="multilevel"/>
    <w:tmpl w:val="6A884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4F2462E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741461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D563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E0E474C"/>
    <w:multiLevelType w:val="multilevel"/>
    <w:tmpl w:val="026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553B6C"/>
    <w:multiLevelType w:val="hybridMultilevel"/>
    <w:tmpl w:val="1C564F96"/>
    <w:lvl w:ilvl="0" w:tplc="CE7C260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F119B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3C0A9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3227B7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2C40B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C707A3F"/>
    <w:multiLevelType w:val="singleLevel"/>
    <w:tmpl w:val="56E6443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>
    <w:nsid w:val="634507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44C0F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4EE4FC2"/>
    <w:multiLevelType w:val="multilevel"/>
    <w:tmpl w:val="2FAA01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6506029"/>
    <w:multiLevelType w:val="hybridMultilevel"/>
    <w:tmpl w:val="AAE0FFAA"/>
    <w:lvl w:ilvl="0" w:tplc="1B4C8FDC">
      <w:start w:val="1"/>
      <w:numFmt w:val="bullet"/>
      <w:lvlText w:val=""/>
      <w:lvlJc w:val="left"/>
      <w:pPr>
        <w:ind w:left="9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26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7F2C0B84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FCA493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21"/>
  </w:num>
  <w:num w:numId="4">
    <w:abstractNumId w:val="20"/>
  </w:num>
  <w:num w:numId="5">
    <w:abstractNumId w:val="1"/>
  </w:num>
  <w:num w:numId="6">
    <w:abstractNumId w:val="27"/>
  </w:num>
  <w:num w:numId="7">
    <w:abstractNumId w:val="12"/>
  </w:num>
  <w:num w:numId="8">
    <w:abstractNumId w:val="10"/>
  </w:num>
  <w:num w:numId="9">
    <w:abstractNumId w:val="8"/>
  </w:num>
  <w:num w:numId="10">
    <w:abstractNumId w:val="18"/>
  </w:num>
  <w:num w:numId="11">
    <w:abstractNumId w:val="4"/>
  </w:num>
  <w:num w:numId="12">
    <w:abstractNumId w:val="5"/>
  </w:num>
  <w:num w:numId="13">
    <w:abstractNumId w:val="13"/>
  </w:num>
  <w:num w:numId="14">
    <w:abstractNumId w:val="2"/>
  </w:num>
  <w:num w:numId="15">
    <w:abstractNumId w:val="26"/>
  </w:num>
  <w:num w:numId="16">
    <w:abstractNumId w:val="9"/>
  </w:num>
  <w:num w:numId="17">
    <w:abstractNumId w:val="0"/>
  </w:num>
  <w:num w:numId="18">
    <w:abstractNumId w:val="15"/>
  </w:num>
  <w:num w:numId="19">
    <w:abstractNumId w:val="3"/>
  </w:num>
  <w:num w:numId="20">
    <w:abstractNumId w:val="7"/>
  </w:num>
  <w:num w:numId="21">
    <w:abstractNumId w:val="14"/>
  </w:num>
  <w:num w:numId="22">
    <w:abstractNumId w:val="22"/>
  </w:num>
  <w:num w:numId="23">
    <w:abstractNumId w:val="23"/>
  </w:num>
  <w:num w:numId="24">
    <w:abstractNumId w:val="28"/>
  </w:num>
  <w:num w:numId="25">
    <w:abstractNumId w:val="11"/>
  </w:num>
  <w:num w:numId="26">
    <w:abstractNumId w:val="19"/>
  </w:num>
  <w:num w:numId="27">
    <w:abstractNumId w:val="24"/>
  </w:num>
  <w:num w:numId="28">
    <w:abstractNumId w:val="6"/>
  </w:num>
  <w:num w:numId="29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64"/>
    <w:rsid w:val="000045F0"/>
    <w:rsid w:val="00011FE7"/>
    <w:rsid w:val="00046637"/>
    <w:rsid w:val="0007043B"/>
    <w:rsid w:val="0007464A"/>
    <w:rsid w:val="000D40DB"/>
    <w:rsid w:val="000F5BFC"/>
    <w:rsid w:val="001050A2"/>
    <w:rsid w:val="00112289"/>
    <w:rsid w:val="00113DE1"/>
    <w:rsid w:val="001173EC"/>
    <w:rsid w:val="00135747"/>
    <w:rsid w:val="00155CCC"/>
    <w:rsid w:val="00162E76"/>
    <w:rsid w:val="001A0E1B"/>
    <w:rsid w:val="001B594F"/>
    <w:rsid w:val="001D443B"/>
    <w:rsid w:val="001E0658"/>
    <w:rsid w:val="001E1907"/>
    <w:rsid w:val="001E6165"/>
    <w:rsid w:val="001F3083"/>
    <w:rsid w:val="0023063B"/>
    <w:rsid w:val="002326AE"/>
    <w:rsid w:val="0024048E"/>
    <w:rsid w:val="002A3EAA"/>
    <w:rsid w:val="002D49A8"/>
    <w:rsid w:val="002F4E50"/>
    <w:rsid w:val="002F762E"/>
    <w:rsid w:val="0030751D"/>
    <w:rsid w:val="00313C9A"/>
    <w:rsid w:val="003153E7"/>
    <w:rsid w:val="00316E2B"/>
    <w:rsid w:val="003219BB"/>
    <w:rsid w:val="003228D7"/>
    <w:rsid w:val="00333503"/>
    <w:rsid w:val="00342B47"/>
    <w:rsid w:val="00367444"/>
    <w:rsid w:val="00391A17"/>
    <w:rsid w:val="003C2547"/>
    <w:rsid w:val="003D1B12"/>
    <w:rsid w:val="003F6E13"/>
    <w:rsid w:val="004000BE"/>
    <w:rsid w:val="00402538"/>
    <w:rsid w:val="00435048"/>
    <w:rsid w:val="00435247"/>
    <w:rsid w:val="004414CA"/>
    <w:rsid w:val="00441F70"/>
    <w:rsid w:val="00457EEE"/>
    <w:rsid w:val="0047023A"/>
    <w:rsid w:val="00495E46"/>
    <w:rsid w:val="004C1D43"/>
    <w:rsid w:val="004D7A46"/>
    <w:rsid w:val="00505DEE"/>
    <w:rsid w:val="00515FEF"/>
    <w:rsid w:val="00542246"/>
    <w:rsid w:val="00572DEB"/>
    <w:rsid w:val="005B389D"/>
    <w:rsid w:val="005C4BD0"/>
    <w:rsid w:val="005C62C9"/>
    <w:rsid w:val="005D1827"/>
    <w:rsid w:val="005E129F"/>
    <w:rsid w:val="005E276F"/>
    <w:rsid w:val="00612B45"/>
    <w:rsid w:val="006546F7"/>
    <w:rsid w:val="006711C5"/>
    <w:rsid w:val="00683141"/>
    <w:rsid w:val="00685AAF"/>
    <w:rsid w:val="00694162"/>
    <w:rsid w:val="00697952"/>
    <w:rsid w:val="006B0EA6"/>
    <w:rsid w:val="006B28FA"/>
    <w:rsid w:val="006B51EA"/>
    <w:rsid w:val="006C7265"/>
    <w:rsid w:val="0070463E"/>
    <w:rsid w:val="00706A36"/>
    <w:rsid w:val="007078EB"/>
    <w:rsid w:val="00714128"/>
    <w:rsid w:val="007366CB"/>
    <w:rsid w:val="007503CE"/>
    <w:rsid w:val="00762014"/>
    <w:rsid w:val="00763BD8"/>
    <w:rsid w:val="0077301F"/>
    <w:rsid w:val="0078095E"/>
    <w:rsid w:val="007953D6"/>
    <w:rsid w:val="007A0305"/>
    <w:rsid w:val="007A2AD9"/>
    <w:rsid w:val="007B4943"/>
    <w:rsid w:val="007B740A"/>
    <w:rsid w:val="007D6334"/>
    <w:rsid w:val="007E1BB8"/>
    <w:rsid w:val="00800F86"/>
    <w:rsid w:val="00843136"/>
    <w:rsid w:val="00854175"/>
    <w:rsid w:val="008A1A6A"/>
    <w:rsid w:val="008A5417"/>
    <w:rsid w:val="008B4ACB"/>
    <w:rsid w:val="008B7629"/>
    <w:rsid w:val="008C1E69"/>
    <w:rsid w:val="008D0EF6"/>
    <w:rsid w:val="008F28F1"/>
    <w:rsid w:val="008F33AC"/>
    <w:rsid w:val="008F38F7"/>
    <w:rsid w:val="008F5842"/>
    <w:rsid w:val="00913054"/>
    <w:rsid w:val="00931611"/>
    <w:rsid w:val="009453D9"/>
    <w:rsid w:val="00952701"/>
    <w:rsid w:val="0095472B"/>
    <w:rsid w:val="00961287"/>
    <w:rsid w:val="0097173D"/>
    <w:rsid w:val="00985900"/>
    <w:rsid w:val="009A72B6"/>
    <w:rsid w:val="009B27F8"/>
    <w:rsid w:val="009C77B2"/>
    <w:rsid w:val="009D4A1D"/>
    <w:rsid w:val="00A003ED"/>
    <w:rsid w:val="00A234BC"/>
    <w:rsid w:val="00A31B92"/>
    <w:rsid w:val="00A3406C"/>
    <w:rsid w:val="00A43A16"/>
    <w:rsid w:val="00A71262"/>
    <w:rsid w:val="00A80BBA"/>
    <w:rsid w:val="00A90B3F"/>
    <w:rsid w:val="00AA531F"/>
    <w:rsid w:val="00AA6082"/>
    <w:rsid w:val="00AC03E6"/>
    <w:rsid w:val="00AC13B8"/>
    <w:rsid w:val="00AE2C75"/>
    <w:rsid w:val="00AE650B"/>
    <w:rsid w:val="00B03499"/>
    <w:rsid w:val="00B25E67"/>
    <w:rsid w:val="00B2742D"/>
    <w:rsid w:val="00B429DB"/>
    <w:rsid w:val="00B45B4E"/>
    <w:rsid w:val="00B474EB"/>
    <w:rsid w:val="00B50A50"/>
    <w:rsid w:val="00B67B2C"/>
    <w:rsid w:val="00B90D64"/>
    <w:rsid w:val="00B91EB4"/>
    <w:rsid w:val="00BA4040"/>
    <w:rsid w:val="00BD671C"/>
    <w:rsid w:val="00BD6AD5"/>
    <w:rsid w:val="00BD75B7"/>
    <w:rsid w:val="00BE330A"/>
    <w:rsid w:val="00C03EBD"/>
    <w:rsid w:val="00C12EF2"/>
    <w:rsid w:val="00C276C3"/>
    <w:rsid w:val="00C30070"/>
    <w:rsid w:val="00C44954"/>
    <w:rsid w:val="00C56C32"/>
    <w:rsid w:val="00C62B58"/>
    <w:rsid w:val="00C653E6"/>
    <w:rsid w:val="00C85357"/>
    <w:rsid w:val="00C86E94"/>
    <w:rsid w:val="00CA5E30"/>
    <w:rsid w:val="00CB3BD2"/>
    <w:rsid w:val="00CC2012"/>
    <w:rsid w:val="00CC25A5"/>
    <w:rsid w:val="00CC2E59"/>
    <w:rsid w:val="00CC4C09"/>
    <w:rsid w:val="00CD0D3D"/>
    <w:rsid w:val="00CF29CA"/>
    <w:rsid w:val="00CF790A"/>
    <w:rsid w:val="00D13394"/>
    <w:rsid w:val="00D17F5E"/>
    <w:rsid w:val="00D3380A"/>
    <w:rsid w:val="00D544E6"/>
    <w:rsid w:val="00D633C2"/>
    <w:rsid w:val="00D64DE3"/>
    <w:rsid w:val="00D76D70"/>
    <w:rsid w:val="00D9370D"/>
    <w:rsid w:val="00DA5801"/>
    <w:rsid w:val="00DA74BC"/>
    <w:rsid w:val="00DC1AB4"/>
    <w:rsid w:val="00DE1B97"/>
    <w:rsid w:val="00DE4A04"/>
    <w:rsid w:val="00DF0E5E"/>
    <w:rsid w:val="00DF75CA"/>
    <w:rsid w:val="00E107DD"/>
    <w:rsid w:val="00E13380"/>
    <w:rsid w:val="00E16ED9"/>
    <w:rsid w:val="00E16FEE"/>
    <w:rsid w:val="00E1769D"/>
    <w:rsid w:val="00E3519E"/>
    <w:rsid w:val="00E42680"/>
    <w:rsid w:val="00E4483A"/>
    <w:rsid w:val="00E519FB"/>
    <w:rsid w:val="00E53BBA"/>
    <w:rsid w:val="00E62272"/>
    <w:rsid w:val="00E80EEF"/>
    <w:rsid w:val="00E86F36"/>
    <w:rsid w:val="00EA21A8"/>
    <w:rsid w:val="00EA5A20"/>
    <w:rsid w:val="00EB4BF2"/>
    <w:rsid w:val="00EC33B4"/>
    <w:rsid w:val="00ED006E"/>
    <w:rsid w:val="00ED64D9"/>
    <w:rsid w:val="00EE0BED"/>
    <w:rsid w:val="00EE6C47"/>
    <w:rsid w:val="00EF34A1"/>
    <w:rsid w:val="00F16DB3"/>
    <w:rsid w:val="00F776F1"/>
    <w:rsid w:val="00F84ADB"/>
    <w:rsid w:val="00F974ED"/>
    <w:rsid w:val="00FA5EA6"/>
    <w:rsid w:val="00FD560D"/>
    <w:rsid w:val="00FD7869"/>
    <w:rsid w:val="00FF1391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7A919799-4AA9-40AD-B2E2-B50C644D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82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AA6082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AA6082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AA6082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AA6082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AA6082"/>
    <w:pPr>
      <w:keepNext/>
      <w:jc w:val="center"/>
      <w:outlineLvl w:val="4"/>
    </w:pPr>
    <w:rPr>
      <w:b/>
      <w:sz w:val="28"/>
      <w:lang w:val="es-ES_tradnl"/>
    </w:rPr>
  </w:style>
  <w:style w:type="paragraph" w:styleId="Ttulo6">
    <w:name w:val="heading 6"/>
    <w:basedOn w:val="Normal"/>
    <w:next w:val="Normal"/>
    <w:qFormat/>
    <w:rsid w:val="00AA6082"/>
    <w:pPr>
      <w:keepNext/>
      <w:outlineLvl w:val="5"/>
    </w:pPr>
    <w:rPr>
      <w:b/>
      <w:lang w:val="es-ES_tradnl"/>
    </w:rPr>
  </w:style>
  <w:style w:type="paragraph" w:styleId="Ttulo7">
    <w:name w:val="heading 7"/>
    <w:basedOn w:val="Normal"/>
    <w:next w:val="Normal"/>
    <w:qFormat/>
    <w:rsid w:val="00AA6082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8">
    <w:name w:val="heading 8"/>
    <w:basedOn w:val="Normal"/>
    <w:next w:val="Normal"/>
    <w:qFormat/>
    <w:rsid w:val="00AA6082"/>
    <w:pPr>
      <w:keepNext/>
      <w:outlineLvl w:val="7"/>
    </w:pPr>
    <w:rPr>
      <w:sz w:val="32"/>
      <w:lang w:val="es-MX"/>
    </w:rPr>
  </w:style>
  <w:style w:type="paragraph" w:styleId="Ttulo9">
    <w:name w:val="heading 9"/>
    <w:basedOn w:val="Normal"/>
    <w:next w:val="Normal"/>
    <w:qFormat/>
    <w:rsid w:val="00AA6082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A6082"/>
    <w:pPr>
      <w:jc w:val="center"/>
    </w:pPr>
    <w:rPr>
      <w:rFonts w:ascii="Book Antiqua" w:hAnsi="Book Antiqua"/>
      <w:b/>
      <w:sz w:val="40"/>
      <w:lang w:val="es-ES_tradnl"/>
    </w:rPr>
  </w:style>
  <w:style w:type="paragraph" w:styleId="Textoindependiente">
    <w:name w:val="Body Text"/>
    <w:basedOn w:val="Normal"/>
    <w:rsid w:val="00AA6082"/>
    <w:pPr>
      <w:jc w:val="both"/>
    </w:pPr>
    <w:rPr>
      <w:sz w:val="28"/>
      <w:lang w:val="es-MX"/>
    </w:rPr>
  </w:style>
  <w:style w:type="paragraph" w:styleId="Textoindependiente2">
    <w:name w:val="Body Text 2"/>
    <w:basedOn w:val="Normal"/>
    <w:rsid w:val="00AA6082"/>
    <w:pPr>
      <w:jc w:val="both"/>
    </w:pPr>
    <w:rPr>
      <w:sz w:val="32"/>
      <w:lang w:val="es-MX"/>
    </w:rPr>
  </w:style>
  <w:style w:type="paragraph" w:styleId="Textoindependiente3">
    <w:name w:val="Body Text 3"/>
    <w:basedOn w:val="Normal"/>
    <w:rsid w:val="00AA6082"/>
    <w:rPr>
      <w:sz w:val="32"/>
      <w:lang w:val="es-MX"/>
    </w:rPr>
  </w:style>
  <w:style w:type="paragraph" w:styleId="Subttulo">
    <w:name w:val="Subtitle"/>
    <w:basedOn w:val="Normal"/>
    <w:qFormat/>
    <w:rsid w:val="00AA6082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loque">
    <w:name w:val="Block Text"/>
    <w:basedOn w:val="Normal"/>
    <w:rsid w:val="00AA6082"/>
    <w:pPr>
      <w:spacing w:line="360" w:lineRule="auto"/>
      <w:ind w:left="284" w:right="355"/>
      <w:jc w:val="both"/>
    </w:pPr>
    <w:rPr>
      <w:rFonts w:ascii="Arial Rounded MT Bold" w:hAnsi="Arial Rounded MT Bold"/>
      <w:sz w:val="28"/>
    </w:rPr>
  </w:style>
  <w:style w:type="paragraph" w:styleId="Textonotapie">
    <w:name w:val="footnote text"/>
    <w:basedOn w:val="Normal"/>
    <w:semiHidden/>
    <w:rsid w:val="00D3380A"/>
    <w:rPr>
      <w:rFonts w:ascii="Times New Roman" w:hAnsi="Times New Roman"/>
      <w:sz w:val="20"/>
      <w:lang w:val="es-ES_tradnl"/>
    </w:rPr>
  </w:style>
  <w:style w:type="paragraph" w:styleId="Encabezado">
    <w:name w:val="header"/>
    <w:basedOn w:val="Normal"/>
    <w:rsid w:val="00D17F5E"/>
    <w:pPr>
      <w:tabs>
        <w:tab w:val="center" w:pos="4252"/>
        <w:tab w:val="right" w:pos="8504"/>
      </w:tabs>
    </w:pPr>
    <w:rPr>
      <w:rFonts w:ascii="Bookman Old Style" w:hAnsi="Bookman Old Style"/>
    </w:rPr>
  </w:style>
  <w:style w:type="paragraph" w:customStyle="1" w:styleId="Default">
    <w:name w:val="Default"/>
    <w:rsid w:val="007141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45B4E"/>
    <w:rPr>
      <w:color w:val="0000FF"/>
      <w:u w:val="single"/>
    </w:rPr>
  </w:style>
  <w:style w:type="character" w:customStyle="1" w:styleId="postbody">
    <w:name w:val="postbody"/>
    <w:basedOn w:val="Fuentedeprrafopredeter"/>
    <w:rsid w:val="001D443B"/>
  </w:style>
  <w:style w:type="paragraph" w:styleId="NormalWeb">
    <w:name w:val="Normal (Web)"/>
    <w:basedOn w:val="Normal"/>
    <w:rsid w:val="001D443B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recipeheader">
    <w:name w:val="recipe_header"/>
    <w:basedOn w:val="Fuentedeprrafopredeter"/>
    <w:rsid w:val="009D4A1D"/>
  </w:style>
  <w:style w:type="paragraph" w:styleId="Textodeglobo">
    <w:name w:val="Balloon Text"/>
    <w:basedOn w:val="Normal"/>
    <w:link w:val="TextodegloboCar"/>
    <w:rsid w:val="00DA74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A74B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RFMD\PESPUN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PESPUNTE</Template>
  <TotalTime>1</TotalTime>
  <Pages>13</Pages>
  <Words>1560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3</cp:revision>
  <cp:lastPrinted>2007-05-09T12:52:00Z</cp:lastPrinted>
  <dcterms:created xsi:type="dcterms:W3CDTF">2017-08-24T17:25:00Z</dcterms:created>
  <dcterms:modified xsi:type="dcterms:W3CDTF">2017-09-01T20:55:00Z</dcterms:modified>
</cp:coreProperties>
</file>