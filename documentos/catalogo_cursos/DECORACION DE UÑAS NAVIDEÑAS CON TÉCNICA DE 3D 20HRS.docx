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B687C" w14:textId="77777777" w:rsidR="00E4483A" w:rsidRDefault="00186BF5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BF46A50" wp14:editId="3AF7C93D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19050" t="19050" r="38100" b="38100"/>
                <wp:wrapNone/>
                <wp:docPr id="2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2AACE" id=" 30" o:spid="_x0000_s1026" style="position:absolute;margin-left:29.7pt;margin-top:-11.5pt;width:684pt;height:52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" o:allowincell="f" filled="f" strokecolor="#3cc" strokeweight="4.5pt">
                <v:stroke linestyle="thinThick"/>
                <v:path arrowok="t"/>
              </v:rect>
            </w:pict>
          </mc:Fallback>
        </mc:AlternateContent>
      </w:r>
    </w:p>
    <w:p w14:paraId="639449EA" w14:textId="52B6C5BF" w:rsidR="00E4483A" w:rsidRDefault="001F3772">
      <w:pPr>
        <w:pStyle w:val="Puesto"/>
        <w:rPr>
          <w:sz w:val="38"/>
        </w:rPr>
      </w:pPr>
      <w:r w:rsidRPr="00012E3D">
        <w:rPr>
          <w:b w:val="0"/>
          <w:smallCaps/>
          <w:noProof/>
          <w:lang w:val="es-MX" w:eastAsia="es-MX"/>
        </w:rPr>
        <w:drawing>
          <wp:inline distT="0" distB="0" distL="0" distR="0" wp14:anchorId="4CEC2B30" wp14:editId="1B98DF2F">
            <wp:extent cx="5772150" cy="1314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935D" w14:textId="77777777" w:rsidR="00E4483A" w:rsidRDefault="00E4483A">
      <w:pPr>
        <w:pStyle w:val="Puesto"/>
        <w:rPr>
          <w:sz w:val="38"/>
        </w:rPr>
      </w:pPr>
    </w:p>
    <w:p w14:paraId="3DF62C34" w14:textId="77777777" w:rsidR="00E4483A" w:rsidRDefault="00E4483A">
      <w:pPr>
        <w:pStyle w:val="Puesto"/>
        <w:rPr>
          <w:sz w:val="38"/>
        </w:rPr>
      </w:pPr>
    </w:p>
    <w:p w14:paraId="280AA36E" w14:textId="77777777" w:rsidR="00E4483A" w:rsidRDefault="00E4483A">
      <w:pPr>
        <w:pStyle w:val="Puesto"/>
        <w:rPr>
          <w:sz w:val="38"/>
        </w:rPr>
      </w:pPr>
    </w:p>
    <w:p w14:paraId="032B0DA7" w14:textId="77777777" w:rsidR="00E4483A" w:rsidRPr="004A0EA8" w:rsidRDefault="00E4483A">
      <w:pPr>
        <w:pStyle w:val="Subttulo"/>
        <w:rPr>
          <w:rFonts w:ascii="Century Gothic" w:hAnsi="Century Gothic"/>
          <w:sz w:val="36"/>
          <w:szCs w:val="36"/>
        </w:rPr>
      </w:pPr>
      <w:r w:rsidRPr="004A0EA8">
        <w:rPr>
          <w:rFonts w:ascii="Century Gothic" w:hAnsi="Century Gothic"/>
          <w:sz w:val="36"/>
          <w:szCs w:val="36"/>
        </w:rPr>
        <w:t>Instituto de Capacitación para el Trabajo</w:t>
      </w:r>
    </w:p>
    <w:p w14:paraId="25B77EC2" w14:textId="77777777" w:rsidR="00E4483A" w:rsidRPr="004A0EA8" w:rsidRDefault="00E4483A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0EA8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14:paraId="0B86B013" w14:textId="77777777" w:rsidR="00E4483A" w:rsidRPr="004A0EA8" w:rsidRDefault="00E4483A">
      <w:pPr>
        <w:pStyle w:val="Ttulo1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0EA8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14:paraId="491D79FB" w14:textId="77777777" w:rsidR="00E4483A" w:rsidRPr="004A0EA8" w:rsidRDefault="00E4483A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0EA8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14:paraId="0ADD6B0D" w14:textId="77777777" w:rsidR="00E4483A" w:rsidRPr="004A0EA8" w:rsidRDefault="00E4483A" w:rsidP="00E13380">
      <w:pPr>
        <w:jc w:val="center"/>
        <w:rPr>
          <w:rFonts w:ascii="Century Gothic" w:hAnsi="Century Gothic"/>
          <w:sz w:val="36"/>
          <w:szCs w:val="36"/>
        </w:rPr>
      </w:pPr>
    </w:p>
    <w:p w14:paraId="73556B01" w14:textId="77777777" w:rsidR="00B2742D" w:rsidRPr="004A0EA8" w:rsidRDefault="00B2742D" w:rsidP="00E13380">
      <w:pPr>
        <w:jc w:val="center"/>
        <w:rPr>
          <w:rFonts w:ascii="Century Gothic" w:hAnsi="Century Gothic"/>
          <w:sz w:val="36"/>
          <w:szCs w:val="36"/>
        </w:rPr>
      </w:pPr>
    </w:p>
    <w:p w14:paraId="2EF6F515" w14:textId="16DDB6B6" w:rsidR="00572DEB" w:rsidRPr="004A0EA8" w:rsidRDefault="00572DEB">
      <w:pPr>
        <w:pStyle w:val="Ttulo2"/>
        <w:rPr>
          <w:rFonts w:ascii="Century Gothic" w:hAnsi="Century Gothic"/>
          <w:sz w:val="36"/>
          <w:szCs w:val="36"/>
        </w:rPr>
      </w:pPr>
      <w:r w:rsidRPr="004A0EA8">
        <w:rPr>
          <w:rFonts w:ascii="Century Gothic" w:hAnsi="Century Gothic"/>
          <w:sz w:val="36"/>
          <w:szCs w:val="36"/>
        </w:rPr>
        <w:t>PROGRAMA DE CURSO</w:t>
      </w:r>
      <w:r w:rsidR="001F3772">
        <w:rPr>
          <w:rFonts w:ascii="Century Gothic" w:hAnsi="Century Gothic"/>
          <w:sz w:val="36"/>
          <w:szCs w:val="36"/>
        </w:rPr>
        <w:t xml:space="preserve"> NO REGULAR</w:t>
      </w:r>
    </w:p>
    <w:p w14:paraId="5324F9E0" w14:textId="77777777" w:rsidR="00683141" w:rsidRPr="004A0EA8" w:rsidRDefault="00683141" w:rsidP="00683141">
      <w:pPr>
        <w:rPr>
          <w:rFonts w:ascii="Century Gothic" w:hAnsi="Century Gothic"/>
          <w:sz w:val="36"/>
          <w:szCs w:val="36"/>
          <w:lang w:val="es-ES_tradnl"/>
        </w:rPr>
      </w:pPr>
    </w:p>
    <w:p w14:paraId="4C92D8A5" w14:textId="77777777" w:rsidR="00683141" w:rsidRPr="004A0EA8" w:rsidRDefault="00683141" w:rsidP="00683141">
      <w:pPr>
        <w:rPr>
          <w:rFonts w:ascii="Century Gothic" w:hAnsi="Century Gothic"/>
          <w:sz w:val="36"/>
          <w:szCs w:val="36"/>
          <w:lang w:val="es-ES_tradnl"/>
        </w:rPr>
      </w:pPr>
    </w:p>
    <w:p w14:paraId="388E1CB7" w14:textId="5BB12C25" w:rsidR="00E4483A" w:rsidRPr="004A0EA8" w:rsidRDefault="00612B45" w:rsidP="00D64DE3">
      <w:pPr>
        <w:pStyle w:val="Ttulo2"/>
        <w:ind w:left="709" w:right="566"/>
        <w:rPr>
          <w:rFonts w:ascii="Century Gothic" w:hAnsi="Century Gothic"/>
          <w:sz w:val="36"/>
          <w:szCs w:val="36"/>
        </w:rPr>
      </w:pPr>
      <w:r w:rsidRPr="004A0EA8">
        <w:rPr>
          <w:rFonts w:ascii="Century Gothic" w:hAnsi="Century Gothic"/>
          <w:sz w:val="36"/>
          <w:szCs w:val="36"/>
        </w:rPr>
        <w:t>“</w:t>
      </w:r>
      <w:r w:rsidR="00E741B7" w:rsidRPr="004A0EA8">
        <w:rPr>
          <w:rFonts w:ascii="Century Gothic" w:hAnsi="Century Gothic"/>
          <w:sz w:val="36"/>
          <w:szCs w:val="36"/>
          <w:lang w:val="es-US"/>
        </w:rPr>
        <w:t>DEC</w:t>
      </w:r>
      <w:r w:rsidR="00754133" w:rsidRPr="004A0EA8">
        <w:rPr>
          <w:rFonts w:ascii="Century Gothic" w:hAnsi="Century Gothic"/>
          <w:sz w:val="36"/>
          <w:szCs w:val="36"/>
          <w:lang w:val="es-US"/>
        </w:rPr>
        <w:t>ORA</w:t>
      </w:r>
      <w:bookmarkStart w:id="0" w:name="_GoBack"/>
      <w:bookmarkEnd w:id="0"/>
      <w:r w:rsidR="00754133" w:rsidRPr="004A0EA8">
        <w:rPr>
          <w:rFonts w:ascii="Century Gothic" w:hAnsi="Century Gothic"/>
          <w:sz w:val="36"/>
          <w:szCs w:val="36"/>
          <w:lang w:val="es-US"/>
        </w:rPr>
        <w:t>CION DE UÑAS NAVIDEÑAS CON TÉ</w:t>
      </w:r>
      <w:r w:rsidR="00E741B7" w:rsidRPr="004A0EA8">
        <w:rPr>
          <w:rFonts w:ascii="Century Gothic" w:hAnsi="Century Gothic"/>
          <w:sz w:val="36"/>
          <w:szCs w:val="36"/>
          <w:lang w:val="es-US"/>
        </w:rPr>
        <w:t>CNICA DE 3D</w:t>
      </w:r>
      <w:r w:rsidR="00D64DE3" w:rsidRPr="004A0EA8">
        <w:rPr>
          <w:rFonts w:ascii="Century Gothic" w:hAnsi="Century Gothic"/>
          <w:sz w:val="36"/>
          <w:szCs w:val="36"/>
        </w:rPr>
        <w:t>”</w:t>
      </w:r>
    </w:p>
    <w:p w14:paraId="3EF06C1A" w14:textId="6E69FEDD" w:rsidR="007B740A" w:rsidRDefault="00754133" w:rsidP="007B740A">
      <w:pPr>
        <w:rPr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E8E61FE" wp14:editId="3F1FE568">
                <wp:simplePos x="0" y="0"/>
                <wp:positionH relativeFrom="column">
                  <wp:posOffset>377710</wp:posOffset>
                </wp:positionH>
                <wp:positionV relativeFrom="paragraph">
                  <wp:posOffset>46124</wp:posOffset>
                </wp:positionV>
                <wp:extent cx="8686800" cy="0"/>
                <wp:effectExtent l="0" t="19050" r="19050" b="3810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BFC7D" id="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3.65pt" to="713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" o:allowincell="f" strokecolor="aqua" strokeweight="4.5pt">
                <v:stroke linestyle="thinThick" joinstyle="miter"/>
                <o:lock v:ext="edit" shapetype="f"/>
              </v:line>
            </w:pict>
          </mc:Fallback>
        </mc:AlternateContent>
      </w:r>
    </w:p>
    <w:p w14:paraId="286FF032" w14:textId="77777777" w:rsidR="007B740A" w:rsidRDefault="007B740A" w:rsidP="007B740A">
      <w:pPr>
        <w:rPr>
          <w:lang w:val="es-ES_tradnl"/>
        </w:rPr>
      </w:pPr>
    </w:p>
    <w:p w14:paraId="695E8454" w14:textId="4CD747C2" w:rsidR="007B740A" w:rsidRPr="00754133" w:rsidRDefault="00754133" w:rsidP="00754133">
      <w:pPr>
        <w:tabs>
          <w:tab w:val="left" w:pos="12502"/>
        </w:tabs>
        <w:rPr>
          <w:b/>
          <w:sz w:val="32"/>
          <w:szCs w:val="32"/>
          <w:lang w:val="es-ES_tradnl"/>
        </w:rPr>
      </w:pPr>
      <w:r>
        <w:rPr>
          <w:lang w:val="es-ES_tradnl"/>
        </w:rPr>
        <w:tab/>
      </w:r>
      <w:r w:rsidRPr="00754133">
        <w:rPr>
          <w:b/>
          <w:sz w:val="32"/>
          <w:szCs w:val="32"/>
          <w:lang w:val="es-ES_tradnl"/>
        </w:rPr>
        <w:t>20 HRS.</w:t>
      </w:r>
    </w:p>
    <w:p w14:paraId="6A07865F" w14:textId="77777777" w:rsidR="00E4483A" w:rsidRPr="007B740A" w:rsidRDefault="00E4483A">
      <w:pPr>
        <w:rPr>
          <w:lang w:val="es-ES_tradnl"/>
        </w:rPr>
      </w:pPr>
    </w:p>
    <w:p w14:paraId="3DBACE04" w14:textId="59D8D4D6" w:rsidR="00E4483A" w:rsidRDefault="00E4483A"/>
    <w:p w14:paraId="019C0271" w14:textId="77777777" w:rsidR="00754133" w:rsidRDefault="00754133"/>
    <w:tbl>
      <w:tblPr>
        <w:tblW w:w="0" w:type="auto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54133" w:rsidRPr="00461174" w14:paraId="1962FC51" w14:textId="77777777" w:rsidTr="00754133">
        <w:trPr>
          <w:trHeight w:val="99"/>
        </w:trPr>
        <w:tc>
          <w:tcPr>
            <w:tcW w:w="14033" w:type="dxa"/>
            <w:shd w:val="clear" w:color="auto" w:fill="E6E6E6"/>
          </w:tcPr>
          <w:p w14:paraId="210D6185" w14:textId="77777777" w:rsidR="00754133" w:rsidRPr="00FD40C9" w:rsidRDefault="00754133" w:rsidP="007550C2">
            <w:pPr>
              <w:pStyle w:val="Ttulo3"/>
              <w:rPr>
                <w:rFonts w:ascii="Arial Rounded MT Bold" w:hAnsi="Arial Rounded MT Bold" w:cs="Arial Rounded MT Bold"/>
                <w:b w:val="0"/>
                <w:bCs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54133" w:rsidRPr="00FD40C9" w14:paraId="197442CE" w14:textId="77777777" w:rsidTr="00754133">
        <w:trPr>
          <w:trHeight w:val="8788"/>
        </w:trPr>
        <w:tc>
          <w:tcPr>
            <w:tcW w:w="14033" w:type="dxa"/>
          </w:tcPr>
          <w:p w14:paraId="05767078" w14:textId="79493EAF" w:rsidR="00754133" w:rsidRPr="008D1D0C" w:rsidRDefault="00754133" w:rsidP="007550C2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1C1B56D1" w14:textId="77777777" w:rsidR="00754133" w:rsidRPr="008D1D0C" w:rsidRDefault="00754133" w:rsidP="007550C2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2E9790BE" w14:textId="0B1A3FBD" w:rsidR="00754133" w:rsidRDefault="00754133" w:rsidP="00754133">
            <w:pPr>
              <w:pStyle w:val="Textodebloque"/>
              <w:ind w:left="567" w:right="780"/>
            </w:pPr>
            <w:r>
              <w:t xml:space="preserve">El Instituto de Capacitación para el Trabajo en el Estado de Quintana Roo, </w:t>
            </w:r>
            <w:r w:rsidR="00E85FDC">
              <w:t xml:space="preserve">ha elaborado el curos </w:t>
            </w:r>
            <w:r w:rsidR="00E85FDC" w:rsidRPr="00E85FDC">
              <w:rPr>
                <w:b/>
              </w:rPr>
              <w:t>“Decoración de uñas navideñas con Técnica de 3 D”</w:t>
            </w:r>
            <w:r w:rsidR="00E85FDC">
              <w:t xml:space="preserve">, el cual </w:t>
            </w:r>
            <w:r>
              <w:t>brinda</w:t>
            </w:r>
            <w:r w:rsidR="00E85FDC">
              <w:t>rá</w:t>
            </w:r>
            <w:r>
              <w:t xml:space="preserve"> la oportunidad a las personas con necesidades de superación personal </w:t>
            </w:r>
            <w:r w:rsidR="00E85FDC">
              <w:t>a aprender un</w:t>
            </w:r>
            <w:r>
              <w:t xml:space="preserve"> oficio que pueda ser realizado desde el interior de los hogares</w:t>
            </w:r>
            <w:r>
              <w:rPr>
                <w:lang w:val="es-US"/>
              </w:rPr>
              <w:t xml:space="preserve"> logrando un autoempleo. </w:t>
            </w:r>
            <w:r>
              <w:t xml:space="preserve">  </w:t>
            </w:r>
          </w:p>
          <w:p w14:paraId="07989B39" w14:textId="77777777" w:rsidR="00754133" w:rsidRDefault="00754133" w:rsidP="00754133">
            <w:pPr>
              <w:pStyle w:val="Textodebloque"/>
              <w:ind w:left="567" w:right="780"/>
            </w:pPr>
          </w:p>
          <w:p w14:paraId="04879727" w14:textId="0A656954" w:rsidR="00754133" w:rsidRDefault="00754133" w:rsidP="00754133">
            <w:pPr>
              <w:pStyle w:val="Textodebloque"/>
              <w:ind w:left="567" w:right="780"/>
            </w:pPr>
            <w:r>
              <w:t xml:space="preserve">En la actualidad </w:t>
            </w:r>
            <w:r>
              <w:rPr>
                <w:lang w:val="es-US"/>
              </w:rPr>
              <w:t xml:space="preserve">las uñas artificiales se hacen decoraciones especializadas por temporada y con variedad de técnicas la tercera dimensión con acrílico o 3D es una de estas técnicas </w:t>
            </w:r>
            <w:r>
              <w:t>con diseños originales</w:t>
            </w:r>
            <w:r>
              <w:rPr>
                <w:lang w:val="es-US"/>
              </w:rPr>
              <w:t xml:space="preserve"> y novedosos que permite ofrecer diversidad en el servicio de la aplicación de uñas. </w:t>
            </w:r>
          </w:p>
          <w:p w14:paraId="60BE648B" w14:textId="30F3C9DC" w:rsidR="00754133" w:rsidRDefault="00754133" w:rsidP="00754133">
            <w:pPr>
              <w:pStyle w:val="Textodebloque"/>
              <w:ind w:left="567" w:right="780"/>
            </w:pPr>
            <w:r>
              <w:rPr>
                <w:lang w:val="es-US"/>
              </w:rPr>
              <w:t xml:space="preserve">El programa esta compuestos por una unidad y siete temas </w:t>
            </w:r>
          </w:p>
          <w:p w14:paraId="03241D3D" w14:textId="77777777" w:rsidR="00754133" w:rsidRDefault="00754133" w:rsidP="00754133">
            <w:pPr>
              <w:pStyle w:val="Textodebloque"/>
              <w:ind w:left="567"/>
            </w:pPr>
            <w:r>
              <w:t xml:space="preserve"> </w:t>
            </w:r>
          </w:p>
          <w:p w14:paraId="1B82607D" w14:textId="6713F536" w:rsidR="00754133" w:rsidRDefault="00754133" w:rsidP="00754133">
            <w:pPr>
              <w:pStyle w:val="Textodebloque"/>
              <w:ind w:left="567"/>
              <w:rPr>
                <w:b/>
                <w:lang w:val="es-US"/>
              </w:rPr>
            </w:pPr>
            <w:r>
              <w:rPr>
                <w:b/>
              </w:rPr>
              <w:t>Unidad</w:t>
            </w:r>
            <w:r w:rsidR="000A00E7">
              <w:rPr>
                <w:b/>
              </w:rPr>
              <w:t xml:space="preserve"> 1</w:t>
            </w:r>
            <w:r>
              <w:rPr>
                <w:b/>
              </w:rPr>
              <w:t xml:space="preserve"> .- Aplicación</w:t>
            </w:r>
            <w:r>
              <w:rPr>
                <w:b/>
                <w:lang w:val="es-US"/>
              </w:rPr>
              <w:t xml:space="preserve"> </w:t>
            </w:r>
            <w:r w:rsidR="000A00E7">
              <w:rPr>
                <w:b/>
                <w:lang w:val="es-US"/>
              </w:rPr>
              <w:t xml:space="preserve">y decoración de uñas navideñas </w:t>
            </w:r>
            <w:r>
              <w:rPr>
                <w:b/>
                <w:lang w:val="es-US"/>
              </w:rPr>
              <w:t>e</w:t>
            </w:r>
            <w:r w:rsidR="000A00E7">
              <w:rPr>
                <w:b/>
                <w:lang w:val="es-US"/>
              </w:rPr>
              <w:t>n</w:t>
            </w:r>
            <w:r>
              <w:rPr>
                <w:b/>
                <w:lang w:val="es-US"/>
              </w:rPr>
              <w:t xml:space="preserve"> 3D </w:t>
            </w:r>
          </w:p>
          <w:p w14:paraId="03B2F7EE" w14:textId="09F6BD3C" w:rsidR="000A00E7" w:rsidRDefault="000A00E7" w:rsidP="000A00E7">
            <w:pPr>
              <w:pStyle w:val="Textodebloque"/>
              <w:numPr>
                <w:ilvl w:val="1"/>
                <w:numId w:val="42"/>
              </w:numPr>
              <w:rPr>
                <w:b/>
                <w:lang w:val="es-US"/>
              </w:rPr>
            </w:pPr>
            <w:r>
              <w:rPr>
                <w:b/>
                <w:lang w:val="es-US"/>
              </w:rPr>
              <w:t>Preparación de las bases</w:t>
            </w:r>
          </w:p>
          <w:p w14:paraId="7AB47DC1" w14:textId="15DC1A80" w:rsidR="000A00E7" w:rsidRPr="008B491B" w:rsidRDefault="000A00E7" w:rsidP="000A00E7">
            <w:pPr>
              <w:pStyle w:val="Textodebloque"/>
              <w:numPr>
                <w:ilvl w:val="1"/>
                <w:numId w:val="42"/>
              </w:numPr>
            </w:pPr>
            <w:r>
              <w:rPr>
                <w:b/>
                <w:lang w:val="es-US"/>
              </w:rPr>
              <w:t xml:space="preserve">Diseños y aplicación de uñas </w:t>
            </w:r>
          </w:p>
          <w:p w14:paraId="06DD937E" w14:textId="77777777" w:rsidR="00754133" w:rsidRPr="008D1D0C" w:rsidRDefault="00754133" w:rsidP="007550C2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7D6FF02F" w14:textId="77777777" w:rsidR="00754133" w:rsidRPr="008D1D0C" w:rsidRDefault="00754133" w:rsidP="007550C2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A5E29BE" w14:textId="77777777" w:rsidR="00754133" w:rsidRPr="008D1D0C" w:rsidRDefault="00754133" w:rsidP="007550C2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59166764" w14:textId="77777777" w:rsidR="00754133" w:rsidRDefault="00754133"/>
    <w:p w14:paraId="4B8945F7" w14:textId="77777777" w:rsidR="00754133" w:rsidRDefault="00754133"/>
    <w:p w14:paraId="6C4DE37A" w14:textId="77777777" w:rsidR="00754133" w:rsidRDefault="00754133"/>
    <w:p w14:paraId="031CBBDB" w14:textId="77777777" w:rsidR="00754133" w:rsidRDefault="00754133"/>
    <w:p w14:paraId="005F6FB1" w14:textId="77777777" w:rsidR="00754133" w:rsidRDefault="00754133"/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 w14:paraId="645967A1" w14:textId="77777777">
        <w:tc>
          <w:tcPr>
            <w:tcW w:w="14033" w:type="dxa"/>
            <w:shd w:val="clear" w:color="auto" w:fill="FFFFFF"/>
          </w:tcPr>
          <w:p w14:paraId="0BBCC836" w14:textId="77777777" w:rsidR="00E4483A" w:rsidRDefault="00456B2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E4483A" w:rsidRPr="00AB3F13" w14:paraId="376CAD25" w14:textId="77777777">
        <w:trPr>
          <w:trHeight w:val="8788"/>
        </w:trPr>
        <w:tc>
          <w:tcPr>
            <w:tcW w:w="14033" w:type="dxa"/>
          </w:tcPr>
          <w:p w14:paraId="54E9652D" w14:textId="77777777" w:rsidR="00E4483A" w:rsidRPr="00AB3F13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highlight w:val="yellow"/>
              </w:rPr>
            </w:pPr>
          </w:p>
          <w:p w14:paraId="18DB5973" w14:textId="4887EC55" w:rsidR="00BC7186" w:rsidRPr="00AB3F13" w:rsidRDefault="00E13380" w:rsidP="00BC7186">
            <w:pPr>
              <w:pStyle w:val="Textodebloque"/>
              <w:ind w:left="567" w:right="922"/>
            </w:pPr>
            <w:r w:rsidRPr="00AB3F13">
              <w:t xml:space="preserve">  </w:t>
            </w:r>
            <w:r w:rsidR="00BC7186" w:rsidRPr="00AB3F13">
              <w:t xml:space="preserve">El curso de </w:t>
            </w:r>
            <w:r w:rsidR="00BC7186" w:rsidRPr="00E85FDC">
              <w:rPr>
                <w:b/>
              </w:rPr>
              <w:t>“</w:t>
            </w:r>
            <w:r w:rsidR="006B3F21" w:rsidRPr="00E85FDC">
              <w:rPr>
                <w:b/>
                <w:lang w:val="es-US"/>
              </w:rPr>
              <w:t>Decoración</w:t>
            </w:r>
            <w:r w:rsidR="00E00EEE" w:rsidRPr="00E85FDC">
              <w:rPr>
                <w:b/>
                <w:lang w:val="es-US"/>
              </w:rPr>
              <w:t xml:space="preserve"> </w:t>
            </w:r>
            <w:r w:rsidR="00E85FDC" w:rsidRPr="00E85FDC">
              <w:rPr>
                <w:b/>
                <w:lang w:val="es-US"/>
              </w:rPr>
              <w:t xml:space="preserve"> de uñas </w:t>
            </w:r>
            <w:r w:rsidR="00E00EEE" w:rsidRPr="00E85FDC">
              <w:rPr>
                <w:b/>
                <w:lang w:val="es-US"/>
              </w:rPr>
              <w:t>Navideña</w:t>
            </w:r>
            <w:r w:rsidR="00E85FDC" w:rsidRPr="00E85FDC">
              <w:rPr>
                <w:b/>
                <w:lang w:val="es-US"/>
              </w:rPr>
              <w:t>s con técnica</w:t>
            </w:r>
            <w:r w:rsidR="00E00EEE" w:rsidRPr="00E85FDC">
              <w:rPr>
                <w:b/>
                <w:lang w:val="es-US"/>
              </w:rPr>
              <w:t xml:space="preserve"> en 3D</w:t>
            </w:r>
            <w:r w:rsidR="00BC7186" w:rsidRPr="00BC7186">
              <w:rPr>
                <w:b/>
              </w:rPr>
              <w:t>”</w:t>
            </w:r>
            <w:r w:rsidR="00BC7186" w:rsidRPr="00AB3F13">
              <w:t xml:space="preserve">, se crea </w:t>
            </w:r>
            <w:r w:rsidR="00E85FDC">
              <w:t xml:space="preserve">atendiendo a las solicitudes de los </w:t>
            </w:r>
            <w:proofErr w:type="spellStart"/>
            <w:r w:rsidR="00E85FDC">
              <w:t>capacitandos</w:t>
            </w:r>
            <w:proofErr w:type="spellEnd"/>
            <w:r w:rsidR="00E85FDC">
              <w:t xml:space="preserve"> que desean aprender diseños para decorar uñas postizas de acuerdo a la temporada decembrina, </w:t>
            </w:r>
            <w:r w:rsidR="00BC7186" w:rsidRPr="00AB3F13">
              <w:t xml:space="preserve">que les permita crecer y seguir aprendiendo nuevos retos </w:t>
            </w:r>
            <w:r w:rsidR="00BC7186">
              <w:t>en estilismo y bienestar personal</w:t>
            </w:r>
            <w:r w:rsidR="00BC7186" w:rsidRPr="00AB3F13">
              <w:t xml:space="preserve"> </w:t>
            </w:r>
            <w:r w:rsidR="00BC7186">
              <w:t xml:space="preserve"> que a su vez les </w:t>
            </w:r>
            <w:r w:rsidR="00E85FDC">
              <w:t>dé la oportunidad de</w:t>
            </w:r>
            <w:r w:rsidR="006B3F21">
              <w:rPr>
                <w:lang w:val="es-US"/>
              </w:rPr>
              <w:t xml:space="preserve"> </w:t>
            </w:r>
            <w:r w:rsidR="000A00E7">
              <w:rPr>
                <w:lang w:val="es-US"/>
              </w:rPr>
              <w:t>auto emplearse</w:t>
            </w:r>
            <w:r w:rsidR="006B3F21">
              <w:rPr>
                <w:lang w:val="es-US"/>
              </w:rPr>
              <w:t xml:space="preserve"> </w:t>
            </w:r>
            <w:r w:rsidR="00BC7186">
              <w:t>y</w:t>
            </w:r>
            <w:r w:rsidR="00BC7186" w:rsidRPr="00AB3F13">
              <w:t xml:space="preserve"> tener ingresos adicionales para una vida digna</w:t>
            </w:r>
            <w:r w:rsidR="00E85FDC">
              <w:t>.</w:t>
            </w:r>
            <w:r w:rsidR="00BC7186" w:rsidRPr="00AB3F13">
              <w:t xml:space="preserve"> </w:t>
            </w:r>
          </w:p>
          <w:p w14:paraId="32034C0C" w14:textId="77777777" w:rsidR="00E4483A" w:rsidRPr="00AB3F13" w:rsidRDefault="00E13380" w:rsidP="00AB3F13">
            <w:pPr>
              <w:spacing w:line="360" w:lineRule="auto"/>
              <w:ind w:left="639" w:right="922"/>
              <w:jc w:val="both"/>
              <w:rPr>
                <w:rFonts w:ascii="Arial Rounded MT Bold" w:hAnsi="Arial Rounded MT Bold"/>
                <w:sz w:val="28"/>
              </w:rPr>
            </w:pPr>
            <w:r w:rsidRPr="00AB3F13">
              <w:rPr>
                <w:rFonts w:ascii="Arial Rounded MT Bold" w:hAnsi="Arial Rounded MT Bold"/>
                <w:sz w:val="28"/>
              </w:rPr>
              <w:t xml:space="preserve">           </w:t>
            </w:r>
          </w:p>
          <w:p w14:paraId="438935D6" w14:textId="3A2A53F1" w:rsidR="008B491B" w:rsidRPr="00AB3F13" w:rsidRDefault="008B491B" w:rsidP="00AB3F13">
            <w:pPr>
              <w:pStyle w:val="Textodebloque"/>
              <w:ind w:left="567" w:right="922"/>
            </w:pPr>
            <w:r w:rsidRPr="00AB3F13">
              <w:t xml:space="preserve">En las comunidades y en cualquier parte del estado </w:t>
            </w:r>
            <w:r w:rsidR="00AB3F13">
              <w:t>es muy demandado</w:t>
            </w:r>
            <w:r w:rsidR="007E4277">
              <w:rPr>
                <w:lang w:val="es-US"/>
              </w:rPr>
              <w:t xml:space="preserve"> </w:t>
            </w:r>
            <w:r w:rsidR="00504361">
              <w:rPr>
                <w:lang w:val="es-US"/>
              </w:rPr>
              <w:t xml:space="preserve">el </w:t>
            </w:r>
            <w:r w:rsidR="007E4277">
              <w:rPr>
                <w:lang w:val="es-US"/>
              </w:rPr>
              <w:t xml:space="preserve">servicio de </w:t>
            </w:r>
            <w:r w:rsidR="00BD0EE1">
              <w:rPr>
                <w:lang w:val="es-US"/>
              </w:rPr>
              <w:t>aplicación</w:t>
            </w:r>
            <w:r w:rsidR="007E4277">
              <w:rPr>
                <w:lang w:val="es-US"/>
              </w:rPr>
              <w:t xml:space="preserve"> de uñas </w:t>
            </w:r>
            <w:r w:rsidR="00BD0EE1">
              <w:rPr>
                <w:lang w:val="es-US"/>
              </w:rPr>
              <w:t>artificiales</w:t>
            </w:r>
            <w:r w:rsidR="007E4277">
              <w:rPr>
                <w:lang w:val="es-US"/>
              </w:rPr>
              <w:t xml:space="preserve"> ya sean de </w:t>
            </w:r>
            <w:r w:rsidR="00BD0EE1">
              <w:rPr>
                <w:lang w:val="es-US"/>
              </w:rPr>
              <w:t>acrílico</w:t>
            </w:r>
            <w:r w:rsidR="007E4277">
              <w:rPr>
                <w:lang w:val="es-US"/>
              </w:rPr>
              <w:t xml:space="preserve">, gel o </w:t>
            </w:r>
            <w:r w:rsidR="00403ACB">
              <w:rPr>
                <w:lang w:val="es-US"/>
              </w:rPr>
              <w:t>acrigel</w:t>
            </w:r>
            <w:r w:rsidR="007E4277">
              <w:rPr>
                <w:lang w:val="es-US"/>
              </w:rPr>
              <w:t>,</w:t>
            </w:r>
            <w:r w:rsidR="00BD0EE1">
              <w:rPr>
                <w:lang w:val="es-US"/>
              </w:rPr>
              <w:t xml:space="preserve"> </w:t>
            </w:r>
            <w:r w:rsidR="00AB147A">
              <w:rPr>
                <w:lang w:val="es-US"/>
              </w:rPr>
              <w:t>así</w:t>
            </w:r>
            <w:r w:rsidR="00BD0EE1">
              <w:rPr>
                <w:lang w:val="es-US"/>
              </w:rPr>
              <w:t xml:space="preserve"> como la variedad en </w:t>
            </w:r>
            <w:r w:rsidR="00AB147A">
              <w:rPr>
                <w:lang w:val="es-US"/>
              </w:rPr>
              <w:t>decoración</w:t>
            </w:r>
            <w:r w:rsidR="00BD0EE1">
              <w:rPr>
                <w:lang w:val="es-US"/>
              </w:rPr>
              <w:t xml:space="preserve"> de las uñas </w:t>
            </w:r>
            <w:r w:rsidR="008A068A">
              <w:rPr>
                <w:lang w:val="es-US"/>
              </w:rPr>
              <w:t xml:space="preserve">de </w:t>
            </w:r>
            <w:r w:rsidR="00AB3F13">
              <w:t>acuerdo a</w:t>
            </w:r>
            <w:r w:rsidR="008A068A">
              <w:rPr>
                <w:lang w:val="es-US"/>
              </w:rPr>
              <w:t xml:space="preserve"> la temporada,</w:t>
            </w:r>
            <w:r w:rsidR="008A068A">
              <w:t xml:space="preserve"> </w:t>
            </w:r>
            <w:r w:rsidR="00AB3F13">
              <w:t>personalidad y estilo de vida</w:t>
            </w:r>
            <w:r w:rsidR="003B4920">
              <w:rPr>
                <w:lang w:val="es-US"/>
              </w:rPr>
              <w:t xml:space="preserve"> del cliente</w:t>
            </w:r>
            <w:r w:rsidRPr="00AB3F13">
              <w:t xml:space="preserve">, </w:t>
            </w:r>
            <w:r w:rsidR="00AB3F13">
              <w:t xml:space="preserve"> realizar esta actividad </w:t>
            </w:r>
            <w:r w:rsidRPr="00AB3F13">
              <w:t>no requiere de esfuerzo alguno y lo puedes desarrol</w:t>
            </w:r>
            <w:r w:rsidR="00AB3F13">
              <w:t>lar desde el interior del hogar.</w:t>
            </w:r>
          </w:p>
          <w:p w14:paraId="01E3258B" w14:textId="77777777" w:rsidR="008B491B" w:rsidRPr="00AB3F13" w:rsidRDefault="008B491B" w:rsidP="00AB3F13">
            <w:pPr>
              <w:pStyle w:val="Textodebloque"/>
              <w:ind w:left="567" w:right="922"/>
            </w:pPr>
          </w:p>
          <w:p w14:paraId="0223EDF6" w14:textId="77777777" w:rsidR="00E4483A" w:rsidRPr="00AB3F13" w:rsidRDefault="00E4483A" w:rsidP="00BC7186">
            <w:pPr>
              <w:pStyle w:val="Textodebloque"/>
              <w:ind w:left="567" w:right="922"/>
              <w:rPr>
                <w:highlight w:val="yellow"/>
              </w:rPr>
            </w:pPr>
          </w:p>
        </w:tc>
      </w:tr>
    </w:tbl>
    <w:p w14:paraId="5F3B2672" w14:textId="77777777" w:rsidR="00E4483A" w:rsidRPr="00AB3F13" w:rsidRDefault="00E4483A">
      <w:pPr>
        <w:jc w:val="center"/>
        <w:rPr>
          <w:lang w:val="es-ES_tradnl"/>
        </w:rPr>
      </w:pPr>
    </w:p>
    <w:p w14:paraId="7B3EDCF2" w14:textId="77777777" w:rsidR="00E4483A" w:rsidRPr="00AB3F13" w:rsidRDefault="00E4483A">
      <w:pPr>
        <w:jc w:val="center"/>
        <w:rPr>
          <w:lang w:val="es-ES_tradnl"/>
        </w:rPr>
      </w:pPr>
      <w:r w:rsidRPr="00AB3F13"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 w14:paraId="1AA819BD" w14:textId="77777777">
        <w:tc>
          <w:tcPr>
            <w:tcW w:w="14033" w:type="dxa"/>
            <w:shd w:val="clear" w:color="auto" w:fill="FFFFFF"/>
          </w:tcPr>
          <w:p w14:paraId="35AF2195" w14:textId="77777777" w:rsidR="00E4483A" w:rsidRDefault="00E13380" w:rsidP="00E13380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</w:t>
            </w:r>
            <w:r w:rsidR="004C1D43">
              <w:rPr>
                <w:rFonts w:ascii="Arial Rounded MT Bold" w:hAnsi="Arial Rounded MT Bold"/>
                <w:spacing w:val="80"/>
                <w:lang w:val="es-ES"/>
              </w:rPr>
              <w:t>S</w:t>
            </w:r>
            <w:r>
              <w:rPr>
                <w:rFonts w:ascii="Arial Rounded MT Bold" w:hAnsi="Arial Rounded MT Bold"/>
                <w:spacing w:val="80"/>
                <w:lang w:val="es-ES"/>
              </w:rPr>
              <w:t xml:space="preserve"> </w:t>
            </w:r>
          </w:p>
        </w:tc>
      </w:tr>
      <w:tr w:rsidR="00E4483A" w14:paraId="2AD094E5" w14:textId="77777777">
        <w:trPr>
          <w:trHeight w:val="8788"/>
        </w:trPr>
        <w:tc>
          <w:tcPr>
            <w:tcW w:w="14033" w:type="dxa"/>
          </w:tcPr>
          <w:p w14:paraId="3DF01B83" w14:textId="77777777"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14:paraId="3F5C3EBE" w14:textId="77777777"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14:paraId="50DFC3CF" w14:textId="2CE2D2CA" w:rsidR="00800F86" w:rsidRPr="00AB3F13" w:rsidRDefault="00800F86" w:rsidP="0094403C">
            <w:pPr>
              <w:spacing w:line="360" w:lineRule="auto"/>
              <w:ind w:left="1489" w:right="1064"/>
              <w:jc w:val="both"/>
              <w:rPr>
                <w:rFonts w:ascii="Arial Rounded MT Bold" w:hAnsi="Arial Rounded MT Bold"/>
                <w:sz w:val="28"/>
              </w:rPr>
            </w:pPr>
            <w:r w:rsidRPr="00AB3F13">
              <w:rPr>
                <w:rFonts w:ascii="Arial Rounded MT Bold" w:hAnsi="Arial Rounded MT Bold"/>
                <w:sz w:val="28"/>
              </w:rPr>
              <w:t>Al  finalizar  este curso</w:t>
            </w:r>
            <w:r w:rsidR="00BC7186">
              <w:rPr>
                <w:rFonts w:ascii="Arial Rounded MT Bold" w:hAnsi="Arial Rounded MT Bold"/>
                <w:sz w:val="28"/>
              </w:rPr>
              <w:t xml:space="preserve"> de </w:t>
            </w:r>
            <w:r w:rsidR="00E85FDC" w:rsidRPr="00E85FDC">
              <w:rPr>
                <w:rFonts w:ascii="Arial Rounded MT Bold" w:hAnsi="Arial Rounded MT Bold"/>
                <w:b/>
                <w:sz w:val="28"/>
              </w:rPr>
              <w:t>“DECORACIÓN  DE UÑAS NAVIDEÑAS CON TÉCNICA EN 3D”</w:t>
            </w:r>
            <w:r w:rsidRPr="00AB3F13">
              <w:rPr>
                <w:rFonts w:ascii="Arial Rounded MT Bold" w:hAnsi="Arial Rounded MT Bold"/>
                <w:sz w:val="28"/>
              </w:rPr>
              <w:t xml:space="preserve">,  el  </w:t>
            </w:r>
            <w:r w:rsidR="00AB3F13">
              <w:rPr>
                <w:rFonts w:ascii="Arial Rounded MT Bold" w:hAnsi="Arial Rounded MT Bold"/>
                <w:sz w:val="28"/>
              </w:rPr>
              <w:t>participante</w:t>
            </w:r>
            <w:r w:rsidRPr="00AB3F13">
              <w:rPr>
                <w:rFonts w:ascii="Arial Rounded MT Bold" w:hAnsi="Arial Rounded MT Bold"/>
                <w:sz w:val="28"/>
              </w:rPr>
              <w:t xml:space="preserve">  aplicará </w:t>
            </w:r>
            <w:r w:rsidR="007E6E16" w:rsidRPr="00E85FDC">
              <w:rPr>
                <w:rFonts w:ascii="Arial Rounded MT Bold" w:hAnsi="Arial Rounded MT Bold"/>
                <w:sz w:val="28"/>
              </w:rPr>
              <w:t>variedad</w:t>
            </w:r>
            <w:r w:rsidR="0094403C" w:rsidRPr="00E85FDC">
              <w:rPr>
                <w:rFonts w:ascii="Arial Rounded MT Bold" w:hAnsi="Arial Rounded MT Bold"/>
                <w:sz w:val="28"/>
              </w:rPr>
              <w:t xml:space="preserve"> de figuras de</w:t>
            </w:r>
            <w:r w:rsidR="007E6E16" w:rsidRPr="00E85FDC">
              <w:rPr>
                <w:rFonts w:ascii="Arial Rounded MT Bold" w:hAnsi="Arial Rounded MT Bold"/>
                <w:sz w:val="28"/>
              </w:rPr>
              <w:t xml:space="preserve"> 3D </w:t>
            </w:r>
            <w:r w:rsidR="0094403C" w:rsidRPr="00E85FDC">
              <w:rPr>
                <w:rFonts w:ascii="Arial Rounded MT Bold" w:hAnsi="Arial Rounded MT Bold"/>
                <w:sz w:val="28"/>
              </w:rPr>
              <w:t xml:space="preserve">con acrílico </w:t>
            </w:r>
            <w:r w:rsidR="007E6E16" w:rsidRPr="00E85FDC">
              <w:rPr>
                <w:rFonts w:ascii="Arial Rounded MT Bold" w:hAnsi="Arial Rounded MT Bold"/>
                <w:sz w:val="28"/>
              </w:rPr>
              <w:t xml:space="preserve">en las uñas </w:t>
            </w:r>
            <w:r w:rsidR="007132B2" w:rsidRPr="00E85FDC">
              <w:rPr>
                <w:rFonts w:ascii="Arial Rounded MT Bold" w:hAnsi="Arial Rounded MT Bold"/>
                <w:sz w:val="28"/>
              </w:rPr>
              <w:t xml:space="preserve">de acuerdo a las peticiones del cliente </w:t>
            </w:r>
            <w:r w:rsidR="0093306F" w:rsidRPr="00E85FDC">
              <w:rPr>
                <w:rFonts w:ascii="Arial Rounded MT Bold" w:hAnsi="Arial Rounded MT Bold"/>
                <w:sz w:val="28"/>
              </w:rPr>
              <w:t>c</w:t>
            </w:r>
            <w:r w:rsidR="00E14B15" w:rsidRPr="00E85FDC">
              <w:rPr>
                <w:rFonts w:ascii="Arial Rounded MT Bold" w:hAnsi="Arial Rounded MT Bold"/>
                <w:sz w:val="28"/>
              </w:rPr>
              <w:t xml:space="preserve">omo un plus y complemento </w:t>
            </w:r>
            <w:r w:rsidR="0093306F" w:rsidRPr="00E85FDC">
              <w:rPr>
                <w:rFonts w:ascii="Arial Rounded MT Bold" w:hAnsi="Arial Rounded MT Bold"/>
                <w:sz w:val="28"/>
              </w:rPr>
              <w:t xml:space="preserve">al servicio </w:t>
            </w:r>
            <w:r w:rsidR="00E14B15" w:rsidRPr="00E85FDC">
              <w:rPr>
                <w:rFonts w:ascii="Arial Rounded MT Bold" w:hAnsi="Arial Rounded MT Bold"/>
                <w:sz w:val="28"/>
              </w:rPr>
              <w:t>s</w:t>
            </w:r>
            <w:r w:rsidR="0093306F">
              <w:rPr>
                <w:rFonts w:ascii="Arial Rounded MT Bold" w:hAnsi="Arial Rounded MT Bold"/>
                <w:sz w:val="28"/>
              </w:rPr>
              <w:t>siguiendo</w:t>
            </w:r>
            <w:r w:rsidR="00683815">
              <w:rPr>
                <w:rFonts w:ascii="Arial Rounded MT Bold" w:hAnsi="Arial Rounded MT Bold"/>
                <w:sz w:val="28"/>
              </w:rPr>
              <w:t xml:space="preserve"> las medidas de seguridad e higiene</w:t>
            </w:r>
            <w:r w:rsidR="00E72200" w:rsidRPr="00E85FDC">
              <w:rPr>
                <w:rFonts w:ascii="Arial Rounded MT Bold" w:hAnsi="Arial Rounded MT Bold"/>
                <w:sz w:val="28"/>
              </w:rPr>
              <w:t xml:space="preserve"> </w:t>
            </w:r>
            <w:r w:rsidR="00B33358" w:rsidRPr="00E85FDC">
              <w:rPr>
                <w:rFonts w:ascii="Arial Rounded MT Bold" w:hAnsi="Arial Rounded MT Bold"/>
                <w:sz w:val="28"/>
              </w:rPr>
              <w:t>en</w:t>
            </w:r>
            <w:r w:rsidR="00683815">
              <w:rPr>
                <w:rFonts w:ascii="Arial Rounded MT Bold" w:hAnsi="Arial Rounded MT Bold"/>
                <w:sz w:val="28"/>
              </w:rPr>
              <w:t xml:space="preserve"> el serv</w:t>
            </w:r>
            <w:r w:rsidR="00E1680B">
              <w:rPr>
                <w:rFonts w:ascii="Arial Rounded MT Bold" w:hAnsi="Arial Rounded MT Bold"/>
                <w:sz w:val="28"/>
              </w:rPr>
              <w:t>icio profesional de</w:t>
            </w:r>
            <w:r w:rsidR="00E1680B" w:rsidRPr="00E85FDC">
              <w:rPr>
                <w:rFonts w:ascii="Arial Rounded MT Bold" w:hAnsi="Arial Rounded MT Bold"/>
                <w:sz w:val="28"/>
              </w:rPr>
              <w:t xml:space="preserve"> aplicación de uñas </w:t>
            </w:r>
            <w:r w:rsidR="009B5321" w:rsidRPr="00E85FDC">
              <w:rPr>
                <w:rFonts w:ascii="Arial Rounded MT Bold" w:hAnsi="Arial Rounded MT Bold"/>
                <w:sz w:val="28"/>
              </w:rPr>
              <w:t>acrílicas</w:t>
            </w:r>
            <w:r w:rsidR="00E1680B" w:rsidRPr="00E85FDC">
              <w:rPr>
                <w:rFonts w:ascii="Arial Rounded MT Bold" w:hAnsi="Arial Rounded MT Bold"/>
                <w:sz w:val="28"/>
              </w:rPr>
              <w:t xml:space="preserve">. </w:t>
            </w:r>
          </w:p>
          <w:p w14:paraId="3367AC4C" w14:textId="77777777" w:rsidR="00800F86" w:rsidRPr="00AB3F13" w:rsidRDefault="00800F86" w:rsidP="00B03499">
            <w:pPr>
              <w:spacing w:line="360" w:lineRule="auto"/>
              <w:ind w:left="1489" w:right="1064"/>
              <w:jc w:val="both"/>
              <w:rPr>
                <w:rFonts w:ascii="Arial Rounded MT Bold" w:hAnsi="Arial Rounded MT Bold"/>
                <w:sz w:val="28"/>
              </w:rPr>
            </w:pPr>
          </w:p>
          <w:p w14:paraId="2B49C01E" w14:textId="77777777" w:rsidR="00AB3F13" w:rsidRPr="00DF75CA" w:rsidRDefault="00AB3F13" w:rsidP="00AB3F13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14:paraId="475C16F0" w14:textId="77777777" w:rsidR="00612B45" w:rsidRPr="00AB3F13" w:rsidRDefault="00612B45" w:rsidP="00B03499">
            <w:pPr>
              <w:spacing w:line="360" w:lineRule="auto"/>
              <w:ind w:left="1489" w:right="1064"/>
              <w:jc w:val="both"/>
              <w:rPr>
                <w:rFonts w:ascii="Arial Rounded MT Bold" w:hAnsi="Arial Rounded MT Bold"/>
                <w:sz w:val="28"/>
              </w:rPr>
            </w:pPr>
          </w:p>
          <w:p w14:paraId="32E8DF70" w14:textId="77777777" w:rsidR="004C1D43" w:rsidRPr="00DF75CA" w:rsidRDefault="004C1D43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</w:tc>
      </w:tr>
    </w:tbl>
    <w:p w14:paraId="1EECDA6D" w14:textId="77777777" w:rsidR="00E4483A" w:rsidRDefault="00E4483A">
      <w:pPr>
        <w:jc w:val="center"/>
        <w:rPr>
          <w:b/>
          <w:lang w:val="es-ES_tradnl"/>
        </w:rPr>
      </w:pPr>
    </w:p>
    <w:p w14:paraId="7F845B24" w14:textId="77777777" w:rsidR="00E4483A" w:rsidRDefault="00E4483A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 w14:paraId="6429FF25" w14:textId="77777777">
        <w:tc>
          <w:tcPr>
            <w:tcW w:w="14033" w:type="dxa"/>
            <w:shd w:val="clear" w:color="auto" w:fill="FFFFFF"/>
          </w:tcPr>
          <w:p w14:paraId="13A9623A" w14:textId="77777777" w:rsidR="00E4483A" w:rsidRDefault="00A7126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</w:t>
            </w:r>
          </w:p>
        </w:tc>
      </w:tr>
      <w:tr w:rsidR="00E4483A" w14:paraId="7F440F10" w14:textId="77777777">
        <w:trPr>
          <w:trHeight w:val="8788"/>
        </w:trPr>
        <w:tc>
          <w:tcPr>
            <w:tcW w:w="14033" w:type="dxa"/>
          </w:tcPr>
          <w:p w14:paraId="37F600C4" w14:textId="346F55A4" w:rsidR="009A7DB0" w:rsidRDefault="009A7DB0" w:rsidP="009A7DB0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El curso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“Decoración de Uñas Navideñas con Técnica en 3D”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 está dirigido al público en general.</w:t>
            </w:r>
          </w:p>
          <w:p w14:paraId="73882FAC" w14:textId="77777777" w:rsidR="009A7DB0" w:rsidRDefault="009A7DB0" w:rsidP="009A7DB0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A99DCD5" w14:textId="77777777" w:rsidR="009A7DB0" w:rsidRDefault="009A7DB0" w:rsidP="009A7DB0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El aspirante que desee ingresar a este curso, deberá cubrir los siguientes requisitos: </w:t>
            </w:r>
          </w:p>
          <w:p w14:paraId="0BB9C142" w14:textId="77777777" w:rsidR="009A7DB0" w:rsidRDefault="009A7DB0" w:rsidP="009A7DB0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7037A756" w14:textId="77777777" w:rsidR="009A7DB0" w:rsidRDefault="009A7DB0" w:rsidP="009A7DB0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Aplicar la comunicación verbal</w:t>
            </w:r>
          </w:p>
          <w:p w14:paraId="221B8E72" w14:textId="77777777" w:rsidR="009A7DB0" w:rsidRDefault="009A7DB0" w:rsidP="009A7DB0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Saber leer y escribir</w:t>
            </w:r>
          </w:p>
          <w:p w14:paraId="16347D2A" w14:textId="77777777" w:rsidR="009A7DB0" w:rsidRDefault="009A7DB0" w:rsidP="009A7DB0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Aplicar las cuatro operaciones aritméticas básicas</w:t>
            </w:r>
          </w:p>
          <w:p w14:paraId="76B26E40" w14:textId="77777777" w:rsidR="009A7DB0" w:rsidRDefault="009A7DB0" w:rsidP="009A7DB0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Edad mínima de 15 años</w:t>
            </w:r>
          </w:p>
          <w:p w14:paraId="363C7DB8" w14:textId="77777777" w:rsidR="009A7DB0" w:rsidRDefault="009A7DB0" w:rsidP="009A7DB0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Ganas de aprender</w:t>
            </w:r>
          </w:p>
          <w:p w14:paraId="49AFC80C" w14:textId="77777777" w:rsidR="009A7DB0" w:rsidRDefault="009A7DB0" w:rsidP="009A7DB0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Además para poder inscribirse, el aspirante deberá entregar la documentación siguiente:</w:t>
            </w:r>
          </w:p>
          <w:p w14:paraId="779A43C8" w14:textId="77777777" w:rsidR="009A7DB0" w:rsidRDefault="009A7DB0" w:rsidP="009A7DB0">
            <w:pPr>
              <w:pStyle w:val="Prrafodelista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Acta de nacimiento</w:t>
            </w:r>
          </w:p>
          <w:p w14:paraId="74273E2C" w14:textId="77777777" w:rsidR="009A7DB0" w:rsidRDefault="009A7DB0" w:rsidP="009A7DB0">
            <w:pPr>
              <w:pStyle w:val="Prrafodelista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Comprobante de domicilio</w:t>
            </w:r>
          </w:p>
          <w:p w14:paraId="20891B31" w14:textId="77777777" w:rsidR="009A7DB0" w:rsidRDefault="009A7DB0" w:rsidP="009A7DB0">
            <w:pPr>
              <w:pStyle w:val="Prrafodelista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CURP</w:t>
            </w:r>
          </w:p>
          <w:p w14:paraId="46E4EE5B" w14:textId="77777777" w:rsidR="009A7DB0" w:rsidRDefault="009A7DB0" w:rsidP="009A7DB0">
            <w:pPr>
              <w:pStyle w:val="Prrafodelista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Comprobante del último grado de estudios</w:t>
            </w:r>
          </w:p>
          <w:p w14:paraId="579904CE" w14:textId="77777777" w:rsidR="009A7DB0" w:rsidRDefault="009A7DB0" w:rsidP="009A7DB0">
            <w:pPr>
              <w:pStyle w:val="Prrafodelista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Solicitud de inscripción con los datos requeridos</w:t>
            </w:r>
          </w:p>
          <w:p w14:paraId="245A3452" w14:textId="77777777" w:rsidR="009A7DB0" w:rsidRDefault="009A7DB0" w:rsidP="009A7DB0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</w:p>
          <w:p w14:paraId="31CC2213" w14:textId="3395ED54" w:rsidR="00C44954" w:rsidRDefault="009A7DB0" w:rsidP="009A7DB0">
            <w:pPr>
              <w:spacing w:line="360" w:lineRule="auto"/>
              <w:ind w:left="567" w:right="639"/>
              <w:jc w:val="both"/>
              <w:rPr>
                <w:b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</w:tc>
      </w:tr>
    </w:tbl>
    <w:p w14:paraId="7102C2AF" w14:textId="77777777" w:rsidR="00E4483A" w:rsidRDefault="00E4483A">
      <w:pPr>
        <w:jc w:val="center"/>
        <w:rPr>
          <w:b/>
          <w:lang w:val="es-ES_tradnl"/>
        </w:rPr>
      </w:pPr>
    </w:p>
    <w:p w14:paraId="11F3A6BE" w14:textId="77777777" w:rsidR="00E4483A" w:rsidRDefault="00E4483A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14:paraId="4B50818B" w14:textId="77777777" w:rsidR="00E4483A" w:rsidRDefault="00E4483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14:paraId="6A868603" w14:textId="77777777" w:rsidR="00E4483A" w:rsidRDefault="00E4483A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E4483A" w14:paraId="7D60E5E1" w14:textId="77777777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5D01D19" w14:textId="77777777" w:rsidR="00E4483A" w:rsidRDefault="00E4483A">
            <w:pPr>
              <w:jc w:val="center"/>
            </w:pPr>
            <w:r>
              <w:rPr>
                <w:b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14:paraId="5BF91329" w14:textId="77777777" w:rsidR="00E4483A" w:rsidRDefault="00E4483A">
            <w:pPr>
              <w:pStyle w:val="Ttulo4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E4483A" w14:paraId="0B5B39DE" w14:textId="77777777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95FEEB7" w14:textId="77777777"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0558D44" w14:textId="77777777"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D1938AE" w14:textId="77777777"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14:paraId="3BA02FEC" w14:textId="77777777" w:rsidR="00E4483A" w:rsidRDefault="00E4483A">
            <w:pPr>
              <w:jc w:val="center"/>
              <w:rPr>
                <w:b/>
                <w:lang w:val="es-ES_tradnl"/>
              </w:rPr>
            </w:pPr>
          </w:p>
        </w:tc>
      </w:tr>
      <w:tr w:rsidR="00FD2193" w14:paraId="5D79AAF5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5C7B7EA" w14:textId="77777777" w:rsidR="00FD2193" w:rsidRDefault="00257659" w:rsidP="00A43A1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1890" w:type="dxa"/>
            <w:vAlign w:val="center"/>
          </w:tcPr>
          <w:p w14:paraId="19E763AD" w14:textId="77777777" w:rsidR="00FD2193" w:rsidRDefault="00FD2193" w:rsidP="00A43A16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CE7AB41" w14:textId="77777777" w:rsidR="00FD2193" w:rsidRPr="00714128" w:rsidRDefault="00FD2193" w:rsidP="00714128">
            <w:pPr>
              <w:rPr>
                <w:b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1BA6D" w14:textId="09FE8B00" w:rsidR="00FD2193" w:rsidRDefault="00257659" w:rsidP="00186603">
            <w:pPr>
              <w:ind w:right="-566"/>
              <w:rPr>
                <w:b/>
              </w:rPr>
            </w:pPr>
            <w:r>
              <w:rPr>
                <w:b/>
              </w:rPr>
              <w:t xml:space="preserve">APLICACIÓN </w:t>
            </w:r>
            <w:r w:rsidR="00E85FDC">
              <w:rPr>
                <w:b/>
              </w:rPr>
              <w:t>Y</w:t>
            </w:r>
            <w:r w:rsidR="00186603">
              <w:rPr>
                <w:b/>
                <w:lang w:val="es-US"/>
              </w:rPr>
              <w:t xml:space="preserve"> DECORACIÓ</w:t>
            </w:r>
            <w:r w:rsidR="00C5317B">
              <w:rPr>
                <w:b/>
                <w:lang w:val="es-US"/>
              </w:rPr>
              <w:t>N</w:t>
            </w:r>
            <w:r w:rsidR="00186603">
              <w:rPr>
                <w:b/>
                <w:lang w:val="es-US"/>
              </w:rPr>
              <w:t xml:space="preserve"> DE UÑAS </w:t>
            </w:r>
            <w:r w:rsidR="00C5317B">
              <w:rPr>
                <w:b/>
                <w:lang w:val="es-US"/>
              </w:rPr>
              <w:t>NAVIDEÑA</w:t>
            </w:r>
            <w:r w:rsidR="00186603">
              <w:rPr>
                <w:b/>
                <w:lang w:val="es-US"/>
              </w:rPr>
              <w:t>S</w:t>
            </w:r>
            <w:r w:rsidR="00C5317B">
              <w:rPr>
                <w:b/>
                <w:lang w:val="es-US"/>
              </w:rPr>
              <w:t xml:space="preserve"> EN 3D </w:t>
            </w:r>
          </w:p>
        </w:tc>
      </w:tr>
      <w:tr w:rsidR="00E4483A" w14:paraId="636BE1C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1FA05E29" w14:textId="77777777" w:rsidR="00E4483A" w:rsidRDefault="00E4483A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649069C" w14:textId="77777777" w:rsidR="00E4483A" w:rsidRPr="00FD2193" w:rsidRDefault="00FD2193" w:rsidP="00A43A16">
            <w:pPr>
              <w:jc w:val="center"/>
              <w:rPr>
                <w:b/>
                <w:lang w:val="es-ES_tradnl"/>
              </w:rPr>
            </w:pPr>
            <w:r w:rsidRPr="00FD2193">
              <w:rPr>
                <w:b/>
                <w:lang w:val="es-ES_tradnl"/>
              </w:rPr>
              <w:t>1</w:t>
            </w:r>
            <w:r w:rsidR="003C753D">
              <w:rPr>
                <w:b/>
                <w:lang w:val="es-ES_tradnl"/>
              </w:rPr>
              <w:t>.1.</w:t>
            </w:r>
          </w:p>
        </w:tc>
        <w:tc>
          <w:tcPr>
            <w:tcW w:w="1890" w:type="dxa"/>
            <w:vAlign w:val="center"/>
          </w:tcPr>
          <w:p w14:paraId="1A8F85F6" w14:textId="77777777" w:rsidR="00E4483A" w:rsidRPr="00714128" w:rsidRDefault="00E4483A" w:rsidP="00714128">
            <w:pPr>
              <w:rPr>
                <w:b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2E871" w14:textId="7E9A0B42" w:rsidR="00E4483A" w:rsidRPr="00714128" w:rsidRDefault="005F1862" w:rsidP="00683141">
            <w:pPr>
              <w:ind w:right="-566"/>
              <w:rPr>
                <w:b/>
              </w:rPr>
            </w:pPr>
            <w:r>
              <w:rPr>
                <w:b/>
                <w:lang w:val="es-US"/>
              </w:rPr>
              <w:t xml:space="preserve">Preparación de las bases </w:t>
            </w:r>
          </w:p>
        </w:tc>
      </w:tr>
      <w:tr w:rsidR="00CC4C09" w14:paraId="4084A3EF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3CC0BDD9" w14:textId="77777777" w:rsidR="00CC4C09" w:rsidRDefault="00CC4C09" w:rsidP="00FD2193">
            <w:pPr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93FF6A9" w14:textId="77777777" w:rsidR="00CC4C09" w:rsidRPr="00D3380A" w:rsidRDefault="00CC4C09" w:rsidP="00A43A1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5E6A084" w14:textId="77777777" w:rsidR="00CC4C09" w:rsidRPr="00D3380A" w:rsidRDefault="00FD2193" w:rsidP="00A43A16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1.1</w:t>
            </w:r>
            <w:r w:rsidR="003C753D">
              <w:rPr>
                <w:szCs w:val="24"/>
                <w:lang w:val="es-ES_tradnl"/>
              </w:rPr>
              <w:t>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8A9BD" w14:textId="66030E9F" w:rsidR="00CC4C09" w:rsidRPr="00FD2193" w:rsidRDefault="00C834DA" w:rsidP="00CC4C09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US"/>
              </w:rPr>
              <w:t>Preparación de</w:t>
            </w:r>
            <w:r w:rsidR="00C8025E">
              <w:rPr>
                <w:rFonts w:cs="Arial"/>
                <w:szCs w:val="24"/>
                <w:lang w:val="es-US"/>
              </w:rPr>
              <w:t xml:space="preserve"> </w:t>
            </w:r>
            <w:r>
              <w:rPr>
                <w:rFonts w:cs="Arial"/>
                <w:szCs w:val="24"/>
                <w:lang w:val="es-US"/>
              </w:rPr>
              <w:t>ba</w:t>
            </w:r>
            <w:r w:rsidR="00C8025E">
              <w:rPr>
                <w:rFonts w:cs="Arial"/>
                <w:szCs w:val="24"/>
                <w:lang w:val="es-US"/>
              </w:rPr>
              <w:t xml:space="preserve">ses </w:t>
            </w:r>
            <w:r w:rsidR="005F1862">
              <w:rPr>
                <w:rFonts w:cs="Arial"/>
                <w:szCs w:val="24"/>
                <w:lang w:val="es-US"/>
              </w:rPr>
              <w:t xml:space="preserve">con </w:t>
            </w:r>
            <w:r w:rsidR="006A76FB">
              <w:rPr>
                <w:rFonts w:cs="Arial"/>
                <w:szCs w:val="24"/>
                <w:lang w:val="es-US"/>
              </w:rPr>
              <w:t>acrílico</w:t>
            </w:r>
          </w:p>
        </w:tc>
      </w:tr>
      <w:tr w:rsidR="00CC4C09" w14:paraId="70D5CADB" w14:textId="77777777">
        <w:trPr>
          <w:trHeight w:val="531"/>
          <w:jc w:val="center"/>
        </w:trPr>
        <w:tc>
          <w:tcPr>
            <w:tcW w:w="1778" w:type="dxa"/>
            <w:vAlign w:val="center"/>
          </w:tcPr>
          <w:p w14:paraId="3B91CD6F" w14:textId="77777777" w:rsidR="00CC4C09" w:rsidRDefault="00CC4C09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382EB59" w14:textId="77777777" w:rsidR="00CC4C09" w:rsidRPr="00D3380A" w:rsidRDefault="00CC4C09" w:rsidP="00A43A1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08B8EDF" w14:textId="77777777" w:rsidR="00CC4C09" w:rsidRPr="00D3380A" w:rsidRDefault="003C753D" w:rsidP="00A43A16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</w:t>
            </w:r>
            <w:r w:rsidR="00FD2193">
              <w:rPr>
                <w:szCs w:val="24"/>
                <w:lang w:val="es-ES_tradnl"/>
              </w:rPr>
              <w:t>1.2.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4DD2C" w14:textId="6DC8D93A" w:rsidR="00CC4C09" w:rsidRPr="00CC4C09" w:rsidRDefault="00EC5C58" w:rsidP="00CC4C09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s-US"/>
              </w:rPr>
              <w:t>Preparación</w:t>
            </w:r>
            <w:r w:rsidR="006A76FB">
              <w:rPr>
                <w:rFonts w:cs="Arial"/>
                <w:szCs w:val="24"/>
                <w:lang w:val="es-US"/>
              </w:rPr>
              <w:t xml:space="preserve"> de bases con gel</w:t>
            </w:r>
          </w:p>
        </w:tc>
      </w:tr>
      <w:tr w:rsidR="00CC4C09" w14:paraId="663FF3E4" w14:textId="77777777">
        <w:trPr>
          <w:trHeight w:val="531"/>
          <w:jc w:val="center"/>
        </w:trPr>
        <w:tc>
          <w:tcPr>
            <w:tcW w:w="1778" w:type="dxa"/>
            <w:vAlign w:val="center"/>
          </w:tcPr>
          <w:p w14:paraId="54D426B9" w14:textId="77777777" w:rsidR="00CC4C09" w:rsidRDefault="00CC4C09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9DE6816" w14:textId="77777777" w:rsidR="00CC4C09" w:rsidRPr="00D3380A" w:rsidRDefault="00CC4C09" w:rsidP="00A43A1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44C0EE1" w14:textId="77777777" w:rsidR="00CC4C09" w:rsidRPr="00D3380A" w:rsidRDefault="003C753D" w:rsidP="00A43A16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</w:t>
            </w:r>
            <w:r w:rsidR="00FD2193">
              <w:rPr>
                <w:szCs w:val="24"/>
                <w:lang w:val="es-ES_tradnl"/>
              </w:rPr>
              <w:t>1.3.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37D05" w14:textId="51ED2B00" w:rsidR="00CC4C09" w:rsidRPr="00CC4C09" w:rsidRDefault="00835B70" w:rsidP="00CC4C09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s-US"/>
              </w:rPr>
              <w:t>Preparación</w:t>
            </w:r>
            <w:r w:rsidR="00EC5C58">
              <w:rPr>
                <w:rFonts w:cs="Arial"/>
                <w:szCs w:val="24"/>
                <w:lang w:val="es-US"/>
              </w:rPr>
              <w:t xml:space="preserve"> de bases con cromo</w:t>
            </w:r>
          </w:p>
        </w:tc>
      </w:tr>
      <w:tr w:rsidR="00CC4C09" w14:paraId="48104DF8" w14:textId="77777777">
        <w:trPr>
          <w:trHeight w:val="487"/>
          <w:jc w:val="center"/>
        </w:trPr>
        <w:tc>
          <w:tcPr>
            <w:tcW w:w="1778" w:type="dxa"/>
            <w:vAlign w:val="center"/>
          </w:tcPr>
          <w:p w14:paraId="3E7C722E" w14:textId="77777777" w:rsidR="00CC4C09" w:rsidRDefault="00CC4C09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7352E52" w14:textId="476B68B4" w:rsidR="00CC4C09" w:rsidRPr="00D3380A" w:rsidRDefault="00186603" w:rsidP="00A43A16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14:paraId="5E3ED0EF" w14:textId="77777777" w:rsidR="00CC4C09" w:rsidRPr="00D3380A" w:rsidRDefault="00CC4C09" w:rsidP="00A43A1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2562A" w14:textId="7E9C8D24" w:rsidR="00CC4C09" w:rsidRPr="00FD2193" w:rsidRDefault="00186603" w:rsidP="00CC4C09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Diseños de figuras navideñas</w:t>
            </w:r>
          </w:p>
        </w:tc>
      </w:tr>
      <w:tr w:rsidR="00186603" w14:paraId="10AC1B47" w14:textId="77777777">
        <w:trPr>
          <w:trHeight w:val="379"/>
          <w:jc w:val="center"/>
        </w:trPr>
        <w:tc>
          <w:tcPr>
            <w:tcW w:w="1778" w:type="dxa"/>
            <w:vAlign w:val="center"/>
          </w:tcPr>
          <w:p w14:paraId="348BEC3A" w14:textId="77777777" w:rsidR="00186603" w:rsidRDefault="00186603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6F22B55" w14:textId="56DF906B" w:rsidR="00186603" w:rsidRPr="00D3380A" w:rsidRDefault="00186603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37559E9" w14:textId="59B439C1" w:rsidR="00186603" w:rsidRPr="00D3380A" w:rsidRDefault="00186603" w:rsidP="00DF75CA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70734" w14:textId="2CF8EBE2" w:rsidR="00186603" w:rsidRPr="00186603" w:rsidRDefault="00186603" w:rsidP="00CC4C09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186603">
              <w:rPr>
                <w:rFonts w:cs="Arial"/>
                <w:szCs w:val="24"/>
                <w:lang w:val="es-US"/>
              </w:rPr>
              <w:t>Flores navideñas</w:t>
            </w:r>
          </w:p>
        </w:tc>
      </w:tr>
      <w:tr w:rsidR="00186603" w14:paraId="76DE1FAA" w14:textId="77777777">
        <w:trPr>
          <w:trHeight w:val="551"/>
          <w:jc w:val="center"/>
        </w:trPr>
        <w:tc>
          <w:tcPr>
            <w:tcW w:w="1778" w:type="dxa"/>
            <w:vAlign w:val="center"/>
          </w:tcPr>
          <w:p w14:paraId="359F2DEA" w14:textId="77777777" w:rsidR="00186603" w:rsidRDefault="00186603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6B1298C" w14:textId="56FB9FEB" w:rsidR="00186603" w:rsidRPr="00D3380A" w:rsidRDefault="00186603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593BAE6" w14:textId="128B3593" w:rsidR="00186603" w:rsidRPr="00D3380A" w:rsidRDefault="00186603" w:rsidP="00186603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75D7A1" w14:textId="6FF38A97" w:rsidR="00186603" w:rsidRPr="00186603" w:rsidRDefault="00186603" w:rsidP="00FD2193">
            <w:pPr>
              <w:rPr>
                <w:rFonts w:cs="Arial"/>
                <w:szCs w:val="24"/>
              </w:rPr>
            </w:pPr>
            <w:r w:rsidRPr="00186603">
              <w:rPr>
                <w:rFonts w:cs="Arial"/>
                <w:szCs w:val="24"/>
                <w:lang w:val="es-US"/>
              </w:rPr>
              <w:t>Figuras de Santa Claus</w:t>
            </w:r>
          </w:p>
        </w:tc>
      </w:tr>
      <w:tr w:rsidR="00186603" w14:paraId="5AD774EF" w14:textId="77777777">
        <w:trPr>
          <w:trHeight w:val="381"/>
          <w:jc w:val="center"/>
        </w:trPr>
        <w:tc>
          <w:tcPr>
            <w:tcW w:w="1778" w:type="dxa"/>
            <w:vAlign w:val="center"/>
          </w:tcPr>
          <w:p w14:paraId="4271B757" w14:textId="77777777" w:rsidR="00186603" w:rsidRDefault="00186603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F9364BE" w14:textId="6D18BABD" w:rsidR="00186603" w:rsidRPr="00D3380A" w:rsidRDefault="00186603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48C8238" w14:textId="1C7DAE55" w:rsidR="00186603" w:rsidRPr="00D3380A" w:rsidRDefault="00186603" w:rsidP="00186603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C9D32" w14:textId="7546E3F6" w:rsidR="00186603" w:rsidRPr="00186603" w:rsidRDefault="00186603" w:rsidP="00CC4C09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rPr>
                <w:rFonts w:cs="Arial"/>
                <w:szCs w:val="24"/>
                <w:lang w:val="es-ES_tradnl"/>
              </w:rPr>
            </w:pPr>
            <w:r w:rsidRPr="00186603">
              <w:rPr>
                <w:rFonts w:cs="Arial"/>
                <w:szCs w:val="24"/>
                <w:lang w:val="es-US"/>
              </w:rPr>
              <w:t>Rostro básico</w:t>
            </w:r>
          </w:p>
        </w:tc>
      </w:tr>
      <w:tr w:rsidR="00186603" w14:paraId="0BED040C" w14:textId="77777777" w:rsidTr="00FD2193">
        <w:trPr>
          <w:trHeight w:val="395"/>
          <w:jc w:val="center"/>
        </w:trPr>
        <w:tc>
          <w:tcPr>
            <w:tcW w:w="1778" w:type="dxa"/>
            <w:vAlign w:val="center"/>
          </w:tcPr>
          <w:p w14:paraId="16ADD2A3" w14:textId="77777777" w:rsidR="00186603" w:rsidRDefault="00186603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5767A94" w14:textId="77777777" w:rsidR="00186603" w:rsidRPr="00D3380A" w:rsidRDefault="00186603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D493E8E" w14:textId="5E92292F" w:rsidR="00186603" w:rsidRPr="00D3380A" w:rsidRDefault="00186603" w:rsidP="00113DE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1AFAC" w14:textId="7E46EF60" w:rsidR="00186603" w:rsidRPr="00186603" w:rsidRDefault="00186603" w:rsidP="007953D6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szCs w:val="24"/>
                <w:lang w:val="es-US"/>
              </w:rPr>
            </w:pPr>
            <w:r w:rsidRPr="00186603">
              <w:rPr>
                <w:rFonts w:cs="Arial"/>
                <w:szCs w:val="24"/>
                <w:lang w:val="es-US"/>
              </w:rPr>
              <w:t>Figura de muñeco de nieve y galleta de jengibre</w:t>
            </w:r>
          </w:p>
        </w:tc>
      </w:tr>
      <w:tr w:rsidR="00186603" w14:paraId="64CE1F2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25688540" w14:textId="77777777" w:rsidR="00186603" w:rsidRDefault="00186603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5CCA4F1" w14:textId="0FB832CC" w:rsidR="00186603" w:rsidRPr="00D3380A" w:rsidRDefault="00186603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6E09057" w14:textId="2842D9CD" w:rsidR="00186603" w:rsidRPr="00D3380A" w:rsidRDefault="00186603" w:rsidP="00113DE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1.2.5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0E0476" w14:textId="58E7F9E0" w:rsidR="00186603" w:rsidRPr="00186603" w:rsidRDefault="00186603" w:rsidP="007953D6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186603">
              <w:rPr>
                <w:rFonts w:cs="Arial"/>
                <w:szCs w:val="24"/>
              </w:rPr>
              <w:t>Figura de galletas de jengibre</w:t>
            </w:r>
          </w:p>
        </w:tc>
      </w:tr>
      <w:tr w:rsidR="00186603" w14:paraId="4C0AE4E7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28EC203" w14:textId="77777777" w:rsidR="00186603" w:rsidRDefault="00186603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9B5BD90" w14:textId="025A2FCA" w:rsidR="00186603" w:rsidRPr="00D3380A" w:rsidRDefault="00186603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C361A4C" w14:textId="4B3422E1" w:rsidR="00186603" w:rsidRPr="00D3380A" w:rsidRDefault="00186603" w:rsidP="00113DE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1.2.6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BBF69" w14:textId="210393F5" w:rsidR="00186603" w:rsidRPr="00186603" w:rsidRDefault="00186603" w:rsidP="00186603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  <w:r w:rsidRPr="00186603">
              <w:rPr>
                <w:rFonts w:cs="Arial"/>
                <w:szCs w:val="24"/>
                <w:lang w:val="es-US"/>
              </w:rPr>
              <w:t>Figura de pingüino</w:t>
            </w:r>
          </w:p>
        </w:tc>
      </w:tr>
      <w:tr w:rsidR="00186603" w14:paraId="3E977B73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8FC4FE0" w14:textId="77777777" w:rsidR="00186603" w:rsidRDefault="00186603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2913C09" w14:textId="77777777" w:rsidR="00186603" w:rsidRPr="00D3380A" w:rsidRDefault="00186603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8B9022D" w14:textId="7D3DB73E" w:rsidR="00186603" w:rsidRPr="00D3380A" w:rsidRDefault="00186603" w:rsidP="00113DE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1.2.7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5818A" w14:textId="28D90D68" w:rsidR="00186603" w:rsidRPr="00186603" w:rsidRDefault="00186603" w:rsidP="00186603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  <w:r w:rsidRPr="00186603">
              <w:rPr>
                <w:lang w:val="es-US"/>
              </w:rPr>
              <w:t xml:space="preserve">Figura de </w:t>
            </w:r>
            <w:proofErr w:type="spellStart"/>
            <w:r w:rsidRPr="00186603">
              <w:rPr>
                <w:lang w:val="es-US"/>
              </w:rPr>
              <w:t>Hello</w:t>
            </w:r>
            <w:proofErr w:type="spellEnd"/>
            <w:r w:rsidRPr="00186603">
              <w:rPr>
                <w:lang w:val="es-US"/>
              </w:rPr>
              <w:t xml:space="preserve"> </w:t>
            </w:r>
            <w:proofErr w:type="spellStart"/>
            <w:r w:rsidRPr="00186603">
              <w:rPr>
                <w:lang w:val="es-US"/>
              </w:rPr>
              <w:t>kitty</w:t>
            </w:r>
            <w:proofErr w:type="spellEnd"/>
          </w:p>
        </w:tc>
      </w:tr>
      <w:tr w:rsidR="00186603" w14:paraId="36608AD4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467CF68" w14:textId="77777777" w:rsidR="00186603" w:rsidRDefault="00186603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D8CA073" w14:textId="77777777" w:rsidR="00186603" w:rsidRPr="00D3380A" w:rsidRDefault="00186603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6F42330" w14:textId="43ABC042" w:rsidR="00186603" w:rsidRPr="00D3380A" w:rsidRDefault="00186603" w:rsidP="00113DE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1.2.8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69FE2" w14:textId="5C19E09F" w:rsidR="00186603" w:rsidRPr="00186603" w:rsidRDefault="00186603" w:rsidP="007953D6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  <w:r w:rsidRPr="00186603">
              <w:rPr>
                <w:lang w:val="es-US"/>
              </w:rPr>
              <w:t xml:space="preserve">Técnica de Snow </w:t>
            </w:r>
            <w:proofErr w:type="spellStart"/>
            <w:r w:rsidRPr="00186603">
              <w:rPr>
                <w:lang w:val="es-US"/>
              </w:rPr>
              <w:t>globe</w:t>
            </w:r>
            <w:proofErr w:type="spellEnd"/>
          </w:p>
        </w:tc>
      </w:tr>
      <w:tr w:rsidR="00186603" w14:paraId="44742A49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30BAA5CF" w14:textId="77777777" w:rsidR="00186603" w:rsidRDefault="00186603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377B1EC" w14:textId="6E3707F0" w:rsidR="00186603" w:rsidRPr="00FD2193" w:rsidRDefault="00186603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1F1554C" w14:textId="2EFB6BAF" w:rsidR="00186603" w:rsidRPr="00186603" w:rsidRDefault="00186603" w:rsidP="00113DE1">
            <w:pPr>
              <w:jc w:val="center"/>
              <w:rPr>
                <w:szCs w:val="24"/>
                <w:lang w:val="es-ES_tradnl"/>
              </w:rPr>
            </w:pPr>
            <w:r w:rsidRPr="00186603">
              <w:rPr>
                <w:szCs w:val="24"/>
                <w:lang w:val="es-ES_tradnl"/>
              </w:rPr>
              <w:t>1.2.9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61FEAE" w14:textId="609E088E" w:rsidR="00186603" w:rsidRPr="00186603" w:rsidRDefault="00186603" w:rsidP="007953D6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  <w:r w:rsidRPr="00186603">
              <w:rPr>
                <w:rFonts w:cs="Arial"/>
                <w:szCs w:val="24"/>
                <w:lang w:val="es-US"/>
              </w:rPr>
              <w:t xml:space="preserve">Técnica básica de incrustación de piedras </w:t>
            </w:r>
          </w:p>
        </w:tc>
      </w:tr>
      <w:tr w:rsidR="00186603" w14:paraId="7B862FF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3786FA87" w14:textId="77777777" w:rsidR="00186603" w:rsidRDefault="00186603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045D5DF" w14:textId="0A4DEAC7" w:rsidR="00186603" w:rsidRPr="00D3380A" w:rsidRDefault="00186603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22ABB22" w14:textId="7E5EEBE4" w:rsidR="00186603" w:rsidRPr="00D3380A" w:rsidRDefault="00186603" w:rsidP="00113DE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1.2.10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9C923" w14:textId="29BB1CD5" w:rsidR="00186603" w:rsidRPr="00186603" w:rsidRDefault="00186603" w:rsidP="007953D6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  <w:r w:rsidRPr="00186603">
              <w:rPr>
                <w:lang w:val="es-US"/>
              </w:rPr>
              <w:t>Acabados finales y detalles</w:t>
            </w:r>
          </w:p>
        </w:tc>
      </w:tr>
      <w:tr w:rsidR="00186603" w14:paraId="6D01E473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5EBC271" w14:textId="77777777" w:rsidR="00186603" w:rsidRDefault="00186603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08F5879" w14:textId="77777777" w:rsidR="00186603" w:rsidRPr="00D3380A" w:rsidRDefault="00186603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641D141" w14:textId="6A348E23" w:rsidR="00186603" w:rsidRPr="00D3380A" w:rsidRDefault="00186603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58667" w14:textId="07860EFE" w:rsidR="00186603" w:rsidRDefault="00186603" w:rsidP="00FD2193"/>
        </w:tc>
      </w:tr>
      <w:tr w:rsidR="00186603" w14:paraId="6EE77B8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6D97544" w14:textId="77777777" w:rsidR="00186603" w:rsidRDefault="00186603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F7490CA" w14:textId="77777777" w:rsidR="00186603" w:rsidRPr="00D3380A" w:rsidRDefault="00186603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5E35C1D" w14:textId="49FE710F" w:rsidR="00186603" w:rsidRDefault="00186603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1B05C" w14:textId="3CF9E1EB" w:rsidR="00186603" w:rsidRDefault="00186603" w:rsidP="00FD2193">
            <w:pPr>
              <w:rPr>
                <w:lang w:val="es-US"/>
              </w:rPr>
            </w:pPr>
          </w:p>
        </w:tc>
      </w:tr>
    </w:tbl>
    <w:p w14:paraId="299F6267" w14:textId="77777777" w:rsidR="00186603" w:rsidRDefault="00186603" w:rsidP="00E9724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00D7FE55" w14:textId="77777777" w:rsidR="00E4483A" w:rsidRDefault="00E4483A">
      <w:pPr>
        <w:rPr>
          <w:lang w:val="es-ES_tradnl"/>
        </w:rPr>
      </w:pPr>
    </w:p>
    <w:p w14:paraId="679E9482" w14:textId="77777777" w:rsidR="00186603" w:rsidRPr="00406999" w:rsidRDefault="00186603" w:rsidP="00186603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lastRenderedPageBreak/>
        <w:t>CRITERIOS DE EVALUACIÓN</w:t>
      </w:r>
    </w:p>
    <w:p w14:paraId="49B433AA" w14:textId="77777777" w:rsidR="00186603" w:rsidRPr="00461174" w:rsidRDefault="00186603" w:rsidP="00186603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186603" w:rsidRPr="00461174" w14:paraId="1F119F69" w14:textId="77777777" w:rsidTr="007550C2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14:paraId="212EE4F0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186603" w:rsidRPr="00461174" w14:paraId="71BC64FE" w14:textId="77777777" w:rsidTr="007550C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021D38EB" w14:textId="77777777" w:rsidR="00186603" w:rsidRPr="00FC1ED6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14:paraId="361D4492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1BDC6D89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7262D8BD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5521BECC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0AA186C8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186603" w:rsidRPr="00461174" w14:paraId="0BC48EB7" w14:textId="77777777" w:rsidTr="007550C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637B6945" w14:textId="77777777" w:rsidR="00186603" w:rsidRPr="00FC1ED6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108265CB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7587DB88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14:paraId="77FDF8D9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5409431" w14:textId="44AE3ECC" w:rsidR="00186603" w:rsidRPr="00406999" w:rsidRDefault="009A7DB0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14:paraId="79820346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186603" w:rsidRPr="00461174" w14:paraId="1417FFC6" w14:textId="77777777" w:rsidTr="007550C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0EA3C6BE" w14:textId="77777777" w:rsidR="00186603" w:rsidRPr="00FC1ED6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14:paraId="3C0C2CB5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3A1BF2BF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5D3C5ECE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700DE15F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5F8BDFDD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186603" w:rsidRPr="00461174" w14:paraId="09445C12" w14:textId="77777777" w:rsidTr="007550C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77BC0447" w14:textId="77777777" w:rsidR="00186603" w:rsidRPr="00FC1ED6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02FCFE39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3EB18FDF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14:paraId="3CE93C93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5AC5A6B9" w14:textId="765D8AF2" w:rsidR="00186603" w:rsidRPr="00406999" w:rsidRDefault="009A7DB0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14:paraId="6B99E072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186603" w:rsidRPr="00461174" w14:paraId="5DF83E96" w14:textId="77777777" w:rsidTr="007550C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1E8CCC2C" w14:textId="77777777" w:rsidR="00186603" w:rsidRPr="00FC1ED6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</w:rPr>
              <w:t xml:space="preserve">EVALUACIÓN </w:t>
            </w: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PRÁCTICA</w:t>
            </w:r>
          </w:p>
        </w:tc>
        <w:tc>
          <w:tcPr>
            <w:tcW w:w="1418" w:type="dxa"/>
            <w:vAlign w:val="center"/>
          </w:tcPr>
          <w:p w14:paraId="1A817F37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74FA228A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3B0C05DD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5749C12E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4384F001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186603" w:rsidRPr="00461174" w14:paraId="5FEDDEE8" w14:textId="77777777" w:rsidTr="007550C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1785F3BC" w14:textId="77777777" w:rsidR="00186603" w:rsidRPr="00FC1ED6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08E434B7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35C6F38C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14:paraId="2C7A1C00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390F32E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14:paraId="4ACE1AFB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186603" w:rsidRPr="00461174" w14:paraId="0718F448" w14:textId="77777777" w:rsidTr="007550C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438D4E50" w14:textId="77777777" w:rsidR="00186603" w:rsidRPr="00FC1ED6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14:paraId="1F021959" w14:textId="77777777" w:rsidR="00186603" w:rsidRPr="00524CED" w:rsidRDefault="00186603" w:rsidP="007550C2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14:paraId="2E932D58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14:paraId="5F3F63C8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14:paraId="1DE3CF31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79054FB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186603" w:rsidRPr="00461174" w14:paraId="77F53BFB" w14:textId="77777777" w:rsidTr="007550C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14:paraId="6360327D" w14:textId="77777777" w:rsidR="00186603" w:rsidRPr="00461174" w:rsidRDefault="00186603" w:rsidP="007550C2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7C7DD86C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14:paraId="02E4A079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14:paraId="17ECF164" w14:textId="77777777" w:rsidR="00186603" w:rsidRPr="00406999" w:rsidRDefault="00186603" w:rsidP="007550C2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14:paraId="7944C0D7" w14:textId="77777777" w:rsidR="00763BD8" w:rsidRDefault="00763BD8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14:paraId="5DA700A0" w14:textId="77777777" w:rsidR="0007464A" w:rsidRDefault="0007464A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14:paraId="435F7F13" w14:textId="7C83AAFE" w:rsidR="00672B7B" w:rsidRDefault="00672B7B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14:paraId="7C91B2C2" w14:textId="77777777" w:rsidR="00672B7B" w:rsidRDefault="00672B7B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14:paraId="6ACFDD8D" w14:textId="77777777" w:rsidR="0070463E" w:rsidRDefault="0070463E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14:paraId="18B255A5" w14:textId="77777777" w:rsidR="00186603" w:rsidRDefault="00186603" w:rsidP="0018660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p w14:paraId="0C8C5756" w14:textId="77777777" w:rsidR="00186603" w:rsidRPr="00D32986" w:rsidRDefault="00186603" w:rsidP="0018660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8"/>
        <w:gridCol w:w="709"/>
        <w:gridCol w:w="4111"/>
        <w:gridCol w:w="2409"/>
        <w:gridCol w:w="2552"/>
        <w:gridCol w:w="1345"/>
      </w:tblGrid>
      <w:tr w:rsidR="00186603" w14:paraId="60D8A3D1" w14:textId="77777777" w:rsidTr="00186603">
        <w:tc>
          <w:tcPr>
            <w:tcW w:w="3348" w:type="dxa"/>
            <w:shd w:val="clear" w:color="auto" w:fill="E0E0E0"/>
            <w:vAlign w:val="center"/>
          </w:tcPr>
          <w:p w14:paraId="7EFF4126" w14:textId="77777777" w:rsidR="00186603" w:rsidRPr="00D139CD" w:rsidRDefault="00186603" w:rsidP="007550C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126" w:type="dxa"/>
            <w:gridSpan w:val="5"/>
            <w:vAlign w:val="center"/>
          </w:tcPr>
          <w:p w14:paraId="217356E0" w14:textId="11A25B0D" w:rsidR="00186603" w:rsidRPr="000A00E7" w:rsidRDefault="000A00E7" w:rsidP="000A00E7">
            <w:pPr>
              <w:jc w:val="both"/>
              <w:rPr>
                <w:rFonts w:ascii="Arial Unicode MS" w:eastAsia="Arial Unicode MS" w:hAnsi="Arial Unicode MS"/>
                <w:b/>
                <w:bCs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1.-  </w:t>
            </w:r>
            <w:r w:rsidRPr="000A00E7">
              <w:rPr>
                <w:rFonts w:cs="Arial"/>
                <w:b/>
                <w:sz w:val="20"/>
              </w:rPr>
              <w:t>APLICACIÓN Y DECORACIÓN DE UÑAS NAVIDEÑAS EN 3 D</w:t>
            </w:r>
          </w:p>
        </w:tc>
      </w:tr>
      <w:tr w:rsidR="00186603" w14:paraId="1D79F327" w14:textId="77777777" w:rsidTr="00186603">
        <w:tc>
          <w:tcPr>
            <w:tcW w:w="3348" w:type="dxa"/>
            <w:shd w:val="clear" w:color="auto" w:fill="E0E0E0"/>
            <w:vAlign w:val="center"/>
          </w:tcPr>
          <w:p w14:paraId="72117DF6" w14:textId="77777777" w:rsidR="00186603" w:rsidRPr="00D139CD" w:rsidRDefault="00186603" w:rsidP="007550C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126" w:type="dxa"/>
            <w:gridSpan w:val="5"/>
            <w:vAlign w:val="center"/>
          </w:tcPr>
          <w:p w14:paraId="241A3BEF" w14:textId="7DA86F1B" w:rsidR="00186603" w:rsidRPr="000A00E7" w:rsidRDefault="00186603" w:rsidP="000A00E7">
            <w:pPr>
              <w:jc w:val="both"/>
              <w:rPr>
                <w:rFonts w:cs="Arial"/>
                <w:sz w:val="20"/>
              </w:rPr>
            </w:pPr>
            <w:r w:rsidRPr="000A00E7">
              <w:rPr>
                <w:rFonts w:cs="Arial"/>
                <w:sz w:val="20"/>
              </w:rPr>
              <w:t xml:space="preserve">Al término de la unidad el capacitando será capaz de </w:t>
            </w:r>
            <w:r w:rsidR="000A00E7" w:rsidRPr="000A00E7">
              <w:rPr>
                <w:rFonts w:cs="Arial"/>
                <w:sz w:val="20"/>
              </w:rPr>
              <w:t xml:space="preserve">diseñar y aplicar la uñas postizas de acuerdo a los tipos de </w:t>
            </w:r>
            <w:r w:rsidR="000A00E7">
              <w:rPr>
                <w:rFonts w:cs="Arial"/>
                <w:sz w:val="20"/>
              </w:rPr>
              <w:t xml:space="preserve">figuras y </w:t>
            </w:r>
            <w:r w:rsidR="000A00E7" w:rsidRPr="000A00E7">
              <w:rPr>
                <w:rFonts w:cs="Arial"/>
                <w:sz w:val="20"/>
              </w:rPr>
              <w:t>colores utilizados</w:t>
            </w:r>
            <w:r w:rsidR="009A7DB0">
              <w:rPr>
                <w:rFonts w:cs="Arial"/>
                <w:sz w:val="20"/>
              </w:rPr>
              <w:t xml:space="preserve"> de temas navideños</w:t>
            </w:r>
            <w:r w:rsidRPr="000A00E7">
              <w:rPr>
                <w:rFonts w:cs="Arial"/>
                <w:sz w:val="20"/>
              </w:rPr>
              <w:t xml:space="preserve">, </w:t>
            </w:r>
            <w:r w:rsidR="000A00E7" w:rsidRPr="000A00E7">
              <w:rPr>
                <w:rFonts w:cs="Arial"/>
                <w:sz w:val="20"/>
              </w:rPr>
              <w:t>tomando en cuenta las medidas</w:t>
            </w:r>
            <w:r w:rsidRPr="000A00E7">
              <w:rPr>
                <w:rFonts w:cs="Arial"/>
                <w:sz w:val="20"/>
              </w:rPr>
              <w:t xml:space="preserve"> de higiene y seguridad.</w:t>
            </w:r>
          </w:p>
        </w:tc>
      </w:tr>
      <w:tr w:rsidR="00186603" w:rsidRPr="003931C4" w14:paraId="7CA63CD2" w14:textId="77777777" w:rsidTr="00186603">
        <w:trPr>
          <w:trHeight w:val="181"/>
        </w:trPr>
        <w:tc>
          <w:tcPr>
            <w:tcW w:w="4057" w:type="dxa"/>
            <w:gridSpan w:val="2"/>
            <w:tcBorders>
              <w:left w:val="nil"/>
              <w:bottom w:val="nil"/>
              <w:right w:val="nil"/>
            </w:tcBorders>
          </w:tcPr>
          <w:p w14:paraId="6A71E2E7" w14:textId="77777777" w:rsidR="00186603" w:rsidRPr="003931C4" w:rsidRDefault="00186603" w:rsidP="007550C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2E1A998D" w14:textId="77777777" w:rsidR="00186603" w:rsidRPr="003931C4" w:rsidRDefault="00186603" w:rsidP="007550C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417" w:type="dxa"/>
            <w:gridSpan w:val="4"/>
            <w:tcBorders>
              <w:left w:val="nil"/>
              <w:bottom w:val="nil"/>
              <w:right w:val="nil"/>
            </w:tcBorders>
          </w:tcPr>
          <w:p w14:paraId="4D8183B3" w14:textId="77777777" w:rsidR="00186603" w:rsidRPr="003931C4" w:rsidRDefault="00186603" w:rsidP="007550C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186603" w:rsidRPr="000B34FA" w14:paraId="67EB7A67" w14:textId="77777777" w:rsidTr="007550C2">
        <w:trPr>
          <w:cantSplit/>
        </w:trPr>
        <w:tc>
          <w:tcPr>
            <w:tcW w:w="4057" w:type="dxa"/>
            <w:gridSpan w:val="2"/>
            <w:shd w:val="pct10" w:color="auto" w:fill="FFFFFF"/>
            <w:vAlign w:val="center"/>
          </w:tcPr>
          <w:p w14:paraId="1078397B" w14:textId="77777777" w:rsidR="00186603" w:rsidRPr="000E5CFE" w:rsidRDefault="00186603" w:rsidP="007550C2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F41DA74" w14:textId="77777777" w:rsidR="00186603" w:rsidRPr="000E5CFE" w:rsidRDefault="00186603" w:rsidP="007550C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409" w:type="dxa"/>
            <w:shd w:val="pct10" w:color="auto" w:fill="FFFFFF"/>
            <w:vAlign w:val="center"/>
          </w:tcPr>
          <w:p w14:paraId="4C668BE0" w14:textId="77777777" w:rsidR="00186603" w:rsidRPr="000E5CFE" w:rsidRDefault="00186603" w:rsidP="007550C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552" w:type="dxa"/>
            <w:shd w:val="pct10" w:color="auto" w:fill="FFFFFF"/>
            <w:vAlign w:val="center"/>
          </w:tcPr>
          <w:p w14:paraId="1510F442" w14:textId="77777777" w:rsidR="00186603" w:rsidRPr="000E5CFE" w:rsidRDefault="00186603" w:rsidP="007550C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345" w:type="dxa"/>
            <w:shd w:val="pct10" w:color="auto" w:fill="FFFFFF"/>
            <w:vAlign w:val="center"/>
          </w:tcPr>
          <w:p w14:paraId="46774053" w14:textId="77777777" w:rsidR="00186603" w:rsidRPr="000E5CFE" w:rsidRDefault="00186603" w:rsidP="007550C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186603" w:rsidRPr="00461174" w14:paraId="4BD308FC" w14:textId="77777777" w:rsidTr="007550C2">
        <w:trPr>
          <w:cantSplit/>
          <w:trHeight w:val="7405"/>
        </w:trPr>
        <w:tc>
          <w:tcPr>
            <w:tcW w:w="4057" w:type="dxa"/>
            <w:gridSpan w:val="2"/>
          </w:tcPr>
          <w:p w14:paraId="4FC3C1D8" w14:textId="54938BC9" w:rsidR="00186603" w:rsidRPr="000A00E7" w:rsidRDefault="00186603" w:rsidP="007550C2">
            <w:pPr>
              <w:pStyle w:val="Encabezado"/>
              <w:rPr>
                <w:rFonts w:ascii="Arial" w:hAnsi="Arial" w:cs="Arial"/>
                <w:sz w:val="20"/>
                <w:lang w:val="es-US"/>
              </w:rPr>
            </w:pPr>
          </w:p>
          <w:p w14:paraId="12DCA7DD" w14:textId="77777777" w:rsidR="000A00E7" w:rsidRPr="000A00E7" w:rsidRDefault="000A00E7" w:rsidP="007550C2">
            <w:pPr>
              <w:pStyle w:val="Encabezado"/>
              <w:rPr>
                <w:rFonts w:ascii="Arial" w:hAnsi="Arial" w:cs="Arial"/>
                <w:sz w:val="20"/>
                <w:lang w:val="es-US"/>
              </w:rPr>
            </w:pPr>
          </w:p>
          <w:p w14:paraId="37514EAE" w14:textId="7727419F" w:rsidR="000A00E7" w:rsidRPr="000A00E7" w:rsidRDefault="000A00E7" w:rsidP="00A927C5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</w:pPr>
            <w:r w:rsidRPr="000A00E7"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  <w:t xml:space="preserve"> </w:t>
            </w:r>
            <w:r w:rsidR="00A927C5"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  <w:t xml:space="preserve">1.1  </w:t>
            </w:r>
            <w:r w:rsidRPr="000A00E7"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  <w:t>Preparación de bases</w:t>
            </w:r>
          </w:p>
          <w:p w14:paraId="45443171" w14:textId="55680664" w:rsidR="000A00E7" w:rsidRPr="00A927C5" w:rsidRDefault="00A927C5" w:rsidP="00A927C5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sz w:val="16"/>
                <w:szCs w:val="16"/>
                <w:lang w:val="es-US" w:eastAsia="es-ES"/>
              </w:rPr>
            </w:pPr>
            <w:r w:rsidRPr="00A927C5">
              <w:rPr>
                <w:rFonts w:ascii="Arial" w:eastAsia="Times New Roman" w:hAnsi="Arial" w:cs="Arial"/>
                <w:sz w:val="16"/>
                <w:szCs w:val="16"/>
                <w:lang w:val="es-US" w:eastAsia="es-ES"/>
              </w:rPr>
              <w:t xml:space="preserve"> 1.1.1 </w:t>
            </w:r>
            <w:r w:rsidR="000A00E7" w:rsidRPr="00A927C5">
              <w:rPr>
                <w:rFonts w:ascii="Arial" w:eastAsia="Times New Roman" w:hAnsi="Arial" w:cs="Arial"/>
                <w:sz w:val="16"/>
                <w:szCs w:val="16"/>
                <w:lang w:val="es-US" w:eastAsia="es-ES"/>
              </w:rPr>
              <w:t xml:space="preserve">Preparación </w:t>
            </w:r>
            <w:r w:rsidR="000A00E7" w:rsidRPr="007550C2">
              <w:rPr>
                <w:rFonts w:ascii="Arial" w:hAnsi="Arial" w:cs="Arial"/>
                <w:sz w:val="18"/>
                <w:szCs w:val="18"/>
              </w:rPr>
              <w:t>de bases</w:t>
            </w:r>
            <w:r w:rsidR="000A00E7" w:rsidRPr="00A927C5">
              <w:rPr>
                <w:rFonts w:ascii="Arial" w:eastAsia="Times New Roman" w:hAnsi="Arial" w:cs="Arial"/>
                <w:sz w:val="16"/>
                <w:szCs w:val="16"/>
                <w:lang w:val="es-US" w:eastAsia="es-ES"/>
              </w:rPr>
              <w:t xml:space="preserve"> acrílicas</w:t>
            </w:r>
          </w:p>
          <w:p w14:paraId="2E839399" w14:textId="12CA02AC" w:rsidR="000A00E7" w:rsidRPr="00A927C5" w:rsidRDefault="00A927C5" w:rsidP="00A927C5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sz w:val="16"/>
                <w:szCs w:val="16"/>
                <w:lang w:val="es-US" w:eastAsia="es-ES"/>
              </w:rPr>
            </w:pPr>
            <w:r w:rsidRPr="00A927C5">
              <w:rPr>
                <w:rFonts w:ascii="Arial" w:eastAsia="Times New Roman" w:hAnsi="Arial" w:cs="Arial"/>
                <w:sz w:val="16"/>
                <w:szCs w:val="16"/>
                <w:lang w:val="es-US" w:eastAsia="es-ES"/>
              </w:rPr>
              <w:t xml:space="preserve"> 1.1.2 </w:t>
            </w:r>
            <w:r w:rsidR="000A00E7" w:rsidRPr="00A927C5">
              <w:rPr>
                <w:rFonts w:ascii="Arial" w:eastAsia="Times New Roman" w:hAnsi="Arial" w:cs="Arial"/>
                <w:sz w:val="16"/>
                <w:szCs w:val="16"/>
                <w:lang w:val="es-US" w:eastAsia="es-ES"/>
              </w:rPr>
              <w:t>Preparación de bases de gel</w:t>
            </w:r>
          </w:p>
          <w:p w14:paraId="6F04CA3D" w14:textId="6AD539E1" w:rsidR="000A00E7" w:rsidRPr="00A927C5" w:rsidRDefault="00A927C5" w:rsidP="00A927C5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sz w:val="16"/>
                <w:szCs w:val="16"/>
                <w:lang w:val="es-US" w:eastAsia="es-ES"/>
              </w:rPr>
            </w:pPr>
            <w:r w:rsidRPr="00A927C5">
              <w:rPr>
                <w:rFonts w:ascii="Arial" w:eastAsia="Times New Roman" w:hAnsi="Arial" w:cs="Arial"/>
                <w:sz w:val="16"/>
                <w:szCs w:val="16"/>
                <w:lang w:val="es-US" w:eastAsia="es-ES"/>
              </w:rPr>
              <w:t xml:space="preserve"> 1.1.3 </w:t>
            </w:r>
            <w:r w:rsidR="000A00E7" w:rsidRPr="00A927C5">
              <w:rPr>
                <w:rFonts w:ascii="Arial" w:eastAsia="Times New Roman" w:hAnsi="Arial" w:cs="Arial"/>
                <w:sz w:val="16"/>
                <w:szCs w:val="16"/>
                <w:lang w:val="es-US" w:eastAsia="es-ES"/>
              </w:rPr>
              <w:t>Preparación de bases con cromo</w:t>
            </w:r>
          </w:p>
          <w:p w14:paraId="479881A1" w14:textId="77777777" w:rsidR="00186603" w:rsidRPr="000A00E7" w:rsidRDefault="00186603" w:rsidP="007550C2">
            <w:pPr>
              <w:pStyle w:val="Encabezado"/>
              <w:rPr>
                <w:rFonts w:ascii="Arial" w:hAnsi="Arial" w:cs="Arial"/>
                <w:sz w:val="20"/>
                <w:lang w:val="es-US"/>
              </w:rPr>
            </w:pPr>
          </w:p>
          <w:p w14:paraId="40B1E1AB" w14:textId="77777777" w:rsidR="00186603" w:rsidRPr="000A00E7" w:rsidRDefault="00186603" w:rsidP="007550C2">
            <w:pPr>
              <w:pStyle w:val="Encabezado"/>
              <w:rPr>
                <w:rFonts w:ascii="Arial" w:hAnsi="Arial" w:cs="Arial"/>
                <w:sz w:val="20"/>
                <w:lang w:val="es-US"/>
              </w:rPr>
            </w:pPr>
          </w:p>
          <w:p w14:paraId="2418C99A" w14:textId="1A79B40D" w:rsidR="00E05434" w:rsidRDefault="00E05434" w:rsidP="00E05434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</w:pPr>
            <w:r w:rsidRPr="00E05434">
              <w:rPr>
                <w:rFonts w:ascii="Arial" w:hAnsi="Arial" w:cs="Arial"/>
                <w:b/>
                <w:sz w:val="20"/>
                <w:szCs w:val="20"/>
                <w:lang w:val="es-US"/>
              </w:rPr>
              <w:t>2.1</w:t>
            </w:r>
            <w:r w:rsidR="00186603" w:rsidRPr="000A00E7">
              <w:rPr>
                <w:rFonts w:ascii="Arial" w:hAnsi="Arial" w:cs="Arial"/>
                <w:sz w:val="20"/>
                <w:szCs w:val="20"/>
                <w:lang w:val="es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  <w:t>A</w:t>
            </w:r>
            <w:r w:rsidRPr="00E05434"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  <w:t>plicación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  <w:t xml:space="preserve"> de uñas postizas</w:t>
            </w:r>
          </w:p>
          <w:p w14:paraId="655550CE" w14:textId="77777777" w:rsidR="00E05434" w:rsidRDefault="00E05434" w:rsidP="00E05434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</w:pPr>
          </w:p>
          <w:p w14:paraId="5E183994" w14:textId="1E28B378" w:rsidR="000A00E7" w:rsidRDefault="00E05434" w:rsidP="00E05434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  <w:t>3.1 Diseño</w:t>
            </w:r>
            <w:r w:rsidRPr="00E05434"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  <w:t xml:space="preserve"> de figuras navideñas</w:t>
            </w:r>
          </w:p>
          <w:p w14:paraId="49FD05B4" w14:textId="77777777" w:rsidR="00E05434" w:rsidRPr="00A927C5" w:rsidRDefault="00E05434" w:rsidP="00E05434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</w:pPr>
            <w:r w:rsidRPr="00A927C5"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  <w:t>3.1.1 Flores navideñas</w:t>
            </w:r>
          </w:p>
          <w:p w14:paraId="0AD09FF6" w14:textId="172C3A40" w:rsidR="00E05434" w:rsidRPr="00A927C5" w:rsidRDefault="00E05434" w:rsidP="00E05434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</w:pPr>
            <w:r w:rsidRPr="00A927C5"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  <w:t>3.1.2 Figuras de santa Claus</w:t>
            </w:r>
          </w:p>
          <w:p w14:paraId="7E3C7A6D" w14:textId="16C36259" w:rsidR="00E05434" w:rsidRPr="00A927C5" w:rsidRDefault="00E05434" w:rsidP="00E05434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</w:pPr>
            <w:r w:rsidRPr="00A927C5"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  <w:t>3.1.3 Rostros básicos</w:t>
            </w:r>
          </w:p>
          <w:p w14:paraId="60A0B38B" w14:textId="77777777" w:rsidR="00E05434" w:rsidRPr="00A927C5" w:rsidRDefault="00E05434" w:rsidP="00E05434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</w:pPr>
            <w:r w:rsidRPr="00A927C5"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  <w:t>3.1.4 Muñecos de nieve</w:t>
            </w:r>
          </w:p>
          <w:p w14:paraId="0518DA72" w14:textId="77777777" w:rsidR="00E05434" w:rsidRPr="00A927C5" w:rsidRDefault="00E05434" w:rsidP="00E05434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</w:pPr>
            <w:r w:rsidRPr="00A927C5"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  <w:t>3.1.5 Galletas de jengibre</w:t>
            </w:r>
          </w:p>
          <w:p w14:paraId="5EB2FF2E" w14:textId="2443F4AA" w:rsidR="00E05434" w:rsidRPr="00A927C5" w:rsidRDefault="00E05434" w:rsidP="00E05434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</w:pPr>
            <w:r w:rsidRPr="00A927C5"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  <w:t>3.1.6 Figuras de pingüino</w:t>
            </w:r>
          </w:p>
          <w:p w14:paraId="262BD7E6" w14:textId="77777777" w:rsidR="00E05434" w:rsidRPr="00E05434" w:rsidRDefault="00E05434" w:rsidP="00E05434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sz w:val="20"/>
                <w:szCs w:val="20"/>
                <w:lang w:val="es-US" w:eastAsia="es-ES"/>
              </w:rPr>
            </w:pPr>
            <w:r w:rsidRPr="00A927C5"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  <w:t xml:space="preserve">3.1.7 </w:t>
            </w:r>
            <w:proofErr w:type="spellStart"/>
            <w:r w:rsidRPr="00A927C5"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  <w:t>Hello</w:t>
            </w:r>
            <w:proofErr w:type="spellEnd"/>
            <w:r w:rsidRPr="00A927C5"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  <w:t xml:space="preserve"> </w:t>
            </w:r>
            <w:proofErr w:type="spellStart"/>
            <w:r w:rsidRPr="00A927C5">
              <w:rPr>
                <w:rFonts w:ascii="Arial" w:eastAsia="Times New Roman" w:hAnsi="Arial" w:cs="Arial"/>
                <w:sz w:val="18"/>
                <w:szCs w:val="18"/>
                <w:lang w:val="es-US" w:eastAsia="es-ES"/>
              </w:rPr>
              <w:t>Kitty</w:t>
            </w:r>
            <w:proofErr w:type="spellEnd"/>
          </w:p>
          <w:p w14:paraId="5E0DDAE6" w14:textId="77777777" w:rsidR="00E05434" w:rsidRPr="000A00E7" w:rsidRDefault="00E05434" w:rsidP="00E05434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784" w:right="127" w:hanging="624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US" w:eastAsia="es-ES"/>
              </w:rPr>
            </w:pPr>
          </w:p>
          <w:p w14:paraId="3557CB49" w14:textId="10A1B8BF" w:rsidR="00186603" w:rsidRDefault="00A927C5" w:rsidP="00E05434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b/>
                <w:sz w:val="20"/>
                <w:lang w:val="es-US"/>
              </w:rPr>
            </w:pPr>
            <w:r>
              <w:rPr>
                <w:rFonts w:cs="Arial"/>
                <w:b/>
                <w:sz w:val="20"/>
                <w:lang w:val="es-US"/>
              </w:rPr>
              <w:t xml:space="preserve">  </w:t>
            </w:r>
            <w:r w:rsidR="00E05434" w:rsidRPr="00E05434">
              <w:rPr>
                <w:rFonts w:cs="Arial"/>
                <w:b/>
                <w:sz w:val="20"/>
                <w:lang w:val="es-US"/>
              </w:rPr>
              <w:t xml:space="preserve">4.1 Técnica de Snow </w:t>
            </w:r>
            <w:proofErr w:type="spellStart"/>
            <w:r w:rsidR="00E05434" w:rsidRPr="00E05434">
              <w:rPr>
                <w:rFonts w:cs="Arial"/>
                <w:b/>
                <w:sz w:val="20"/>
                <w:lang w:val="es-US"/>
              </w:rPr>
              <w:t>Globe</w:t>
            </w:r>
            <w:proofErr w:type="spellEnd"/>
          </w:p>
          <w:p w14:paraId="041E707D" w14:textId="77777777" w:rsidR="00E05434" w:rsidRDefault="00E05434" w:rsidP="00E05434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b/>
                <w:sz w:val="20"/>
                <w:lang w:val="es-US"/>
              </w:rPr>
            </w:pPr>
          </w:p>
          <w:p w14:paraId="3B3F4C3A" w14:textId="27391F07" w:rsidR="00E05434" w:rsidRPr="00E05434" w:rsidRDefault="00A927C5" w:rsidP="00E05434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b/>
                <w:sz w:val="20"/>
                <w:lang w:val="es-US"/>
              </w:rPr>
            </w:pPr>
            <w:r>
              <w:rPr>
                <w:rFonts w:cs="Arial"/>
                <w:b/>
                <w:sz w:val="20"/>
                <w:lang w:val="es-US"/>
              </w:rPr>
              <w:t xml:space="preserve">  </w:t>
            </w:r>
            <w:r w:rsidR="00E05434">
              <w:rPr>
                <w:rFonts w:cs="Arial"/>
                <w:b/>
                <w:sz w:val="20"/>
                <w:lang w:val="es-US"/>
              </w:rPr>
              <w:t>5.1 Técnica básica de incrustación de piedras</w:t>
            </w:r>
          </w:p>
        </w:tc>
        <w:tc>
          <w:tcPr>
            <w:tcW w:w="4111" w:type="dxa"/>
          </w:tcPr>
          <w:p w14:paraId="065C1634" w14:textId="77777777" w:rsidR="00186603" w:rsidRDefault="00186603" w:rsidP="007550C2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15CC8729" w14:textId="77777777" w:rsidR="00186603" w:rsidRDefault="00186603" w:rsidP="007550C2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6269E132" w14:textId="77777777" w:rsidR="00186603" w:rsidRPr="007061AF" w:rsidRDefault="00186603" w:rsidP="007550C2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14:paraId="12F128F0" w14:textId="77777777" w:rsidR="00186603" w:rsidRPr="00A927C5" w:rsidRDefault="00186603" w:rsidP="00186603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A927C5">
              <w:rPr>
                <w:rFonts w:ascii="Arial" w:hAnsi="Arial" w:cs="Arial"/>
                <w:sz w:val="18"/>
                <w:szCs w:val="18"/>
              </w:rPr>
              <w:t>Integración grupal , presentación del instructor</w:t>
            </w:r>
          </w:p>
          <w:p w14:paraId="48BC36A2" w14:textId="77777777" w:rsidR="00186603" w:rsidRPr="00A927C5" w:rsidRDefault="00186603" w:rsidP="00186603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A927C5">
              <w:rPr>
                <w:rFonts w:ascii="Arial" w:hAnsi="Arial" w:cs="Arial"/>
                <w:sz w:val="18"/>
                <w:szCs w:val="18"/>
              </w:rPr>
              <w:t>Presentación del curso</w:t>
            </w:r>
          </w:p>
          <w:p w14:paraId="7788CE93" w14:textId="77777777" w:rsidR="00186603" w:rsidRPr="00A927C5" w:rsidRDefault="00186603" w:rsidP="00186603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A927C5">
              <w:rPr>
                <w:rFonts w:ascii="Arial" w:hAnsi="Arial" w:cs="Arial"/>
                <w:sz w:val="18"/>
                <w:szCs w:val="18"/>
              </w:rPr>
              <w:t>Materiales didácticos</w:t>
            </w:r>
          </w:p>
          <w:p w14:paraId="5669C28E" w14:textId="77777777" w:rsidR="00186603" w:rsidRPr="00A927C5" w:rsidRDefault="00186603" w:rsidP="00186603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A927C5">
              <w:rPr>
                <w:rFonts w:ascii="Arial" w:hAnsi="Arial" w:cs="Arial"/>
                <w:sz w:val="18"/>
                <w:szCs w:val="18"/>
              </w:rPr>
              <w:t>Forma de trabajo</w:t>
            </w:r>
          </w:p>
          <w:p w14:paraId="3259A3AB" w14:textId="77777777" w:rsidR="00186603" w:rsidRPr="00A927C5" w:rsidRDefault="00186603" w:rsidP="00186603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A927C5">
              <w:rPr>
                <w:rFonts w:ascii="Arial" w:hAnsi="Arial" w:cs="Arial"/>
                <w:sz w:val="18"/>
                <w:szCs w:val="18"/>
              </w:rPr>
              <w:t>Objetivo general, contenido temático, beneficios y forma de evaluación</w:t>
            </w:r>
          </w:p>
          <w:p w14:paraId="33E8A80B" w14:textId="77777777" w:rsidR="00186603" w:rsidRDefault="00186603" w:rsidP="007550C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7F838E6D" w14:textId="77777777" w:rsidR="00186603" w:rsidRDefault="00186603" w:rsidP="007550C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74FBE308" w14:textId="77777777" w:rsidR="00186603" w:rsidRPr="007061AF" w:rsidRDefault="00186603" w:rsidP="007550C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14:paraId="7E419846" w14:textId="08E0DD4F" w:rsidR="00186603" w:rsidRPr="00A927C5" w:rsidRDefault="00186603" w:rsidP="00186603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A927C5">
              <w:rPr>
                <w:rFonts w:ascii="Arial" w:hAnsi="Arial" w:cs="Arial"/>
                <w:sz w:val="18"/>
                <w:szCs w:val="18"/>
              </w:rPr>
              <w:t xml:space="preserve">Testimonio de alumnos y maestro acerca de su experiencia personal en decoración </w:t>
            </w:r>
            <w:r w:rsidR="00A927C5">
              <w:rPr>
                <w:rFonts w:ascii="Arial" w:hAnsi="Arial" w:cs="Arial"/>
                <w:sz w:val="18"/>
                <w:szCs w:val="18"/>
              </w:rPr>
              <w:t>de uñas.</w:t>
            </w:r>
          </w:p>
          <w:p w14:paraId="357BA4B3" w14:textId="77777777" w:rsidR="00186603" w:rsidRDefault="00186603" w:rsidP="007550C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636A36D3" w14:textId="77777777" w:rsidR="00186603" w:rsidRPr="007061AF" w:rsidRDefault="00186603" w:rsidP="007550C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14:paraId="7CC627A6" w14:textId="22E7700F" w:rsidR="00186603" w:rsidRPr="00A927C5" w:rsidRDefault="00A927C5" w:rsidP="00186603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instructor e</w:t>
            </w:r>
            <w:r w:rsidR="00186603" w:rsidRPr="00A927C5">
              <w:rPr>
                <w:rFonts w:ascii="Arial" w:hAnsi="Arial" w:cs="Arial"/>
                <w:sz w:val="18"/>
                <w:szCs w:val="18"/>
              </w:rPr>
              <w:t>xplica</w:t>
            </w:r>
            <w:r>
              <w:rPr>
                <w:rFonts w:ascii="Arial" w:hAnsi="Arial" w:cs="Arial"/>
                <w:sz w:val="18"/>
                <w:szCs w:val="18"/>
              </w:rPr>
              <w:t>rá y demostrará las</w:t>
            </w:r>
            <w:r w:rsidR="00186603" w:rsidRPr="00A927C5">
              <w:rPr>
                <w:rFonts w:ascii="Arial" w:hAnsi="Arial" w:cs="Arial"/>
                <w:sz w:val="18"/>
                <w:szCs w:val="18"/>
              </w:rPr>
              <w:t xml:space="preserve"> técnicas </w:t>
            </w:r>
            <w:r>
              <w:rPr>
                <w:rFonts w:ascii="Arial" w:hAnsi="Arial" w:cs="Arial"/>
                <w:sz w:val="18"/>
                <w:szCs w:val="18"/>
              </w:rPr>
              <w:t>para preparar las bases: acrílicas, gel y cromo.</w:t>
            </w:r>
          </w:p>
          <w:p w14:paraId="58EBF3D4" w14:textId="06806B28" w:rsidR="00186603" w:rsidRPr="00A927C5" w:rsidRDefault="00186603" w:rsidP="00186603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A927C5">
              <w:rPr>
                <w:rFonts w:ascii="Arial" w:hAnsi="Arial" w:cs="Arial"/>
                <w:sz w:val="18"/>
                <w:szCs w:val="18"/>
              </w:rPr>
              <w:t>E</w:t>
            </w:r>
            <w:r w:rsidR="00A927C5">
              <w:rPr>
                <w:rFonts w:ascii="Arial" w:hAnsi="Arial" w:cs="Arial"/>
                <w:sz w:val="18"/>
                <w:szCs w:val="18"/>
              </w:rPr>
              <w:t xml:space="preserve">l instructor </w:t>
            </w:r>
            <w:r w:rsidRPr="00A927C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27C5">
              <w:rPr>
                <w:rFonts w:ascii="Arial" w:hAnsi="Arial" w:cs="Arial"/>
                <w:sz w:val="18"/>
                <w:szCs w:val="18"/>
              </w:rPr>
              <w:t>explicará y demostrará como aplicar las uñas de acuerdo a su tipo.</w:t>
            </w:r>
          </w:p>
          <w:p w14:paraId="6EF5F4D6" w14:textId="196BC53F" w:rsidR="00186603" w:rsidRPr="00A927C5" w:rsidRDefault="00A927C5" w:rsidP="00A927C5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instructor explicará y demostrará las técnicas</w:t>
            </w:r>
            <w:r w:rsidR="00186603" w:rsidRPr="00A927C5">
              <w:rPr>
                <w:rFonts w:ascii="Arial" w:hAnsi="Arial" w:cs="Arial"/>
                <w:sz w:val="18"/>
                <w:szCs w:val="18"/>
              </w:rPr>
              <w:t xml:space="preserve"> para d</w:t>
            </w:r>
            <w:r>
              <w:rPr>
                <w:rFonts w:ascii="Arial" w:hAnsi="Arial" w:cs="Arial"/>
                <w:sz w:val="18"/>
                <w:szCs w:val="18"/>
              </w:rPr>
              <w:t>iseñar las diferentes figuras navideñas</w:t>
            </w:r>
            <w:r w:rsidR="00186603" w:rsidRPr="00A927C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A093B03" w14:textId="77777777" w:rsidR="00A927C5" w:rsidRPr="00A927C5" w:rsidRDefault="00186603" w:rsidP="00A927C5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sz w:val="18"/>
                <w:szCs w:val="18"/>
              </w:rPr>
            </w:pPr>
            <w:r w:rsidRPr="00A927C5">
              <w:rPr>
                <w:rFonts w:ascii="Arial" w:hAnsi="Arial" w:cs="Arial"/>
                <w:sz w:val="18"/>
                <w:szCs w:val="18"/>
              </w:rPr>
              <w:t>E</w:t>
            </w:r>
            <w:r w:rsidR="00A927C5">
              <w:rPr>
                <w:rFonts w:ascii="Arial" w:hAnsi="Arial" w:cs="Arial"/>
                <w:sz w:val="18"/>
                <w:szCs w:val="18"/>
              </w:rPr>
              <w:t>l instructor e</w:t>
            </w:r>
            <w:r w:rsidRPr="00A927C5">
              <w:rPr>
                <w:rFonts w:ascii="Arial" w:hAnsi="Arial" w:cs="Arial"/>
                <w:sz w:val="18"/>
                <w:szCs w:val="18"/>
              </w:rPr>
              <w:t>xplica</w:t>
            </w:r>
            <w:r w:rsidR="00A927C5">
              <w:rPr>
                <w:rFonts w:ascii="Arial" w:hAnsi="Arial" w:cs="Arial"/>
                <w:sz w:val="18"/>
                <w:szCs w:val="18"/>
              </w:rPr>
              <w:t xml:space="preserve">rá y demostrará como realizar la técnica Snow </w:t>
            </w:r>
            <w:proofErr w:type="spellStart"/>
            <w:r w:rsidR="00A927C5">
              <w:rPr>
                <w:rFonts w:ascii="Arial" w:hAnsi="Arial" w:cs="Arial"/>
                <w:sz w:val="18"/>
                <w:szCs w:val="18"/>
              </w:rPr>
              <w:t>Globe</w:t>
            </w:r>
            <w:proofErr w:type="spellEnd"/>
            <w:r w:rsidR="00A927C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CBEBA5D" w14:textId="4C562925" w:rsidR="00186603" w:rsidRPr="005E06F3" w:rsidRDefault="00A927C5" w:rsidP="00A927C5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instructor explicará y demostrará la técnica para la incrustación de piedras</w:t>
            </w:r>
            <w:r w:rsidR="00186603">
              <w:rPr>
                <w:sz w:val="18"/>
                <w:szCs w:val="18"/>
              </w:rPr>
              <w:t>.</w:t>
            </w:r>
          </w:p>
          <w:p w14:paraId="6C006EF4" w14:textId="77777777" w:rsidR="00186603" w:rsidRPr="007061AF" w:rsidRDefault="00186603" w:rsidP="007550C2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</w:tcPr>
          <w:p w14:paraId="4D65EF01" w14:textId="77777777" w:rsidR="00A927C5" w:rsidRDefault="00A927C5" w:rsidP="007550C2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67AD7981" w14:textId="77777777" w:rsidR="00186603" w:rsidRPr="007061AF" w:rsidRDefault="00186603" w:rsidP="007550C2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14:paraId="051B353D" w14:textId="77777777" w:rsidR="00186603" w:rsidRPr="007550C2" w:rsidRDefault="00186603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Aula – taller de capacitación</w:t>
            </w:r>
          </w:p>
          <w:p w14:paraId="7FD623CC" w14:textId="77777777" w:rsidR="00186603" w:rsidRPr="007061AF" w:rsidRDefault="00186603" w:rsidP="007550C2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14:paraId="5528439E" w14:textId="77777777" w:rsidR="00186603" w:rsidRPr="007061AF" w:rsidRDefault="00186603" w:rsidP="007550C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04B6DDA4" w14:textId="77777777" w:rsidR="00186603" w:rsidRPr="007550C2" w:rsidRDefault="00186603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Banco de trabajo</w:t>
            </w:r>
          </w:p>
          <w:p w14:paraId="76619CDD" w14:textId="77777777" w:rsidR="00186603" w:rsidRPr="007550C2" w:rsidRDefault="00186603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Mesa de trabajo</w:t>
            </w:r>
          </w:p>
          <w:p w14:paraId="19CBC4A5" w14:textId="0EE7F155" w:rsidR="00186603" w:rsidRPr="007061AF" w:rsidRDefault="00A927C5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Sillas</w:t>
            </w:r>
          </w:p>
          <w:p w14:paraId="3943B93F" w14:textId="77777777" w:rsidR="00186603" w:rsidRPr="007061AF" w:rsidRDefault="00186603" w:rsidP="007550C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76266E6A" w14:textId="77777777" w:rsidR="00186603" w:rsidRPr="00E514AC" w:rsidRDefault="00186603" w:rsidP="007550C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14:paraId="48786275" w14:textId="77777777" w:rsidR="00A927C5" w:rsidRPr="007550C2" w:rsidRDefault="00A927C5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 xml:space="preserve">Lámpara </w:t>
            </w:r>
            <w:proofErr w:type="spellStart"/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uv</w:t>
            </w:r>
            <w:proofErr w:type="spellEnd"/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/led</w:t>
            </w:r>
          </w:p>
          <w:p w14:paraId="24F16D42" w14:textId="77777777" w:rsidR="00186603" w:rsidRDefault="00186603" w:rsidP="007550C2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14:paraId="36E7056E" w14:textId="3448FADD" w:rsidR="00A927C5" w:rsidRPr="00A927C5" w:rsidRDefault="00A927C5" w:rsidP="00A927C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A927C5">
              <w:rPr>
                <w:b/>
                <w:bCs/>
                <w:i/>
                <w:iCs/>
                <w:sz w:val="18"/>
                <w:szCs w:val="18"/>
              </w:rPr>
              <w:t>Materiales</w:t>
            </w:r>
            <w:r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5D49973D" w14:textId="77777777" w:rsidR="00A927C5" w:rsidRPr="007550C2" w:rsidRDefault="00A927C5" w:rsidP="00A927C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Pincel 3d</w:t>
            </w:r>
          </w:p>
          <w:p w14:paraId="6B3BEA61" w14:textId="77777777" w:rsidR="00A927C5" w:rsidRPr="007550C2" w:rsidRDefault="00A927C5" w:rsidP="00A927C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Pincel #6</w:t>
            </w:r>
          </w:p>
          <w:p w14:paraId="749B88AA" w14:textId="77777777" w:rsidR="00A927C5" w:rsidRPr="007550C2" w:rsidRDefault="00A927C5" w:rsidP="00A927C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Pincel #10</w:t>
            </w:r>
          </w:p>
          <w:p w14:paraId="0DD6E483" w14:textId="77777777" w:rsidR="00A927C5" w:rsidRPr="007550C2" w:rsidRDefault="00A927C5" w:rsidP="00A927C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Pinceles de mano alzada</w:t>
            </w:r>
          </w:p>
          <w:p w14:paraId="080927B8" w14:textId="77777777" w:rsidR="00A927C5" w:rsidRPr="007550C2" w:rsidRDefault="00A927C5" w:rsidP="00A927C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proofErr w:type="spellStart"/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Godete</w:t>
            </w:r>
            <w:proofErr w:type="spellEnd"/>
          </w:p>
          <w:p w14:paraId="6245852C" w14:textId="77777777" w:rsidR="00A927C5" w:rsidRPr="007550C2" w:rsidRDefault="00A927C5" w:rsidP="00A927C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Toalla</w:t>
            </w:r>
          </w:p>
          <w:p w14:paraId="2012E631" w14:textId="77777777" w:rsidR="00A927C5" w:rsidRPr="007550C2" w:rsidRDefault="00A927C5" w:rsidP="00A927C5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 xml:space="preserve">Corta </w:t>
            </w:r>
            <w:proofErr w:type="spellStart"/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tip</w:t>
            </w:r>
            <w:proofErr w:type="spellEnd"/>
          </w:p>
          <w:p w14:paraId="5A52FFA8" w14:textId="1015AD49" w:rsidR="00186603" w:rsidRPr="00420C27" w:rsidRDefault="00A927C5" w:rsidP="00A927C5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right="152"/>
              <w:contextualSpacing w:val="0"/>
              <w:rPr>
                <w:sz w:val="18"/>
                <w:szCs w:val="18"/>
              </w:rPr>
            </w:pPr>
            <w:r w:rsidRPr="007550C2">
              <w:rPr>
                <w:rFonts w:ascii="Arial" w:hAnsi="Arial" w:cs="Arial"/>
                <w:sz w:val="18"/>
                <w:szCs w:val="18"/>
              </w:rPr>
              <w:t>Manos de plástico</w:t>
            </w:r>
          </w:p>
        </w:tc>
        <w:tc>
          <w:tcPr>
            <w:tcW w:w="2552" w:type="dxa"/>
          </w:tcPr>
          <w:p w14:paraId="3D26B602" w14:textId="77777777" w:rsidR="00186603" w:rsidRPr="007061AF" w:rsidRDefault="00186603" w:rsidP="007550C2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11214CBC" w14:textId="77777777" w:rsidR="00186603" w:rsidRDefault="00186603" w:rsidP="007550C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45899240" w14:textId="77777777" w:rsidR="00186603" w:rsidRPr="00C337DC" w:rsidRDefault="00186603" w:rsidP="007550C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14:paraId="49BC85CE" w14:textId="77777777" w:rsidR="00186603" w:rsidRPr="007550C2" w:rsidRDefault="00186603" w:rsidP="00186603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7550C2">
              <w:rPr>
                <w:rFonts w:ascii="Arial" w:hAnsi="Arial" w:cs="Arial"/>
                <w:sz w:val="18"/>
                <w:szCs w:val="18"/>
              </w:rPr>
              <w:t>Cuestionario</w:t>
            </w:r>
          </w:p>
          <w:p w14:paraId="60660088" w14:textId="77777777" w:rsidR="00186603" w:rsidRPr="007550C2" w:rsidRDefault="00186603" w:rsidP="00186603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7550C2">
              <w:rPr>
                <w:rFonts w:ascii="Arial" w:hAnsi="Arial" w:cs="Arial"/>
                <w:sz w:val="18"/>
                <w:szCs w:val="18"/>
              </w:rPr>
              <w:t>Documental</w:t>
            </w:r>
          </w:p>
          <w:p w14:paraId="442F534C" w14:textId="77777777" w:rsidR="00186603" w:rsidRPr="007061AF" w:rsidRDefault="00186603" w:rsidP="007550C2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14:paraId="669B680B" w14:textId="28DB5F42" w:rsidR="00186603" w:rsidRPr="00695C2A" w:rsidRDefault="00186603" w:rsidP="007550C2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7550C2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14:paraId="72F35B3D" w14:textId="77777777" w:rsidR="00186603" w:rsidRPr="007550C2" w:rsidRDefault="00186603" w:rsidP="00186603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7550C2">
              <w:rPr>
                <w:rFonts w:ascii="Arial" w:hAnsi="Arial" w:cs="Arial"/>
                <w:sz w:val="18"/>
                <w:szCs w:val="18"/>
              </w:rPr>
              <w:t>De campo</w:t>
            </w:r>
          </w:p>
          <w:p w14:paraId="7D002CEA" w14:textId="77777777" w:rsidR="00186603" w:rsidRPr="007061AF" w:rsidRDefault="00186603" w:rsidP="007550C2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14:paraId="3F4F2D3B" w14:textId="140CEE87" w:rsidR="007550C2" w:rsidRPr="00C337DC" w:rsidRDefault="007550C2" w:rsidP="007550C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 w:rsidRPr="00C337DC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final</w:t>
            </w:r>
            <w:r w:rsidRPr="00C337DC">
              <w:rPr>
                <w:b/>
                <w:bCs/>
                <w:i/>
                <w:iCs/>
                <w:sz w:val="18"/>
                <w:szCs w:val="18"/>
              </w:rPr>
              <w:t xml:space="preserve">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14:paraId="5B86F8BD" w14:textId="77777777" w:rsidR="007550C2" w:rsidRPr="007550C2" w:rsidRDefault="007550C2" w:rsidP="007550C2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7550C2">
              <w:rPr>
                <w:rFonts w:ascii="Arial" w:hAnsi="Arial" w:cs="Arial"/>
                <w:sz w:val="18"/>
                <w:szCs w:val="18"/>
              </w:rPr>
              <w:t>Cuestionario</w:t>
            </w:r>
          </w:p>
          <w:p w14:paraId="64015AD3" w14:textId="77777777" w:rsidR="007550C2" w:rsidRPr="007550C2" w:rsidRDefault="007550C2" w:rsidP="007550C2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7550C2">
              <w:rPr>
                <w:rFonts w:ascii="Arial" w:hAnsi="Arial" w:cs="Arial"/>
                <w:sz w:val="18"/>
                <w:szCs w:val="18"/>
              </w:rPr>
              <w:t>Documental</w:t>
            </w:r>
          </w:p>
          <w:p w14:paraId="4F276F28" w14:textId="544266C6" w:rsidR="007550C2" w:rsidRPr="007550C2" w:rsidRDefault="007550C2" w:rsidP="007550C2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7550C2">
              <w:rPr>
                <w:rFonts w:ascii="Arial" w:hAnsi="Arial" w:cs="Arial"/>
                <w:sz w:val="18"/>
                <w:szCs w:val="18"/>
              </w:rPr>
              <w:t>Presentación de trabajos</w:t>
            </w:r>
          </w:p>
          <w:p w14:paraId="0AC813A8" w14:textId="77777777" w:rsidR="00186603" w:rsidRPr="007061AF" w:rsidRDefault="00186603" w:rsidP="007550C2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14:paraId="38A6D73E" w14:textId="77777777" w:rsidR="00186603" w:rsidRDefault="00186603" w:rsidP="007550C2">
            <w:pPr>
              <w:pStyle w:val="Encabezado"/>
              <w:jc w:val="center"/>
              <w:rPr>
                <w:rFonts w:ascii="Arial Narrow" w:hAnsi="Arial Narrow" w:cs="Arial Narrow"/>
                <w:szCs w:val="24"/>
              </w:rPr>
            </w:pPr>
          </w:p>
          <w:p w14:paraId="739C3CBD" w14:textId="38A92343" w:rsidR="00186603" w:rsidRPr="009A40DC" w:rsidRDefault="007550C2" w:rsidP="007550C2">
            <w:pPr>
              <w:pStyle w:val="Encabezado"/>
              <w:jc w:val="center"/>
              <w:rPr>
                <w:rFonts w:ascii="Arial Narrow" w:hAnsi="Arial Narrow" w:cs="Arial Narrow"/>
                <w:szCs w:val="24"/>
              </w:rPr>
            </w:pPr>
            <w:r>
              <w:rPr>
                <w:rFonts w:ascii="Arial Narrow" w:hAnsi="Arial Narrow" w:cs="Arial Narrow"/>
                <w:szCs w:val="24"/>
              </w:rPr>
              <w:t>20</w:t>
            </w:r>
            <w:r w:rsidR="00186603">
              <w:rPr>
                <w:rFonts w:ascii="Arial Narrow" w:hAnsi="Arial Narrow" w:cs="Arial Narrow"/>
                <w:szCs w:val="24"/>
              </w:rPr>
              <w:t xml:space="preserve"> </w:t>
            </w:r>
            <w:proofErr w:type="spellStart"/>
            <w:r w:rsidR="00186603">
              <w:rPr>
                <w:rFonts w:ascii="Arial Narrow" w:hAnsi="Arial Narrow" w:cs="Arial Narrow"/>
                <w:szCs w:val="24"/>
              </w:rPr>
              <w:t>hrs</w:t>
            </w:r>
            <w:proofErr w:type="spellEnd"/>
          </w:p>
        </w:tc>
      </w:tr>
    </w:tbl>
    <w:p w14:paraId="160AF4F0" w14:textId="77777777" w:rsidR="00186603" w:rsidRDefault="00186603" w:rsidP="00435247">
      <w:pPr>
        <w:ind w:left="142" w:hanging="142"/>
        <w:jc w:val="center"/>
        <w:rPr>
          <w:rFonts w:ascii="Arial Rounded MT Bold" w:hAnsi="Arial Rounded MT Bold"/>
          <w:spacing w:val="80"/>
          <w:sz w:val="32"/>
          <w:szCs w:val="32"/>
          <w:lang w:val="es-ES_tradnl"/>
        </w:rPr>
      </w:pPr>
    </w:p>
    <w:p w14:paraId="3D634C1E" w14:textId="77777777" w:rsidR="00186603" w:rsidRDefault="00186603" w:rsidP="00435247">
      <w:pPr>
        <w:ind w:left="142" w:hanging="142"/>
        <w:jc w:val="center"/>
        <w:rPr>
          <w:rFonts w:ascii="Arial Rounded MT Bold" w:hAnsi="Arial Rounded MT Bold"/>
          <w:spacing w:val="80"/>
          <w:sz w:val="32"/>
          <w:szCs w:val="32"/>
          <w:lang w:val="es-ES_tradnl"/>
        </w:rPr>
      </w:pPr>
    </w:p>
    <w:p w14:paraId="01737486" w14:textId="77777777" w:rsidR="007550C2" w:rsidRDefault="007550C2" w:rsidP="007550C2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p w14:paraId="4549E21E" w14:textId="77777777" w:rsidR="007550C2" w:rsidRPr="00D32986" w:rsidRDefault="007550C2" w:rsidP="007550C2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8"/>
        <w:gridCol w:w="709"/>
        <w:gridCol w:w="4252"/>
        <w:gridCol w:w="2835"/>
        <w:gridCol w:w="1985"/>
        <w:gridCol w:w="1345"/>
      </w:tblGrid>
      <w:tr w:rsidR="007550C2" w14:paraId="57EB9311" w14:textId="77777777" w:rsidTr="007550C2">
        <w:tc>
          <w:tcPr>
            <w:tcW w:w="3348" w:type="dxa"/>
            <w:shd w:val="clear" w:color="auto" w:fill="E0E0E0"/>
            <w:vAlign w:val="center"/>
          </w:tcPr>
          <w:p w14:paraId="3E746908" w14:textId="77777777" w:rsidR="007550C2" w:rsidRPr="00D139CD" w:rsidRDefault="007550C2" w:rsidP="007550C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126" w:type="dxa"/>
            <w:gridSpan w:val="5"/>
            <w:vAlign w:val="center"/>
          </w:tcPr>
          <w:p w14:paraId="12EE381E" w14:textId="77777777" w:rsidR="007550C2" w:rsidRPr="000A00E7" w:rsidRDefault="007550C2" w:rsidP="007550C2">
            <w:pPr>
              <w:jc w:val="both"/>
              <w:rPr>
                <w:rFonts w:ascii="Arial Unicode MS" w:eastAsia="Arial Unicode MS" w:hAnsi="Arial Unicode MS"/>
                <w:b/>
                <w:bCs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1.-  </w:t>
            </w:r>
            <w:r w:rsidRPr="000A00E7">
              <w:rPr>
                <w:rFonts w:cs="Arial"/>
                <w:b/>
                <w:sz w:val="20"/>
              </w:rPr>
              <w:t>APLICACIÓN Y DECORACIÓN DE UÑAS NAVIDEÑAS EN 3 D</w:t>
            </w:r>
          </w:p>
        </w:tc>
      </w:tr>
      <w:tr w:rsidR="007550C2" w14:paraId="1D964700" w14:textId="77777777" w:rsidTr="007550C2">
        <w:tc>
          <w:tcPr>
            <w:tcW w:w="3348" w:type="dxa"/>
            <w:shd w:val="clear" w:color="auto" w:fill="E0E0E0"/>
            <w:vAlign w:val="center"/>
          </w:tcPr>
          <w:p w14:paraId="0375C78D" w14:textId="77777777" w:rsidR="007550C2" w:rsidRPr="00D139CD" w:rsidRDefault="007550C2" w:rsidP="007550C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126" w:type="dxa"/>
            <w:gridSpan w:val="5"/>
            <w:vAlign w:val="center"/>
          </w:tcPr>
          <w:p w14:paraId="58750D91" w14:textId="279D6D91" w:rsidR="007550C2" w:rsidRPr="000A00E7" w:rsidRDefault="009A7DB0" w:rsidP="007550C2">
            <w:pPr>
              <w:jc w:val="both"/>
              <w:rPr>
                <w:rFonts w:cs="Arial"/>
                <w:sz w:val="20"/>
              </w:rPr>
            </w:pPr>
            <w:r w:rsidRPr="000A00E7">
              <w:rPr>
                <w:rFonts w:cs="Arial"/>
                <w:sz w:val="20"/>
              </w:rPr>
              <w:t xml:space="preserve">Al término de la unidad el capacitando será capaz de diseñar y aplicar la uñas postizas de acuerdo a los tipos de </w:t>
            </w:r>
            <w:r>
              <w:rPr>
                <w:rFonts w:cs="Arial"/>
                <w:sz w:val="20"/>
              </w:rPr>
              <w:t xml:space="preserve">figuras y </w:t>
            </w:r>
            <w:r w:rsidRPr="000A00E7">
              <w:rPr>
                <w:rFonts w:cs="Arial"/>
                <w:sz w:val="20"/>
              </w:rPr>
              <w:t>colores utilizados</w:t>
            </w:r>
            <w:r>
              <w:rPr>
                <w:rFonts w:cs="Arial"/>
                <w:sz w:val="20"/>
              </w:rPr>
              <w:t xml:space="preserve"> de temas navideños</w:t>
            </w:r>
            <w:r w:rsidRPr="000A00E7">
              <w:rPr>
                <w:rFonts w:cs="Arial"/>
                <w:sz w:val="20"/>
              </w:rPr>
              <w:t>, tomando en cuenta las medidas de higiene y seguridad.</w:t>
            </w:r>
          </w:p>
        </w:tc>
      </w:tr>
      <w:tr w:rsidR="007550C2" w:rsidRPr="003931C4" w14:paraId="5310826F" w14:textId="77777777" w:rsidTr="007550C2">
        <w:trPr>
          <w:trHeight w:val="181"/>
        </w:trPr>
        <w:tc>
          <w:tcPr>
            <w:tcW w:w="4057" w:type="dxa"/>
            <w:gridSpan w:val="2"/>
            <w:tcBorders>
              <w:left w:val="nil"/>
              <w:bottom w:val="nil"/>
              <w:right w:val="nil"/>
            </w:tcBorders>
          </w:tcPr>
          <w:p w14:paraId="292E7DE1" w14:textId="77777777" w:rsidR="007550C2" w:rsidRPr="003931C4" w:rsidRDefault="007550C2" w:rsidP="007550C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779FE106" w14:textId="77777777" w:rsidR="007550C2" w:rsidRPr="003931C4" w:rsidRDefault="007550C2" w:rsidP="007550C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417" w:type="dxa"/>
            <w:gridSpan w:val="4"/>
            <w:tcBorders>
              <w:left w:val="nil"/>
              <w:bottom w:val="nil"/>
              <w:right w:val="nil"/>
            </w:tcBorders>
          </w:tcPr>
          <w:p w14:paraId="4B889D8A" w14:textId="77777777" w:rsidR="007550C2" w:rsidRPr="003931C4" w:rsidRDefault="007550C2" w:rsidP="007550C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550C2" w:rsidRPr="000B34FA" w14:paraId="35DEE299" w14:textId="77777777" w:rsidTr="007550C2">
        <w:trPr>
          <w:cantSplit/>
        </w:trPr>
        <w:tc>
          <w:tcPr>
            <w:tcW w:w="4057" w:type="dxa"/>
            <w:gridSpan w:val="2"/>
            <w:shd w:val="pct10" w:color="auto" w:fill="FFFFFF"/>
            <w:vAlign w:val="center"/>
          </w:tcPr>
          <w:p w14:paraId="3B68CB38" w14:textId="77777777" w:rsidR="007550C2" w:rsidRPr="000E5CFE" w:rsidRDefault="007550C2" w:rsidP="007550C2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252" w:type="dxa"/>
            <w:shd w:val="pct10" w:color="auto" w:fill="FFFFFF"/>
            <w:vAlign w:val="center"/>
          </w:tcPr>
          <w:p w14:paraId="3E48F697" w14:textId="77777777" w:rsidR="007550C2" w:rsidRPr="000E5CFE" w:rsidRDefault="007550C2" w:rsidP="007550C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835" w:type="dxa"/>
            <w:shd w:val="pct10" w:color="auto" w:fill="FFFFFF"/>
            <w:vAlign w:val="center"/>
          </w:tcPr>
          <w:p w14:paraId="1028D121" w14:textId="77777777" w:rsidR="007550C2" w:rsidRPr="000E5CFE" w:rsidRDefault="007550C2" w:rsidP="007550C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1985" w:type="dxa"/>
            <w:shd w:val="pct10" w:color="auto" w:fill="FFFFFF"/>
            <w:vAlign w:val="center"/>
          </w:tcPr>
          <w:p w14:paraId="08EBA367" w14:textId="77777777" w:rsidR="007550C2" w:rsidRPr="000E5CFE" w:rsidRDefault="007550C2" w:rsidP="007550C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345" w:type="dxa"/>
            <w:shd w:val="pct10" w:color="auto" w:fill="FFFFFF"/>
            <w:vAlign w:val="center"/>
          </w:tcPr>
          <w:p w14:paraId="52E853AD" w14:textId="77777777" w:rsidR="007550C2" w:rsidRPr="000E5CFE" w:rsidRDefault="007550C2" w:rsidP="007550C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550C2" w:rsidRPr="00461174" w14:paraId="203C41B4" w14:textId="77777777" w:rsidTr="007550C2">
        <w:trPr>
          <w:cantSplit/>
          <w:trHeight w:val="7405"/>
        </w:trPr>
        <w:tc>
          <w:tcPr>
            <w:tcW w:w="4057" w:type="dxa"/>
            <w:gridSpan w:val="2"/>
          </w:tcPr>
          <w:p w14:paraId="42A7DDC0" w14:textId="77777777" w:rsidR="007550C2" w:rsidRPr="000A00E7" w:rsidRDefault="007550C2" w:rsidP="007550C2">
            <w:pPr>
              <w:pStyle w:val="Encabezado"/>
              <w:rPr>
                <w:rFonts w:ascii="Arial" w:hAnsi="Arial" w:cs="Arial"/>
                <w:sz w:val="20"/>
                <w:lang w:val="es-US"/>
              </w:rPr>
            </w:pPr>
          </w:p>
          <w:p w14:paraId="3CF2E43E" w14:textId="77777777" w:rsidR="007550C2" w:rsidRPr="000A00E7" w:rsidRDefault="007550C2" w:rsidP="007550C2">
            <w:pPr>
              <w:pStyle w:val="Encabezado"/>
              <w:rPr>
                <w:rFonts w:ascii="Arial" w:hAnsi="Arial" w:cs="Arial"/>
                <w:sz w:val="20"/>
                <w:lang w:val="es-US"/>
              </w:rPr>
            </w:pPr>
          </w:p>
          <w:p w14:paraId="27B091B7" w14:textId="126D96FE" w:rsidR="007550C2" w:rsidRPr="00E05434" w:rsidRDefault="007550C2" w:rsidP="007550C2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b/>
                <w:sz w:val="20"/>
                <w:lang w:val="es-US"/>
              </w:rPr>
            </w:pPr>
          </w:p>
        </w:tc>
        <w:tc>
          <w:tcPr>
            <w:tcW w:w="4252" w:type="dxa"/>
          </w:tcPr>
          <w:p w14:paraId="3BD2D19A" w14:textId="77777777" w:rsidR="007550C2" w:rsidRDefault="007550C2" w:rsidP="007550C2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21BFDCA9" w14:textId="77777777" w:rsidR="007550C2" w:rsidRDefault="007550C2" w:rsidP="007550C2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776BE7E1" w14:textId="48AE26C8" w:rsidR="007550C2" w:rsidRPr="007061AF" w:rsidRDefault="007550C2" w:rsidP="007550C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ación:</w:t>
            </w:r>
          </w:p>
          <w:p w14:paraId="01AB9D40" w14:textId="13A69187" w:rsidR="007550C2" w:rsidRPr="00A927C5" w:rsidRDefault="007550C2" w:rsidP="007550C2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alumno elaborará las bases: acrílicas, gel y cromo, para la aplicación de uñas.</w:t>
            </w:r>
          </w:p>
          <w:p w14:paraId="2FBC5321" w14:textId="6C7966CC" w:rsidR="007550C2" w:rsidRPr="00A927C5" w:rsidRDefault="007550C2" w:rsidP="007550C2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A927C5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l alumno aplicará las uñas de acuerdo a su tipo.</w:t>
            </w:r>
          </w:p>
          <w:p w14:paraId="66CDD947" w14:textId="0DB3A94C" w:rsidR="007550C2" w:rsidRPr="00A927C5" w:rsidRDefault="007550C2" w:rsidP="007550C2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alumno elaborará los diferentes diseños navideños, de acuerdo a las técnicas aprendidas. </w:t>
            </w:r>
          </w:p>
          <w:p w14:paraId="021563CB" w14:textId="634390A7" w:rsidR="007550C2" w:rsidRPr="00A927C5" w:rsidRDefault="007550C2" w:rsidP="007550C2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sz w:val="18"/>
                <w:szCs w:val="18"/>
              </w:rPr>
            </w:pPr>
            <w:r w:rsidRPr="00A927C5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l alumno realizará la técnica Snow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Globe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9A224E9" w14:textId="21E48934" w:rsidR="007550C2" w:rsidRPr="005E06F3" w:rsidRDefault="007550C2" w:rsidP="007550C2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 w:hanging="284"/>
              <w:contextualSpacing w:val="0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="00105DAB">
              <w:rPr>
                <w:rFonts w:ascii="Arial" w:hAnsi="Arial" w:cs="Arial"/>
                <w:sz w:val="18"/>
                <w:szCs w:val="18"/>
              </w:rPr>
              <w:t>alumno aplicará</w:t>
            </w:r>
            <w:r>
              <w:rPr>
                <w:rFonts w:ascii="Arial" w:hAnsi="Arial" w:cs="Arial"/>
                <w:sz w:val="18"/>
                <w:szCs w:val="18"/>
              </w:rPr>
              <w:t xml:space="preserve"> la incrustación de piedras</w:t>
            </w:r>
            <w:r w:rsidR="00105DAB">
              <w:rPr>
                <w:rFonts w:ascii="Arial" w:hAnsi="Arial" w:cs="Arial"/>
                <w:sz w:val="18"/>
                <w:szCs w:val="18"/>
              </w:rPr>
              <w:t xml:space="preserve"> de acuerdo a los diseños elaborados, lo anterior tomando en cuenta las medidas de seguridad e higiene</w:t>
            </w:r>
            <w:r>
              <w:rPr>
                <w:sz w:val="18"/>
                <w:szCs w:val="18"/>
              </w:rPr>
              <w:t>.</w:t>
            </w:r>
          </w:p>
          <w:p w14:paraId="2C6EC109" w14:textId="77777777" w:rsidR="007550C2" w:rsidRPr="007061AF" w:rsidRDefault="007550C2" w:rsidP="007550C2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835" w:type="dxa"/>
          </w:tcPr>
          <w:p w14:paraId="2FF03E31" w14:textId="77777777" w:rsidR="007550C2" w:rsidRDefault="007550C2" w:rsidP="007550C2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434CA0A3" w14:textId="77777777" w:rsidR="007550C2" w:rsidRDefault="007550C2" w:rsidP="007550C2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0F9845C5" w14:textId="77777777" w:rsidR="007550C2" w:rsidRDefault="007550C2" w:rsidP="007550C2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Insumos:</w:t>
            </w:r>
          </w:p>
          <w:p w14:paraId="5FB94698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Monómero</w:t>
            </w:r>
          </w:p>
          <w:p w14:paraId="61D61F9D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Acrílico cristal</w:t>
            </w:r>
          </w:p>
          <w:p w14:paraId="6E87C78A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Acrílico de escarcha diferentes colores</w:t>
            </w:r>
          </w:p>
          <w:p w14:paraId="69FEDC7C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Acrílico blanco mate</w:t>
            </w:r>
          </w:p>
          <w:p w14:paraId="715D7BB4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Acrílico mate de varios colores</w:t>
            </w:r>
          </w:p>
          <w:p w14:paraId="2A5F8F7E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Gel de color varios tonos</w:t>
            </w:r>
          </w:p>
          <w:p w14:paraId="2F10AC37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 xml:space="preserve">Gel de construcción </w:t>
            </w:r>
            <w:proofErr w:type="spellStart"/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uv</w:t>
            </w:r>
            <w:proofErr w:type="spellEnd"/>
          </w:p>
          <w:p w14:paraId="2DAB92D9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Acetona</w:t>
            </w:r>
          </w:p>
          <w:p w14:paraId="2A2D52A5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Limpia pincel</w:t>
            </w:r>
          </w:p>
          <w:p w14:paraId="27C8462E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Pinturas de mano alzada</w:t>
            </w:r>
          </w:p>
          <w:p w14:paraId="49391C11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Pedrería</w:t>
            </w:r>
          </w:p>
          <w:p w14:paraId="2EF68B59" w14:textId="77777777" w:rsidR="007550C2" w:rsidRPr="007550C2" w:rsidRDefault="007550C2" w:rsidP="007550C2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eastAsia="Calibri" w:cs="Arial"/>
                <w:sz w:val="18"/>
                <w:szCs w:val="18"/>
                <w:lang w:val="es-MX" w:eastAsia="en-US"/>
              </w:rPr>
            </w:pPr>
            <w:r w:rsidRPr="007550C2">
              <w:rPr>
                <w:rFonts w:eastAsia="Calibri" w:cs="Arial"/>
                <w:sz w:val="18"/>
                <w:szCs w:val="18"/>
                <w:lang w:val="es-MX" w:eastAsia="en-US"/>
              </w:rPr>
              <w:t>Papel aluminio</w:t>
            </w:r>
          </w:p>
          <w:p w14:paraId="54D95241" w14:textId="114658AE" w:rsidR="007550C2" w:rsidRPr="00420C27" w:rsidRDefault="007550C2" w:rsidP="007550C2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right="152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0356C65" w14:textId="77777777" w:rsidR="007550C2" w:rsidRPr="007061AF" w:rsidRDefault="007550C2" w:rsidP="007550C2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0C8C1DEF" w14:textId="77777777" w:rsidR="007550C2" w:rsidRDefault="007550C2" w:rsidP="007550C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766518FC" w14:textId="32626266" w:rsidR="007550C2" w:rsidRPr="007061AF" w:rsidRDefault="007550C2" w:rsidP="007550C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  <w:p w14:paraId="645496B1" w14:textId="52C4CCD9" w:rsidR="007550C2" w:rsidRPr="007061AF" w:rsidRDefault="007550C2" w:rsidP="007550C2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after="0" w:line="230" w:lineRule="exact"/>
              <w:ind w:left="321" w:right="152"/>
              <w:contextualSpacing w:val="0"/>
              <w:rPr>
                <w:sz w:val="18"/>
                <w:szCs w:val="18"/>
              </w:rPr>
            </w:pPr>
          </w:p>
          <w:p w14:paraId="1C25FCDE" w14:textId="77777777" w:rsidR="007550C2" w:rsidRPr="007061AF" w:rsidRDefault="007550C2" w:rsidP="007550C2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14:paraId="78627EBA" w14:textId="77777777" w:rsidR="007550C2" w:rsidRPr="007061AF" w:rsidRDefault="007550C2" w:rsidP="007550C2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14:paraId="75A49A9B" w14:textId="77777777" w:rsidR="007550C2" w:rsidRDefault="007550C2" w:rsidP="007550C2">
            <w:pPr>
              <w:pStyle w:val="Encabezado"/>
              <w:jc w:val="center"/>
              <w:rPr>
                <w:rFonts w:ascii="Arial Narrow" w:hAnsi="Arial Narrow" w:cs="Arial Narrow"/>
                <w:szCs w:val="24"/>
              </w:rPr>
            </w:pPr>
          </w:p>
          <w:p w14:paraId="46CC21DF" w14:textId="0365AB5D" w:rsidR="007550C2" w:rsidRPr="009A40DC" w:rsidRDefault="007550C2" w:rsidP="007550C2">
            <w:pPr>
              <w:pStyle w:val="Encabezado"/>
              <w:jc w:val="center"/>
              <w:rPr>
                <w:rFonts w:ascii="Arial Narrow" w:hAnsi="Arial Narrow" w:cs="Arial Narrow"/>
                <w:szCs w:val="24"/>
              </w:rPr>
            </w:pPr>
          </w:p>
        </w:tc>
      </w:tr>
    </w:tbl>
    <w:p w14:paraId="256BE5D4" w14:textId="77777777" w:rsidR="00186603" w:rsidRDefault="00186603" w:rsidP="00435247">
      <w:pPr>
        <w:ind w:left="142" w:hanging="142"/>
        <w:jc w:val="center"/>
        <w:rPr>
          <w:rFonts w:ascii="Arial Rounded MT Bold" w:hAnsi="Arial Rounded MT Bold"/>
          <w:spacing w:val="80"/>
          <w:sz w:val="32"/>
          <w:szCs w:val="32"/>
          <w:lang w:val="es-ES_tradnl"/>
        </w:rPr>
      </w:pPr>
    </w:p>
    <w:p w14:paraId="375CC212" w14:textId="77777777" w:rsidR="00186603" w:rsidRDefault="00186603" w:rsidP="00435247">
      <w:pPr>
        <w:ind w:left="142" w:hanging="142"/>
        <w:jc w:val="center"/>
        <w:rPr>
          <w:rFonts w:ascii="Arial Rounded MT Bold" w:hAnsi="Arial Rounded MT Bold"/>
          <w:spacing w:val="80"/>
          <w:sz w:val="32"/>
          <w:szCs w:val="32"/>
          <w:lang w:val="es-ES_tradnl"/>
        </w:rPr>
      </w:pPr>
    </w:p>
    <w:p w14:paraId="498AF450" w14:textId="77777777" w:rsidR="00E96A6B" w:rsidRDefault="00E96A6B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14:paraId="72CB8577" w14:textId="77777777" w:rsidR="00E96A6B" w:rsidRDefault="00E96A6B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14:paraId="04CC0F5C" w14:textId="77777777" w:rsidR="00E96A6B" w:rsidRDefault="00E96A6B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14:paraId="7D9B2692" w14:textId="77777777" w:rsidR="00E96A6B" w:rsidRDefault="00E96A6B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14:paraId="44239F35" w14:textId="77777777" w:rsidR="00E96A6B" w:rsidRDefault="00E96A6B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14:paraId="259F8AF3" w14:textId="77777777" w:rsidR="00E4483A" w:rsidRDefault="00E4483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14:paraId="74A245D2" w14:textId="77777777" w:rsidR="00E4483A" w:rsidRDefault="00E4483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E4483A" w14:paraId="237BA0C2" w14:textId="77777777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05D7650" w14:textId="77777777"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C9099A0" w14:textId="77777777"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026282AB" w14:textId="77777777"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83B9132" w14:textId="77777777"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403DF20D" w14:textId="77777777"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E4483A" w14:paraId="57766F6F" w14:textId="77777777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58D3099E" w14:textId="77777777" w:rsidR="00E4483A" w:rsidRDefault="00E4483A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3324D5C1" w14:textId="0DC8E5CA" w:rsidR="00E4483A" w:rsidRDefault="00105DAB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US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27292169" w14:textId="21D37CA4" w:rsidR="00E4483A" w:rsidRDefault="00BF19AD" w:rsidP="00105DAB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US"/>
              </w:rPr>
              <w:t>1</w:t>
            </w:r>
            <w:r w:rsidR="00105DAB">
              <w:rPr>
                <w:sz w:val="40"/>
                <w:lang w:val="es-U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6FF379E1" w14:textId="62B7DD69" w:rsidR="00E4483A" w:rsidRDefault="00BF19AD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US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6A97AA8A" w14:textId="6F828A22" w:rsidR="00E4483A" w:rsidRDefault="00BF19AD" w:rsidP="00105DAB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US"/>
              </w:rPr>
              <w:t>1</w:t>
            </w:r>
            <w:r w:rsidR="00105DAB">
              <w:rPr>
                <w:sz w:val="40"/>
                <w:lang w:val="es-US"/>
              </w:rPr>
              <w:t>6</w:t>
            </w:r>
          </w:p>
        </w:tc>
      </w:tr>
      <w:tr w:rsidR="00E4483A" w14:paraId="14AB2EFF" w14:textId="77777777" w:rsidTr="00E1001A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59DE677" w14:textId="77777777" w:rsidR="00E4483A" w:rsidRDefault="00E4483A">
            <w:pPr>
              <w:jc w:val="center"/>
              <w:rPr>
                <w:b/>
                <w:sz w:val="40"/>
              </w:rPr>
            </w:pPr>
            <w:r>
              <w:rPr>
                <w:b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59F47B6" w14:textId="49616A6E" w:rsidR="00E4483A" w:rsidRDefault="00105DAB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8EDAED" w14:textId="393CE969" w:rsidR="00E4483A" w:rsidRDefault="00105DAB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10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571665A" w14:textId="04438ACA" w:rsidR="00E4483A" w:rsidRDefault="00BF19AD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US"/>
              </w:rPr>
              <w:t>20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7063A4" w14:textId="0399ABDB" w:rsidR="00E4483A" w:rsidRDefault="00BF19AD" w:rsidP="00105DAB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US"/>
              </w:rPr>
              <w:t>1</w:t>
            </w:r>
            <w:r w:rsidR="00105DAB">
              <w:rPr>
                <w:b/>
                <w:sz w:val="40"/>
                <w:lang w:val="es-US"/>
              </w:rPr>
              <w:t>6</w:t>
            </w:r>
          </w:p>
        </w:tc>
      </w:tr>
    </w:tbl>
    <w:p w14:paraId="0636AAC2" w14:textId="77777777" w:rsidR="00E4483A" w:rsidRDefault="00E4483A">
      <w:pPr>
        <w:rPr>
          <w:lang w:val="es-ES_tradnl"/>
        </w:rPr>
      </w:pPr>
    </w:p>
    <w:p w14:paraId="7A4177D7" w14:textId="77777777" w:rsidR="00E4483A" w:rsidRDefault="00E4483A">
      <w:pPr>
        <w:rPr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 w14:paraId="4A908109" w14:textId="77777777">
        <w:tc>
          <w:tcPr>
            <w:tcW w:w="14033" w:type="dxa"/>
            <w:shd w:val="clear" w:color="auto" w:fill="FFFFFF"/>
          </w:tcPr>
          <w:p w14:paraId="3C9F691E" w14:textId="77777777"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E4483A" w:rsidRPr="005E129F" w14:paraId="6352216D" w14:textId="77777777">
        <w:trPr>
          <w:trHeight w:val="8788"/>
        </w:trPr>
        <w:tc>
          <w:tcPr>
            <w:tcW w:w="14033" w:type="dxa"/>
          </w:tcPr>
          <w:p w14:paraId="24B307A5" w14:textId="77777777" w:rsidR="00E4483A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14:paraId="03390276" w14:textId="77777777" w:rsidR="00D633C2" w:rsidRDefault="00D633C2" w:rsidP="00D633C2">
            <w:pPr>
              <w:pStyle w:val="Ttulo1"/>
              <w:jc w:val="both"/>
              <w:rPr>
                <w:b w:val="0"/>
              </w:rPr>
            </w:pPr>
          </w:p>
          <w:p w14:paraId="3D202137" w14:textId="77777777" w:rsidR="00D633C2" w:rsidRDefault="00D633C2" w:rsidP="00D633C2">
            <w:pPr>
              <w:pStyle w:val="Ttulo2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4A7053D" w14:textId="77777777" w:rsidR="00D633C2" w:rsidRDefault="00D633C2" w:rsidP="00D633C2">
            <w:pPr>
              <w:pStyle w:val="Ttulo2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6680BFDD" w14:textId="022D6F2F" w:rsidR="00E4483A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14:paraId="744D5ECB" w14:textId="75994F6E" w:rsidR="007C1576" w:rsidRDefault="00FA3843" w:rsidP="00105DA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lang w:val="es-US"/>
              </w:rPr>
              <w:t>Diseños navideños</w:t>
            </w:r>
          </w:p>
          <w:p w14:paraId="573A85F5" w14:textId="77777777" w:rsidR="007C1576" w:rsidRDefault="007C1576" w:rsidP="00105DA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lang w:val="en-US"/>
              </w:rPr>
              <w:t>EDITORIAL OCEANO</w:t>
            </w:r>
          </w:p>
          <w:p w14:paraId="17D27E8A" w14:textId="5EF91DBC" w:rsidR="00DF4E78" w:rsidRPr="007C1576" w:rsidRDefault="00DF4E78" w:rsidP="00FA3843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14:paraId="014D2956" w14:textId="77777777" w:rsidR="007C1576" w:rsidRDefault="007C1576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14:paraId="08377A5F" w14:textId="77777777" w:rsidR="007C1576" w:rsidRPr="007C1576" w:rsidRDefault="007C1576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14:paraId="535E55D8" w14:textId="77777777" w:rsidR="00A003ED" w:rsidRPr="007C1576" w:rsidRDefault="00A003E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14:paraId="651021CF" w14:textId="77777777" w:rsidR="00A003ED" w:rsidRPr="007C1576" w:rsidRDefault="00A003E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14:paraId="36EDFEBB" w14:textId="77777777" w:rsidR="00E4483A" w:rsidRPr="005E129F" w:rsidRDefault="00E4483A" w:rsidP="00BD7180">
            <w:pPr>
              <w:spacing w:line="360" w:lineRule="auto"/>
              <w:ind w:left="567" w:right="639"/>
              <w:rPr>
                <w:b/>
              </w:rPr>
            </w:pPr>
          </w:p>
        </w:tc>
      </w:tr>
    </w:tbl>
    <w:p w14:paraId="60D9361A" w14:textId="77777777" w:rsidR="00E4483A" w:rsidRPr="005E129F" w:rsidRDefault="00E4483A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 w14:paraId="1F327CB6" w14:textId="77777777">
        <w:tc>
          <w:tcPr>
            <w:tcW w:w="14033" w:type="dxa"/>
            <w:shd w:val="clear" w:color="auto" w:fill="FFFFFF"/>
          </w:tcPr>
          <w:p w14:paraId="07FD65AE" w14:textId="77777777"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 w:rsidRPr="005E129F">
              <w:rPr>
                <w:b w:val="0"/>
                <w:lang w:val="es-ES"/>
              </w:rPr>
              <w:lastRenderedPageBreak/>
              <w:br w:type="page"/>
            </w:r>
            <w:r>
              <w:rPr>
                <w:rFonts w:ascii="Arial Rounded MT Bold" w:hAnsi="Arial Rounded MT Bold"/>
                <w:spacing w:val="80"/>
                <w:lang w:val="es-ES"/>
              </w:rPr>
              <w:t>CRÉDITOS</w:t>
            </w:r>
          </w:p>
        </w:tc>
      </w:tr>
      <w:tr w:rsidR="008B4ACB" w14:paraId="72029E50" w14:textId="77777777">
        <w:trPr>
          <w:trHeight w:val="8788"/>
        </w:trPr>
        <w:tc>
          <w:tcPr>
            <w:tcW w:w="14033" w:type="dxa"/>
          </w:tcPr>
          <w:p w14:paraId="6EE703F1" w14:textId="77777777" w:rsidR="008B4ACB" w:rsidRDefault="008B4ACB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2F8F2CBD" w14:textId="77777777" w:rsidR="00D633C2" w:rsidRDefault="00D633C2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22B40FA0" w14:textId="77777777" w:rsidR="00214ECD" w:rsidRDefault="00214ECD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70C8331B" w14:textId="77777777" w:rsidR="00214ECD" w:rsidRDefault="00214ECD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 PARA EL TRABAJO DEL ESTADO DE QUINTANA ROO</w:t>
            </w:r>
          </w:p>
          <w:p w14:paraId="4B5D85AC" w14:textId="77777777" w:rsidR="005279F0" w:rsidRDefault="005279F0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Unidad Chetumal</w:t>
            </w:r>
          </w:p>
          <w:p w14:paraId="5DDE02DB" w14:textId="77777777" w:rsidR="008B491B" w:rsidRDefault="008B491B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5C8B1875" w14:textId="77777777" w:rsidR="00214ECD" w:rsidRDefault="00214ECD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5F3619AB" w14:textId="77777777" w:rsidR="00214ECD" w:rsidRDefault="00214ECD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14:paraId="398394CE" w14:textId="6389C7F2" w:rsidR="00BD7180" w:rsidRDefault="00BD7180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INSTRUC</w:t>
            </w:r>
            <w:r w:rsidR="005A5D9C">
              <w:rPr>
                <w:rFonts w:ascii="Arial Rounded MT Bold" w:hAnsi="Arial Rounded MT Bold"/>
                <w:sz w:val="28"/>
              </w:rPr>
              <w:t xml:space="preserve">TORA: </w:t>
            </w:r>
            <w:r w:rsidR="005A5D9C">
              <w:rPr>
                <w:rFonts w:ascii="Arial Rounded MT Bold" w:hAnsi="Arial Rounded MT Bold"/>
                <w:sz w:val="28"/>
                <w:lang w:val="es-US"/>
              </w:rPr>
              <w:t>Martha Paloma Santillán Salinas</w:t>
            </w:r>
          </w:p>
          <w:p w14:paraId="07F07AF5" w14:textId="77777777" w:rsidR="00214ECD" w:rsidRDefault="00214ECD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2FA9AD7F" w14:textId="77777777" w:rsidR="00BE330A" w:rsidRDefault="00BE330A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14:paraId="7017E1B3" w14:textId="60386D2B" w:rsidR="009A7DB0" w:rsidRDefault="009A7DB0" w:rsidP="009A7DB0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14:paraId="6FC0F205" w14:textId="58119D21" w:rsidR="009A7DB0" w:rsidRDefault="009A7DB0" w:rsidP="009A7DB0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proofErr w:type="spellStart"/>
            <w:r>
              <w:rPr>
                <w:rFonts w:ascii="Arial Rounded MT Bold" w:hAnsi="Arial Rounded MT Bold"/>
                <w:sz w:val="28"/>
              </w:rPr>
              <w:t>Lpi</w:t>
            </w:r>
            <w:proofErr w:type="spellEnd"/>
            <w:r>
              <w:rPr>
                <w:rFonts w:ascii="Arial Rounded MT Bold" w:hAnsi="Arial Rounded MT Bold"/>
                <w:sz w:val="28"/>
              </w:rPr>
              <w:t xml:space="preserve">. Julia </w:t>
            </w:r>
            <w:proofErr w:type="spellStart"/>
            <w:r>
              <w:rPr>
                <w:rFonts w:ascii="Arial Rounded MT Bold" w:hAnsi="Arial Rounded MT Bold"/>
                <w:sz w:val="28"/>
              </w:rPr>
              <w:t>Eleni</w:t>
            </w:r>
            <w:proofErr w:type="spellEnd"/>
            <w:r>
              <w:rPr>
                <w:rFonts w:ascii="Arial Rounded MT Bold" w:hAnsi="Arial Rounded MT Bold"/>
                <w:sz w:val="28"/>
              </w:rPr>
              <w:t xml:space="preserve"> Padilla Ledesma </w:t>
            </w:r>
          </w:p>
          <w:p w14:paraId="1B71A639" w14:textId="77777777" w:rsidR="008B4ACB" w:rsidRDefault="008B4ACB" w:rsidP="00BD671C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</w:p>
        </w:tc>
      </w:tr>
    </w:tbl>
    <w:p w14:paraId="69805972" w14:textId="77777777" w:rsidR="00E4483A" w:rsidRDefault="00E4483A">
      <w:pPr>
        <w:jc w:val="both"/>
        <w:rPr>
          <w:sz w:val="28"/>
          <w:lang w:val="es-ES_tradnl"/>
        </w:rPr>
      </w:pPr>
    </w:p>
    <w:sectPr w:rsidR="00E4483A" w:rsidSect="0007464A">
      <w:pgSz w:w="15842" w:h="12242" w:orient="landscape" w:code="1"/>
      <w:pgMar w:top="737" w:right="675" w:bottom="73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16C"/>
    <w:multiLevelType w:val="multilevel"/>
    <w:tmpl w:val="00E8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F3E0C"/>
    <w:multiLevelType w:val="multilevel"/>
    <w:tmpl w:val="36B4F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12" w:hanging="1800"/>
      </w:pPr>
      <w:rPr>
        <w:rFonts w:hint="default"/>
      </w:rPr>
    </w:lvl>
  </w:abstractNum>
  <w:abstractNum w:abstractNumId="2">
    <w:nsid w:val="058D2EC7"/>
    <w:multiLevelType w:val="hybridMultilevel"/>
    <w:tmpl w:val="FBA48378"/>
    <w:lvl w:ilvl="0" w:tplc="4D2265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"/>
      <w:lvlJc w:val="left"/>
      <w:pPr>
        <w:tabs>
          <w:tab w:val="num" w:pos="1080"/>
        </w:tabs>
        <w:ind w:left="890" w:hanging="170"/>
      </w:pPr>
      <w:rPr>
        <w:rFonts w:ascii="Symbol" w:hAnsi="Symbol" w:hint="default"/>
        <w:color w:val="auto"/>
        <w:sz w:val="20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8E0088"/>
    <w:multiLevelType w:val="singleLevel"/>
    <w:tmpl w:val="9650E44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>
    <w:nsid w:val="0BED422C"/>
    <w:multiLevelType w:val="hybridMultilevel"/>
    <w:tmpl w:val="9F7CCB52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D6387"/>
    <w:multiLevelType w:val="multilevel"/>
    <w:tmpl w:val="04A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91AC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DCC6EB2"/>
    <w:multiLevelType w:val="hybridMultilevel"/>
    <w:tmpl w:val="F8C65346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>
    <w:nsid w:val="10AE1B0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182C72A5"/>
    <w:multiLevelType w:val="hybridMultilevel"/>
    <w:tmpl w:val="EF623AF6"/>
    <w:lvl w:ilvl="0" w:tplc="3BCEC2FC">
      <w:start w:val="2"/>
      <w:numFmt w:val="bullet"/>
      <w:lvlText w:val=""/>
      <w:lvlJc w:val="left"/>
      <w:pPr>
        <w:ind w:left="186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193366CA"/>
    <w:multiLevelType w:val="hybridMultilevel"/>
    <w:tmpl w:val="103298B4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F371E7"/>
    <w:multiLevelType w:val="hybridMultilevel"/>
    <w:tmpl w:val="C1F2094A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13">
    <w:nsid w:val="1C55318D"/>
    <w:multiLevelType w:val="hybridMultilevel"/>
    <w:tmpl w:val="66F65FF6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1F292439"/>
    <w:multiLevelType w:val="multilevel"/>
    <w:tmpl w:val="E636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290322BB"/>
    <w:multiLevelType w:val="hybridMultilevel"/>
    <w:tmpl w:val="326E2514"/>
    <w:lvl w:ilvl="0" w:tplc="4D2265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74417C"/>
    <w:multiLevelType w:val="hybridMultilevel"/>
    <w:tmpl w:val="E612DC90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>
    <w:nsid w:val="32121D69"/>
    <w:multiLevelType w:val="multilevel"/>
    <w:tmpl w:val="D4D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2A6853"/>
    <w:multiLevelType w:val="multilevel"/>
    <w:tmpl w:val="36B4F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12" w:hanging="1800"/>
      </w:pPr>
      <w:rPr>
        <w:rFonts w:hint="default"/>
      </w:rPr>
    </w:lvl>
  </w:abstractNum>
  <w:abstractNum w:abstractNumId="20">
    <w:nsid w:val="3B5619E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0BA50E8"/>
    <w:multiLevelType w:val="hybridMultilevel"/>
    <w:tmpl w:val="3A58A7CC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2">
    <w:nsid w:val="44F2462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741461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5">
    <w:nsid w:val="4BAA71AD"/>
    <w:multiLevelType w:val="hybridMultilevel"/>
    <w:tmpl w:val="8B5A7B4C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>
    <w:nsid w:val="4E0E474C"/>
    <w:multiLevelType w:val="multilevel"/>
    <w:tmpl w:val="026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553B6C"/>
    <w:multiLevelType w:val="hybridMultilevel"/>
    <w:tmpl w:val="1C564F96"/>
    <w:lvl w:ilvl="0" w:tplc="CE7C26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F119B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108638C"/>
    <w:multiLevelType w:val="hybridMultilevel"/>
    <w:tmpl w:val="523C31C4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7A92C3F8">
      <w:start w:val="3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3C0A9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2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592C40B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9C52748"/>
    <w:multiLevelType w:val="multilevel"/>
    <w:tmpl w:val="61F4607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5">
    <w:nsid w:val="5B6E5B91"/>
    <w:multiLevelType w:val="multilevel"/>
    <w:tmpl w:val="4216A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92" w:hanging="1800"/>
      </w:pPr>
      <w:rPr>
        <w:rFonts w:hint="default"/>
      </w:rPr>
    </w:lvl>
  </w:abstractNum>
  <w:abstractNum w:abstractNumId="36">
    <w:nsid w:val="5C707A3F"/>
    <w:multiLevelType w:val="singleLevel"/>
    <w:tmpl w:val="56E6443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7">
    <w:nsid w:val="5CB30E3A"/>
    <w:multiLevelType w:val="multilevel"/>
    <w:tmpl w:val="4216A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92" w:hanging="1800"/>
      </w:pPr>
      <w:rPr>
        <w:rFonts w:hint="default"/>
      </w:rPr>
    </w:lvl>
  </w:abstractNum>
  <w:abstractNum w:abstractNumId="38">
    <w:nsid w:val="5CDA6211"/>
    <w:multiLevelType w:val="hybridMultilevel"/>
    <w:tmpl w:val="CFFEF858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9">
    <w:nsid w:val="62CA359A"/>
    <w:multiLevelType w:val="hybridMultilevel"/>
    <w:tmpl w:val="12F24294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452823"/>
    <w:multiLevelType w:val="hybridMultilevel"/>
    <w:tmpl w:val="15AE1CC0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8651B"/>
    <w:multiLevelType w:val="multilevel"/>
    <w:tmpl w:val="356CBE2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59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12" w:hanging="1800"/>
      </w:pPr>
      <w:rPr>
        <w:rFonts w:hint="default"/>
      </w:rPr>
    </w:lvl>
  </w:abstractNum>
  <w:abstractNum w:abstractNumId="42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7E085365"/>
    <w:multiLevelType w:val="hybridMultilevel"/>
    <w:tmpl w:val="02FE32AA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2C0B8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28"/>
  </w:num>
  <w:num w:numId="3">
    <w:abstractNumId w:val="36"/>
  </w:num>
  <w:num w:numId="4">
    <w:abstractNumId w:val="33"/>
  </w:num>
  <w:num w:numId="5">
    <w:abstractNumId w:val="2"/>
  </w:num>
  <w:num w:numId="6">
    <w:abstractNumId w:val="44"/>
  </w:num>
  <w:num w:numId="7">
    <w:abstractNumId w:val="22"/>
  </w:num>
  <w:num w:numId="8">
    <w:abstractNumId w:val="20"/>
  </w:num>
  <w:num w:numId="9">
    <w:abstractNumId w:val="16"/>
  </w:num>
  <w:num w:numId="10">
    <w:abstractNumId w:val="30"/>
  </w:num>
  <w:num w:numId="11">
    <w:abstractNumId w:val="6"/>
  </w:num>
  <w:num w:numId="12">
    <w:abstractNumId w:val="8"/>
  </w:num>
  <w:num w:numId="13">
    <w:abstractNumId w:val="23"/>
  </w:num>
  <w:num w:numId="14">
    <w:abstractNumId w:val="3"/>
  </w:num>
  <w:num w:numId="15">
    <w:abstractNumId w:val="42"/>
  </w:num>
  <w:num w:numId="16">
    <w:abstractNumId w:val="18"/>
  </w:num>
  <w:num w:numId="17">
    <w:abstractNumId w:val="0"/>
  </w:num>
  <w:num w:numId="18">
    <w:abstractNumId w:val="26"/>
  </w:num>
  <w:num w:numId="19">
    <w:abstractNumId w:val="5"/>
  </w:num>
  <w:num w:numId="20">
    <w:abstractNumId w:val="12"/>
  </w:num>
  <w:num w:numId="21">
    <w:abstractNumId w:val="15"/>
  </w:num>
  <w:num w:numId="22">
    <w:abstractNumId w:val="1"/>
  </w:num>
  <w:num w:numId="23">
    <w:abstractNumId w:val="19"/>
  </w:num>
  <w:num w:numId="24">
    <w:abstractNumId w:val="41"/>
  </w:num>
  <w:num w:numId="25">
    <w:abstractNumId w:val="21"/>
  </w:num>
  <w:num w:numId="26">
    <w:abstractNumId w:val="7"/>
  </w:num>
  <w:num w:numId="27">
    <w:abstractNumId w:val="4"/>
  </w:num>
  <w:num w:numId="28">
    <w:abstractNumId w:val="40"/>
  </w:num>
  <w:num w:numId="29">
    <w:abstractNumId w:val="11"/>
  </w:num>
  <w:num w:numId="30">
    <w:abstractNumId w:val="39"/>
  </w:num>
  <w:num w:numId="31">
    <w:abstractNumId w:val="29"/>
  </w:num>
  <w:num w:numId="32">
    <w:abstractNumId w:val="25"/>
  </w:num>
  <w:num w:numId="33">
    <w:abstractNumId w:val="17"/>
  </w:num>
  <w:num w:numId="34">
    <w:abstractNumId w:val="13"/>
  </w:num>
  <w:num w:numId="35">
    <w:abstractNumId w:val="43"/>
  </w:num>
  <w:num w:numId="36">
    <w:abstractNumId w:val="24"/>
  </w:num>
  <w:num w:numId="37">
    <w:abstractNumId w:val="10"/>
  </w:num>
  <w:num w:numId="38">
    <w:abstractNumId w:val="38"/>
  </w:num>
  <w:num w:numId="39">
    <w:abstractNumId w:val="32"/>
  </w:num>
  <w:num w:numId="40">
    <w:abstractNumId w:val="14"/>
  </w:num>
  <w:num w:numId="41">
    <w:abstractNumId w:val="9"/>
  </w:num>
  <w:num w:numId="42">
    <w:abstractNumId w:val="34"/>
  </w:num>
  <w:num w:numId="43">
    <w:abstractNumId w:val="35"/>
  </w:num>
  <w:num w:numId="44">
    <w:abstractNumId w:val="37"/>
  </w:num>
  <w:num w:numId="45">
    <w:abstractNumId w:val="31"/>
  </w:num>
  <w:num w:numId="46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64"/>
    <w:rsid w:val="000045F0"/>
    <w:rsid w:val="00011AF9"/>
    <w:rsid w:val="00011FE7"/>
    <w:rsid w:val="000314DC"/>
    <w:rsid w:val="000339B2"/>
    <w:rsid w:val="000442A4"/>
    <w:rsid w:val="00046637"/>
    <w:rsid w:val="0005376B"/>
    <w:rsid w:val="0007018E"/>
    <w:rsid w:val="0007043B"/>
    <w:rsid w:val="0007464A"/>
    <w:rsid w:val="00076D82"/>
    <w:rsid w:val="0009293C"/>
    <w:rsid w:val="00097E74"/>
    <w:rsid w:val="000A00E7"/>
    <w:rsid w:val="000A03B5"/>
    <w:rsid w:val="000A194C"/>
    <w:rsid w:val="000A2E29"/>
    <w:rsid w:val="000A6BF1"/>
    <w:rsid w:val="000C60FA"/>
    <w:rsid w:val="000D40DB"/>
    <w:rsid w:val="000E75FD"/>
    <w:rsid w:val="000F0446"/>
    <w:rsid w:val="000F5BFC"/>
    <w:rsid w:val="001050A2"/>
    <w:rsid w:val="00105DAB"/>
    <w:rsid w:val="00112289"/>
    <w:rsid w:val="00113DE1"/>
    <w:rsid w:val="001173EC"/>
    <w:rsid w:val="00135747"/>
    <w:rsid w:val="001372A6"/>
    <w:rsid w:val="00141803"/>
    <w:rsid w:val="00155CCC"/>
    <w:rsid w:val="0016184B"/>
    <w:rsid w:val="00162E76"/>
    <w:rsid w:val="00186603"/>
    <w:rsid w:val="00186BF5"/>
    <w:rsid w:val="00190914"/>
    <w:rsid w:val="00192E48"/>
    <w:rsid w:val="001A0E1B"/>
    <w:rsid w:val="001A0E33"/>
    <w:rsid w:val="001A7C60"/>
    <w:rsid w:val="001A7E9C"/>
    <w:rsid w:val="001B2202"/>
    <w:rsid w:val="001B594F"/>
    <w:rsid w:val="001C1B5A"/>
    <w:rsid w:val="001C384C"/>
    <w:rsid w:val="001D36D3"/>
    <w:rsid w:val="001D443B"/>
    <w:rsid w:val="001D4E30"/>
    <w:rsid w:val="001E0658"/>
    <w:rsid w:val="001E1907"/>
    <w:rsid w:val="001E4AB0"/>
    <w:rsid w:val="001E6165"/>
    <w:rsid w:val="001F3083"/>
    <w:rsid w:val="001F3772"/>
    <w:rsid w:val="002118E5"/>
    <w:rsid w:val="00214ECD"/>
    <w:rsid w:val="00220CBA"/>
    <w:rsid w:val="0022286C"/>
    <w:rsid w:val="0023063B"/>
    <w:rsid w:val="00231C14"/>
    <w:rsid w:val="002326AE"/>
    <w:rsid w:val="0024048E"/>
    <w:rsid w:val="00245B21"/>
    <w:rsid w:val="0025587E"/>
    <w:rsid w:val="00257659"/>
    <w:rsid w:val="00260F39"/>
    <w:rsid w:val="00261DAD"/>
    <w:rsid w:val="00273C71"/>
    <w:rsid w:val="00276560"/>
    <w:rsid w:val="002832BF"/>
    <w:rsid w:val="002A3EAA"/>
    <w:rsid w:val="002B7F31"/>
    <w:rsid w:val="002C303D"/>
    <w:rsid w:val="002D49A8"/>
    <w:rsid w:val="002E75B0"/>
    <w:rsid w:val="002F155C"/>
    <w:rsid w:val="002F4E50"/>
    <w:rsid w:val="0030205D"/>
    <w:rsid w:val="0030422D"/>
    <w:rsid w:val="00304403"/>
    <w:rsid w:val="0030751D"/>
    <w:rsid w:val="003131A0"/>
    <w:rsid w:val="00313C9A"/>
    <w:rsid w:val="00316E2B"/>
    <w:rsid w:val="003219BB"/>
    <w:rsid w:val="003228D7"/>
    <w:rsid w:val="0032347D"/>
    <w:rsid w:val="0033349C"/>
    <w:rsid w:val="00333503"/>
    <w:rsid w:val="00337277"/>
    <w:rsid w:val="00342170"/>
    <w:rsid w:val="00347FA8"/>
    <w:rsid w:val="00361E60"/>
    <w:rsid w:val="00367444"/>
    <w:rsid w:val="00367EF3"/>
    <w:rsid w:val="00385A75"/>
    <w:rsid w:val="00387EEE"/>
    <w:rsid w:val="00391A17"/>
    <w:rsid w:val="003A4265"/>
    <w:rsid w:val="003A7190"/>
    <w:rsid w:val="003B488A"/>
    <w:rsid w:val="003B4920"/>
    <w:rsid w:val="003B761D"/>
    <w:rsid w:val="003B76FE"/>
    <w:rsid w:val="003C753D"/>
    <w:rsid w:val="003D1B12"/>
    <w:rsid w:val="003D3362"/>
    <w:rsid w:val="003E05BB"/>
    <w:rsid w:val="003E0822"/>
    <w:rsid w:val="003E3D84"/>
    <w:rsid w:val="003E4266"/>
    <w:rsid w:val="003F6E13"/>
    <w:rsid w:val="004000BE"/>
    <w:rsid w:val="00402538"/>
    <w:rsid w:val="00403ACB"/>
    <w:rsid w:val="004172A6"/>
    <w:rsid w:val="00426D80"/>
    <w:rsid w:val="00427B72"/>
    <w:rsid w:val="00435247"/>
    <w:rsid w:val="004414CA"/>
    <w:rsid w:val="00441E65"/>
    <w:rsid w:val="00441F70"/>
    <w:rsid w:val="00456B23"/>
    <w:rsid w:val="00457187"/>
    <w:rsid w:val="00457EEE"/>
    <w:rsid w:val="00467BDA"/>
    <w:rsid w:val="0047023A"/>
    <w:rsid w:val="0049245F"/>
    <w:rsid w:val="00492CDE"/>
    <w:rsid w:val="004944EF"/>
    <w:rsid w:val="00495E46"/>
    <w:rsid w:val="004A0EA8"/>
    <w:rsid w:val="004B20DD"/>
    <w:rsid w:val="004C1490"/>
    <w:rsid w:val="004C1D43"/>
    <w:rsid w:val="004C1DE5"/>
    <w:rsid w:val="004D2AB5"/>
    <w:rsid w:val="004D7A46"/>
    <w:rsid w:val="004E1A69"/>
    <w:rsid w:val="004F3C83"/>
    <w:rsid w:val="00504361"/>
    <w:rsid w:val="00505DEE"/>
    <w:rsid w:val="00515FEF"/>
    <w:rsid w:val="005172B2"/>
    <w:rsid w:val="0052028F"/>
    <w:rsid w:val="00520FC5"/>
    <w:rsid w:val="005279F0"/>
    <w:rsid w:val="00542246"/>
    <w:rsid w:val="00547502"/>
    <w:rsid w:val="005522DD"/>
    <w:rsid w:val="00561DAE"/>
    <w:rsid w:val="0056529F"/>
    <w:rsid w:val="00572DEB"/>
    <w:rsid w:val="005750A6"/>
    <w:rsid w:val="00576118"/>
    <w:rsid w:val="00580CE7"/>
    <w:rsid w:val="005A5D9C"/>
    <w:rsid w:val="005C4BD0"/>
    <w:rsid w:val="005C511E"/>
    <w:rsid w:val="005D17F8"/>
    <w:rsid w:val="005D1827"/>
    <w:rsid w:val="005D408A"/>
    <w:rsid w:val="005E0BAB"/>
    <w:rsid w:val="005E129F"/>
    <w:rsid w:val="005E276F"/>
    <w:rsid w:val="005E504F"/>
    <w:rsid w:val="005F1862"/>
    <w:rsid w:val="00612B45"/>
    <w:rsid w:val="00615440"/>
    <w:rsid w:val="00633C79"/>
    <w:rsid w:val="00642489"/>
    <w:rsid w:val="00644255"/>
    <w:rsid w:val="006546F7"/>
    <w:rsid w:val="00664CB8"/>
    <w:rsid w:val="00672B7B"/>
    <w:rsid w:val="0067726F"/>
    <w:rsid w:val="00681D75"/>
    <w:rsid w:val="00683141"/>
    <w:rsid w:val="00683815"/>
    <w:rsid w:val="00694162"/>
    <w:rsid w:val="006968D5"/>
    <w:rsid w:val="00697952"/>
    <w:rsid w:val="006A76FB"/>
    <w:rsid w:val="006B0EA6"/>
    <w:rsid w:val="006B28FA"/>
    <w:rsid w:val="006B3F21"/>
    <w:rsid w:val="006B51EA"/>
    <w:rsid w:val="006C1803"/>
    <w:rsid w:val="006D0637"/>
    <w:rsid w:val="006D47BF"/>
    <w:rsid w:val="006D52C8"/>
    <w:rsid w:val="006E4357"/>
    <w:rsid w:val="006F75C0"/>
    <w:rsid w:val="0070463E"/>
    <w:rsid w:val="0070560F"/>
    <w:rsid w:val="00706A36"/>
    <w:rsid w:val="007078EB"/>
    <w:rsid w:val="007132B2"/>
    <w:rsid w:val="00714128"/>
    <w:rsid w:val="007503CE"/>
    <w:rsid w:val="00754133"/>
    <w:rsid w:val="00754A58"/>
    <w:rsid w:val="007550C2"/>
    <w:rsid w:val="00755239"/>
    <w:rsid w:val="00762014"/>
    <w:rsid w:val="00763BD8"/>
    <w:rsid w:val="00765E7A"/>
    <w:rsid w:val="00770493"/>
    <w:rsid w:val="00770765"/>
    <w:rsid w:val="007709DA"/>
    <w:rsid w:val="0077249B"/>
    <w:rsid w:val="0078095E"/>
    <w:rsid w:val="007953D6"/>
    <w:rsid w:val="00796067"/>
    <w:rsid w:val="007A2AD9"/>
    <w:rsid w:val="007B023A"/>
    <w:rsid w:val="007B6D4B"/>
    <w:rsid w:val="007B740A"/>
    <w:rsid w:val="007C1576"/>
    <w:rsid w:val="007D40C2"/>
    <w:rsid w:val="007D6334"/>
    <w:rsid w:val="007E0E58"/>
    <w:rsid w:val="007E1CFB"/>
    <w:rsid w:val="007E4277"/>
    <w:rsid w:val="007E558E"/>
    <w:rsid w:val="007E6E16"/>
    <w:rsid w:val="00800406"/>
    <w:rsid w:val="00800F86"/>
    <w:rsid w:val="008034FB"/>
    <w:rsid w:val="008233DD"/>
    <w:rsid w:val="00832F3F"/>
    <w:rsid w:val="00835B70"/>
    <w:rsid w:val="00843136"/>
    <w:rsid w:val="00854175"/>
    <w:rsid w:val="0087251B"/>
    <w:rsid w:val="00881DB0"/>
    <w:rsid w:val="008A068A"/>
    <w:rsid w:val="008A5417"/>
    <w:rsid w:val="008A5C80"/>
    <w:rsid w:val="008B111E"/>
    <w:rsid w:val="008B491B"/>
    <w:rsid w:val="008B4ACB"/>
    <w:rsid w:val="008B7629"/>
    <w:rsid w:val="008C7B10"/>
    <w:rsid w:val="008D0EF6"/>
    <w:rsid w:val="008E31F5"/>
    <w:rsid w:val="008E37B1"/>
    <w:rsid w:val="008F28F1"/>
    <w:rsid w:val="008F50EE"/>
    <w:rsid w:val="008F5842"/>
    <w:rsid w:val="00913054"/>
    <w:rsid w:val="00924FB6"/>
    <w:rsid w:val="00931611"/>
    <w:rsid w:val="0093306F"/>
    <w:rsid w:val="0093372F"/>
    <w:rsid w:val="0094032A"/>
    <w:rsid w:val="0094403C"/>
    <w:rsid w:val="009453D9"/>
    <w:rsid w:val="009457A4"/>
    <w:rsid w:val="009502AB"/>
    <w:rsid w:val="0095472B"/>
    <w:rsid w:val="00961287"/>
    <w:rsid w:val="0096423D"/>
    <w:rsid w:val="00971FAF"/>
    <w:rsid w:val="009801DF"/>
    <w:rsid w:val="00985900"/>
    <w:rsid w:val="009948A3"/>
    <w:rsid w:val="009A0C7B"/>
    <w:rsid w:val="009A7DB0"/>
    <w:rsid w:val="009B27F8"/>
    <w:rsid w:val="009B5321"/>
    <w:rsid w:val="009C77B2"/>
    <w:rsid w:val="009D0379"/>
    <w:rsid w:val="009D4A1D"/>
    <w:rsid w:val="009D5260"/>
    <w:rsid w:val="009E5460"/>
    <w:rsid w:val="00A003ED"/>
    <w:rsid w:val="00A005C1"/>
    <w:rsid w:val="00A00BB9"/>
    <w:rsid w:val="00A05CD6"/>
    <w:rsid w:val="00A13B28"/>
    <w:rsid w:val="00A234BC"/>
    <w:rsid w:val="00A30ABC"/>
    <w:rsid w:val="00A31B92"/>
    <w:rsid w:val="00A3406C"/>
    <w:rsid w:val="00A43A16"/>
    <w:rsid w:val="00A45E89"/>
    <w:rsid w:val="00A46518"/>
    <w:rsid w:val="00A4721C"/>
    <w:rsid w:val="00A707E4"/>
    <w:rsid w:val="00A71262"/>
    <w:rsid w:val="00A80BBA"/>
    <w:rsid w:val="00A927C5"/>
    <w:rsid w:val="00A968BB"/>
    <w:rsid w:val="00AA531F"/>
    <w:rsid w:val="00AB147A"/>
    <w:rsid w:val="00AB3F13"/>
    <w:rsid w:val="00AB532A"/>
    <w:rsid w:val="00AC03E6"/>
    <w:rsid w:val="00AC13B8"/>
    <w:rsid w:val="00AD2C91"/>
    <w:rsid w:val="00AD3106"/>
    <w:rsid w:val="00AD5015"/>
    <w:rsid w:val="00AD6E62"/>
    <w:rsid w:val="00B03499"/>
    <w:rsid w:val="00B12B83"/>
    <w:rsid w:val="00B17514"/>
    <w:rsid w:val="00B204FC"/>
    <w:rsid w:val="00B2742D"/>
    <w:rsid w:val="00B33358"/>
    <w:rsid w:val="00B45B4E"/>
    <w:rsid w:val="00B474EB"/>
    <w:rsid w:val="00B50A50"/>
    <w:rsid w:val="00B57F7C"/>
    <w:rsid w:val="00B667BB"/>
    <w:rsid w:val="00B67B2C"/>
    <w:rsid w:val="00B77151"/>
    <w:rsid w:val="00B82C2D"/>
    <w:rsid w:val="00B90960"/>
    <w:rsid w:val="00B90D64"/>
    <w:rsid w:val="00B91EB4"/>
    <w:rsid w:val="00B97761"/>
    <w:rsid w:val="00BA4040"/>
    <w:rsid w:val="00BC4A9A"/>
    <w:rsid w:val="00BC54C5"/>
    <w:rsid w:val="00BC7186"/>
    <w:rsid w:val="00BD0EE1"/>
    <w:rsid w:val="00BD671C"/>
    <w:rsid w:val="00BD6AD5"/>
    <w:rsid w:val="00BD7180"/>
    <w:rsid w:val="00BD75B7"/>
    <w:rsid w:val="00BE330A"/>
    <w:rsid w:val="00BE67AA"/>
    <w:rsid w:val="00BF19AD"/>
    <w:rsid w:val="00C032B8"/>
    <w:rsid w:val="00C03EBD"/>
    <w:rsid w:val="00C10103"/>
    <w:rsid w:val="00C12EF2"/>
    <w:rsid w:val="00C276C3"/>
    <w:rsid w:val="00C37EC1"/>
    <w:rsid w:val="00C41146"/>
    <w:rsid w:val="00C44954"/>
    <w:rsid w:val="00C5317B"/>
    <w:rsid w:val="00C56C32"/>
    <w:rsid w:val="00C57669"/>
    <w:rsid w:val="00C57C3A"/>
    <w:rsid w:val="00C62B58"/>
    <w:rsid w:val="00C8025E"/>
    <w:rsid w:val="00C81ADF"/>
    <w:rsid w:val="00C834DA"/>
    <w:rsid w:val="00C9258D"/>
    <w:rsid w:val="00C9554D"/>
    <w:rsid w:val="00C97E14"/>
    <w:rsid w:val="00CA0C2C"/>
    <w:rsid w:val="00CA22BC"/>
    <w:rsid w:val="00CA5E30"/>
    <w:rsid w:val="00CA6F11"/>
    <w:rsid w:val="00CB07EC"/>
    <w:rsid w:val="00CC0411"/>
    <w:rsid w:val="00CC2012"/>
    <w:rsid w:val="00CC25A5"/>
    <w:rsid w:val="00CC2A6F"/>
    <w:rsid w:val="00CC3F88"/>
    <w:rsid w:val="00CC4C09"/>
    <w:rsid w:val="00CC7909"/>
    <w:rsid w:val="00CC7C5B"/>
    <w:rsid w:val="00CD0D3D"/>
    <w:rsid w:val="00CD1744"/>
    <w:rsid w:val="00CD3534"/>
    <w:rsid w:val="00CD54D8"/>
    <w:rsid w:val="00CD6F4B"/>
    <w:rsid w:val="00CE542F"/>
    <w:rsid w:val="00CF29CA"/>
    <w:rsid w:val="00CF2A13"/>
    <w:rsid w:val="00CF4169"/>
    <w:rsid w:val="00CF5989"/>
    <w:rsid w:val="00D03D97"/>
    <w:rsid w:val="00D04965"/>
    <w:rsid w:val="00D07747"/>
    <w:rsid w:val="00D07BB2"/>
    <w:rsid w:val="00D13394"/>
    <w:rsid w:val="00D1551E"/>
    <w:rsid w:val="00D17F5E"/>
    <w:rsid w:val="00D3380A"/>
    <w:rsid w:val="00D3656B"/>
    <w:rsid w:val="00D52DAD"/>
    <w:rsid w:val="00D5417E"/>
    <w:rsid w:val="00D544E6"/>
    <w:rsid w:val="00D60B34"/>
    <w:rsid w:val="00D617AF"/>
    <w:rsid w:val="00D633C2"/>
    <w:rsid w:val="00D64DE3"/>
    <w:rsid w:val="00D65901"/>
    <w:rsid w:val="00D71C4B"/>
    <w:rsid w:val="00D76D70"/>
    <w:rsid w:val="00D80811"/>
    <w:rsid w:val="00D91D8B"/>
    <w:rsid w:val="00DA45EE"/>
    <w:rsid w:val="00DA5801"/>
    <w:rsid w:val="00DC1AB4"/>
    <w:rsid w:val="00DD3CA0"/>
    <w:rsid w:val="00DE39D0"/>
    <w:rsid w:val="00DE4A04"/>
    <w:rsid w:val="00DF4E78"/>
    <w:rsid w:val="00DF6D85"/>
    <w:rsid w:val="00DF75CA"/>
    <w:rsid w:val="00DF79AA"/>
    <w:rsid w:val="00E00EEE"/>
    <w:rsid w:val="00E00EF4"/>
    <w:rsid w:val="00E051EE"/>
    <w:rsid w:val="00E05434"/>
    <w:rsid w:val="00E1001A"/>
    <w:rsid w:val="00E107DD"/>
    <w:rsid w:val="00E13380"/>
    <w:rsid w:val="00E13E2E"/>
    <w:rsid w:val="00E14B15"/>
    <w:rsid w:val="00E1680B"/>
    <w:rsid w:val="00E16ED9"/>
    <w:rsid w:val="00E1769D"/>
    <w:rsid w:val="00E22F53"/>
    <w:rsid w:val="00E23E4E"/>
    <w:rsid w:val="00E3519E"/>
    <w:rsid w:val="00E3787B"/>
    <w:rsid w:val="00E4298F"/>
    <w:rsid w:val="00E4483A"/>
    <w:rsid w:val="00E62272"/>
    <w:rsid w:val="00E721F6"/>
    <w:rsid w:val="00E72200"/>
    <w:rsid w:val="00E741B7"/>
    <w:rsid w:val="00E80EEF"/>
    <w:rsid w:val="00E85FDC"/>
    <w:rsid w:val="00E86E3F"/>
    <w:rsid w:val="00E96A6B"/>
    <w:rsid w:val="00E97244"/>
    <w:rsid w:val="00EA21A8"/>
    <w:rsid w:val="00EA6D8B"/>
    <w:rsid w:val="00EA782B"/>
    <w:rsid w:val="00EB0187"/>
    <w:rsid w:val="00EB54BB"/>
    <w:rsid w:val="00EB56D9"/>
    <w:rsid w:val="00EC06BD"/>
    <w:rsid w:val="00EC33B4"/>
    <w:rsid w:val="00EC5C58"/>
    <w:rsid w:val="00ED0707"/>
    <w:rsid w:val="00ED64D9"/>
    <w:rsid w:val="00EE0BED"/>
    <w:rsid w:val="00EE2027"/>
    <w:rsid w:val="00EE6C47"/>
    <w:rsid w:val="00EF34A1"/>
    <w:rsid w:val="00EF774E"/>
    <w:rsid w:val="00F0744E"/>
    <w:rsid w:val="00F16DB3"/>
    <w:rsid w:val="00F665FF"/>
    <w:rsid w:val="00F70DB7"/>
    <w:rsid w:val="00F84ADB"/>
    <w:rsid w:val="00F87733"/>
    <w:rsid w:val="00F964B3"/>
    <w:rsid w:val="00F974ED"/>
    <w:rsid w:val="00FA3843"/>
    <w:rsid w:val="00FA5EA6"/>
    <w:rsid w:val="00FA7CE3"/>
    <w:rsid w:val="00FB333E"/>
    <w:rsid w:val="00FC35DF"/>
    <w:rsid w:val="00FD2193"/>
    <w:rsid w:val="00FD560D"/>
    <w:rsid w:val="00FE7114"/>
    <w:rsid w:val="00FF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75B1C"/>
  <w15:docId w15:val="{51D7DB6E-AA96-4670-BC46-8A912ADF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Pr>
      <w:sz w:val="32"/>
      <w:lang w:val="es-MX"/>
    </w:rPr>
  </w:style>
  <w:style w:type="paragraph" w:styleId="Subttulo">
    <w:name w:val="Subtitle"/>
    <w:basedOn w:val="Normal"/>
    <w:qFormat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loque">
    <w:name w:val="Block Text"/>
    <w:basedOn w:val="Normal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styleId="Textonotapie">
    <w:name w:val="footnote text"/>
    <w:basedOn w:val="Normal"/>
    <w:semiHidden/>
    <w:rsid w:val="00D3380A"/>
    <w:rPr>
      <w:rFonts w:ascii="Times New Roman" w:hAnsi="Times New Roman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17F5E"/>
    <w:pPr>
      <w:tabs>
        <w:tab w:val="center" w:pos="4252"/>
        <w:tab w:val="right" w:pos="8504"/>
      </w:tabs>
    </w:pPr>
    <w:rPr>
      <w:rFonts w:ascii="Bookman Old Style" w:hAnsi="Bookman Old Style"/>
    </w:rPr>
  </w:style>
  <w:style w:type="paragraph" w:customStyle="1" w:styleId="Default">
    <w:name w:val="Default"/>
    <w:rsid w:val="007141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rsid w:val="00B45B4E"/>
    <w:rPr>
      <w:color w:val="0000FF"/>
      <w:u w:val="single"/>
    </w:rPr>
  </w:style>
  <w:style w:type="character" w:customStyle="1" w:styleId="postbody">
    <w:name w:val="postbody"/>
    <w:basedOn w:val="Fuentedeprrafopredeter"/>
    <w:rsid w:val="001D443B"/>
  </w:style>
  <w:style w:type="paragraph" w:styleId="NormalWeb">
    <w:name w:val="Normal (Web)"/>
    <w:basedOn w:val="Normal"/>
    <w:rsid w:val="001D443B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recipeheader">
    <w:name w:val="recipe_header"/>
    <w:basedOn w:val="Fuentedeprrafopredeter"/>
    <w:rsid w:val="009D4A1D"/>
  </w:style>
  <w:style w:type="paragraph" w:styleId="Prrafodelista">
    <w:name w:val="List Paragraph"/>
    <w:basedOn w:val="Normal"/>
    <w:uiPriority w:val="34"/>
    <w:qFormat/>
    <w:rsid w:val="00FD219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rsid w:val="007541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54133"/>
    <w:rPr>
      <w:rFonts w:ascii="Tahoma" w:hAnsi="Tahoma" w:cs="Tahoma"/>
      <w:sz w:val="16"/>
      <w:szCs w:val="16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186603"/>
    <w:rPr>
      <w:rFonts w:ascii="Bookman Old Style" w:hAnsi="Bookman Old Style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0</TotalTime>
  <Pages>12</Pages>
  <Words>1169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3</cp:revision>
  <cp:lastPrinted>2007-05-09T12:52:00Z</cp:lastPrinted>
  <dcterms:created xsi:type="dcterms:W3CDTF">2017-08-24T18:45:00Z</dcterms:created>
  <dcterms:modified xsi:type="dcterms:W3CDTF">2017-09-01T21:46:00Z</dcterms:modified>
</cp:coreProperties>
</file>